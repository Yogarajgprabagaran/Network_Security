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00C839" w14:textId="77777777" w:rsidR="00C66861" w:rsidRDefault="00C66861" w:rsidP="00C66861">
      <w:pPr>
        <w:pStyle w:val="Title"/>
        <w:jc w:val="center"/>
        <w:rPr>
          <w:rStyle w:val="BookTitle"/>
          <w:b w:val="0"/>
          <w:i w:val="0"/>
          <w:sz w:val="96"/>
          <w:szCs w:val="96"/>
        </w:rPr>
      </w:pPr>
      <w:bookmarkStart w:id="0" w:name="_Hlk147440834"/>
      <w:bookmarkEnd w:id="0"/>
    </w:p>
    <w:p w14:paraId="210DF4DF" w14:textId="345B3E10" w:rsidR="00C66861" w:rsidRDefault="0093395A" w:rsidP="00C66861">
      <w:pPr>
        <w:pStyle w:val="Title"/>
        <w:jc w:val="center"/>
        <w:rPr>
          <w:sz w:val="52"/>
          <w:szCs w:val="52"/>
        </w:rPr>
      </w:pPr>
      <w:bookmarkStart w:id="1" w:name="_Hlk150114629"/>
      <w:r>
        <w:rPr>
          <w:sz w:val="52"/>
          <w:szCs w:val="52"/>
        </w:rPr>
        <w:t>RIP, OSPF</w:t>
      </w:r>
      <w:r w:rsidR="006C37B0">
        <w:rPr>
          <w:sz w:val="52"/>
          <w:szCs w:val="52"/>
        </w:rPr>
        <w:t>,</w:t>
      </w:r>
      <w:r>
        <w:rPr>
          <w:sz w:val="52"/>
          <w:szCs w:val="52"/>
        </w:rPr>
        <w:t xml:space="preserve"> AND EIGRP</w:t>
      </w:r>
    </w:p>
    <w:p w14:paraId="6EB55ADA" w14:textId="77777777" w:rsidR="006C37B0" w:rsidRDefault="006C37B0" w:rsidP="006C37B0"/>
    <w:p w14:paraId="37ABA6A6" w14:textId="77777777" w:rsidR="006C37B0" w:rsidRDefault="006C37B0" w:rsidP="006C37B0"/>
    <w:p w14:paraId="58074405" w14:textId="77777777" w:rsidR="006C37B0" w:rsidRDefault="006C37B0" w:rsidP="006C37B0"/>
    <w:p w14:paraId="2E836BDD" w14:textId="77777777" w:rsidR="006C37B0" w:rsidRDefault="006C37B0" w:rsidP="006C37B0"/>
    <w:p w14:paraId="2B4D349F" w14:textId="77777777" w:rsidR="006C37B0" w:rsidRPr="006C37B0" w:rsidRDefault="006C37B0" w:rsidP="006C37B0"/>
    <w:bookmarkEnd w:id="1"/>
    <w:p w14:paraId="22A90D59" w14:textId="054E7922" w:rsidR="00C66861" w:rsidRDefault="00EC2ACA" w:rsidP="001A2FC2">
      <w:pPr>
        <w:jc w:val="center"/>
      </w:pPr>
      <w:r>
        <w:t>Yogaraj Govindarajalu Prabagaran</w:t>
      </w:r>
    </w:p>
    <w:p w14:paraId="507A004D" w14:textId="07C90A50" w:rsidR="00C66861" w:rsidRPr="006C37B0" w:rsidRDefault="00C66861">
      <w:pPr>
        <w:spacing w:line="276" w:lineRule="auto"/>
      </w:pPr>
      <w:r>
        <w:br w:type="page"/>
      </w:r>
    </w:p>
    <w:bookmarkStart w:id="2" w:name="_Toc150118818" w:displacedByCustomXml="next"/>
    <w:sdt>
      <w:sdtPr>
        <w:rPr>
          <w:rFonts w:ascii="Arial" w:eastAsia="Times New Roman" w:hAnsi="Arial" w:cs="Times New Roman"/>
          <w:b w:val="0"/>
          <w:bCs/>
          <w:color w:val="auto"/>
          <w:sz w:val="20"/>
          <w:szCs w:val="24"/>
        </w:rPr>
        <w:id w:val="-238936104"/>
        <w:docPartObj>
          <w:docPartGallery w:val="Table of Contents"/>
          <w:docPartUnique/>
        </w:docPartObj>
      </w:sdtPr>
      <w:sdtEndPr>
        <w:rPr>
          <w:rFonts w:asciiTheme="minorHAnsi" w:hAnsiTheme="minorHAnsi"/>
          <w:bCs w:val="0"/>
          <w:noProof/>
          <w:sz w:val="24"/>
        </w:rPr>
      </w:sdtEndPr>
      <w:sdtContent>
        <w:p w14:paraId="736A78A4" w14:textId="77777777" w:rsidR="0082782C" w:rsidRDefault="0082782C" w:rsidP="00120CD5">
          <w:pPr>
            <w:pStyle w:val="Heading1"/>
          </w:pPr>
          <w:r>
            <w:t>Table of Contents</w:t>
          </w:r>
          <w:bookmarkEnd w:id="2"/>
        </w:p>
        <w:p w14:paraId="62A932FD" w14:textId="2A854066" w:rsidR="00F9731B" w:rsidRDefault="0082782C">
          <w:pPr>
            <w:pStyle w:val="TOC1"/>
            <w:tabs>
              <w:tab w:val="right" w:leader="dot" w:pos="9350"/>
            </w:tabs>
            <w:rPr>
              <w:rFonts w:eastAsiaTheme="minorEastAsia" w:cstheme="minorBidi"/>
              <w:b w:val="0"/>
              <w:bCs w:val="0"/>
              <w:noProof/>
              <w:kern w:val="2"/>
              <w:sz w:val="22"/>
              <w:szCs w:val="22"/>
              <w:lang w:val="en-CA" w:eastAsia="en-CA"/>
              <w14:ligatures w14:val="standardContextual"/>
            </w:rPr>
          </w:pPr>
          <w:r>
            <w:rPr>
              <w:b w:val="0"/>
              <w:bCs w:val="0"/>
            </w:rPr>
            <w:fldChar w:fldCharType="begin"/>
          </w:r>
          <w:r>
            <w:instrText xml:space="preserve"> TOC \o "1-3" \h \z \u </w:instrText>
          </w:r>
          <w:r>
            <w:rPr>
              <w:b w:val="0"/>
              <w:bCs w:val="0"/>
            </w:rPr>
            <w:fldChar w:fldCharType="separate"/>
          </w:r>
          <w:hyperlink w:anchor="_Toc150118818" w:history="1">
            <w:r w:rsidR="00F9731B" w:rsidRPr="00CD661F">
              <w:rPr>
                <w:rStyle w:val="Hyperlink"/>
                <w:noProof/>
              </w:rPr>
              <w:t>Table of Contents</w:t>
            </w:r>
            <w:r w:rsidR="00F9731B">
              <w:rPr>
                <w:noProof/>
                <w:webHidden/>
              </w:rPr>
              <w:tab/>
            </w:r>
            <w:r w:rsidR="00F9731B">
              <w:rPr>
                <w:noProof/>
                <w:webHidden/>
              </w:rPr>
              <w:fldChar w:fldCharType="begin"/>
            </w:r>
            <w:r w:rsidR="00F9731B">
              <w:rPr>
                <w:noProof/>
                <w:webHidden/>
              </w:rPr>
              <w:instrText xml:space="preserve"> PAGEREF _Toc150118818 \h </w:instrText>
            </w:r>
            <w:r w:rsidR="00F9731B">
              <w:rPr>
                <w:noProof/>
                <w:webHidden/>
              </w:rPr>
            </w:r>
            <w:r w:rsidR="00F9731B">
              <w:rPr>
                <w:noProof/>
                <w:webHidden/>
              </w:rPr>
              <w:fldChar w:fldCharType="separate"/>
            </w:r>
            <w:r w:rsidR="00F9731B">
              <w:rPr>
                <w:noProof/>
                <w:webHidden/>
              </w:rPr>
              <w:t>2</w:t>
            </w:r>
            <w:r w:rsidR="00F9731B">
              <w:rPr>
                <w:noProof/>
                <w:webHidden/>
              </w:rPr>
              <w:fldChar w:fldCharType="end"/>
            </w:r>
          </w:hyperlink>
        </w:p>
        <w:p w14:paraId="1015EE6D" w14:textId="73F552D6" w:rsidR="00F9731B" w:rsidRDefault="00000000">
          <w:pPr>
            <w:pStyle w:val="TOC1"/>
            <w:tabs>
              <w:tab w:val="right" w:leader="dot" w:pos="9350"/>
            </w:tabs>
            <w:rPr>
              <w:rFonts w:eastAsiaTheme="minorEastAsia" w:cstheme="minorBidi"/>
              <w:b w:val="0"/>
              <w:bCs w:val="0"/>
              <w:noProof/>
              <w:kern w:val="2"/>
              <w:sz w:val="22"/>
              <w:szCs w:val="22"/>
              <w:lang w:val="en-CA" w:eastAsia="en-CA"/>
              <w14:ligatures w14:val="standardContextual"/>
            </w:rPr>
          </w:pPr>
          <w:hyperlink w:anchor="_Toc150118819" w:history="1">
            <w:r w:rsidR="00F9731B" w:rsidRPr="00CD661F">
              <w:rPr>
                <w:rStyle w:val="Hyperlink"/>
                <w:noProof/>
              </w:rPr>
              <w:t>Lab 3 – Dynamic Routing</w:t>
            </w:r>
            <w:r w:rsidR="00F9731B">
              <w:rPr>
                <w:noProof/>
                <w:webHidden/>
              </w:rPr>
              <w:tab/>
            </w:r>
            <w:r w:rsidR="00F9731B">
              <w:rPr>
                <w:noProof/>
                <w:webHidden/>
              </w:rPr>
              <w:fldChar w:fldCharType="begin"/>
            </w:r>
            <w:r w:rsidR="00F9731B">
              <w:rPr>
                <w:noProof/>
                <w:webHidden/>
              </w:rPr>
              <w:instrText xml:space="preserve"> PAGEREF _Toc150118819 \h </w:instrText>
            </w:r>
            <w:r w:rsidR="00F9731B">
              <w:rPr>
                <w:noProof/>
                <w:webHidden/>
              </w:rPr>
            </w:r>
            <w:r w:rsidR="00F9731B">
              <w:rPr>
                <w:noProof/>
                <w:webHidden/>
              </w:rPr>
              <w:fldChar w:fldCharType="separate"/>
            </w:r>
            <w:r w:rsidR="00F9731B">
              <w:rPr>
                <w:noProof/>
                <w:webHidden/>
              </w:rPr>
              <w:t>3</w:t>
            </w:r>
            <w:r w:rsidR="00F9731B">
              <w:rPr>
                <w:noProof/>
                <w:webHidden/>
              </w:rPr>
              <w:fldChar w:fldCharType="end"/>
            </w:r>
          </w:hyperlink>
        </w:p>
        <w:p w14:paraId="34688F42" w14:textId="40FD8691" w:rsidR="00F9731B" w:rsidRDefault="00000000">
          <w:pPr>
            <w:pStyle w:val="TOC1"/>
            <w:tabs>
              <w:tab w:val="right" w:leader="dot" w:pos="9350"/>
            </w:tabs>
            <w:rPr>
              <w:rFonts w:eastAsiaTheme="minorEastAsia" w:cstheme="minorBidi"/>
              <w:b w:val="0"/>
              <w:bCs w:val="0"/>
              <w:noProof/>
              <w:kern w:val="2"/>
              <w:sz w:val="22"/>
              <w:szCs w:val="22"/>
              <w:lang w:val="en-CA" w:eastAsia="en-CA"/>
              <w14:ligatures w14:val="standardContextual"/>
            </w:rPr>
          </w:pPr>
          <w:hyperlink w:anchor="_Toc150118820" w:history="1">
            <w:r w:rsidR="00F9731B" w:rsidRPr="00CD661F">
              <w:rPr>
                <w:rStyle w:val="Hyperlink"/>
                <w:noProof/>
              </w:rPr>
              <w:t>Parts</w:t>
            </w:r>
            <w:r w:rsidR="00F9731B">
              <w:rPr>
                <w:noProof/>
                <w:webHidden/>
              </w:rPr>
              <w:tab/>
            </w:r>
            <w:r w:rsidR="00F9731B">
              <w:rPr>
                <w:noProof/>
                <w:webHidden/>
              </w:rPr>
              <w:fldChar w:fldCharType="begin"/>
            </w:r>
            <w:r w:rsidR="00F9731B">
              <w:rPr>
                <w:noProof/>
                <w:webHidden/>
              </w:rPr>
              <w:instrText xml:space="preserve"> PAGEREF _Toc150118820 \h </w:instrText>
            </w:r>
            <w:r w:rsidR="00F9731B">
              <w:rPr>
                <w:noProof/>
                <w:webHidden/>
              </w:rPr>
            </w:r>
            <w:r w:rsidR="00F9731B">
              <w:rPr>
                <w:noProof/>
                <w:webHidden/>
              </w:rPr>
              <w:fldChar w:fldCharType="separate"/>
            </w:r>
            <w:r w:rsidR="00F9731B">
              <w:rPr>
                <w:noProof/>
                <w:webHidden/>
              </w:rPr>
              <w:t>3</w:t>
            </w:r>
            <w:r w:rsidR="00F9731B">
              <w:rPr>
                <w:noProof/>
                <w:webHidden/>
              </w:rPr>
              <w:fldChar w:fldCharType="end"/>
            </w:r>
          </w:hyperlink>
        </w:p>
        <w:p w14:paraId="2A4CB1A4" w14:textId="4EF58FDA" w:rsidR="00F9731B"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0118821" w:history="1">
            <w:r w:rsidR="00F9731B" w:rsidRPr="00CD661F">
              <w:rPr>
                <w:rStyle w:val="Hyperlink"/>
                <w:noProof/>
              </w:rPr>
              <w:t>Description</w:t>
            </w:r>
            <w:r w:rsidR="00F9731B">
              <w:rPr>
                <w:noProof/>
                <w:webHidden/>
              </w:rPr>
              <w:tab/>
            </w:r>
            <w:r w:rsidR="00F9731B">
              <w:rPr>
                <w:noProof/>
                <w:webHidden/>
              </w:rPr>
              <w:fldChar w:fldCharType="begin"/>
            </w:r>
            <w:r w:rsidR="00F9731B">
              <w:rPr>
                <w:noProof/>
                <w:webHidden/>
              </w:rPr>
              <w:instrText xml:space="preserve"> PAGEREF _Toc150118821 \h </w:instrText>
            </w:r>
            <w:r w:rsidR="00F9731B">
              <w:rPr>
                <w:noProof/>
                <w:webHidden/>
              </w:rPr>
            </w:r>
            <w:r w:rsidR="00F9731B">
              <w:rPr>
                <w:noProof/>
                <w:webHidden/>
              </w:rPr>
              <w:fldChar w:fldCharType="separate"/>
            </w:r>
            <w:r w:rsidR="00F9731B">
              <w:rPr>
                <w:noProof/>
                <w:webHidden/>
              </w:rPr>
              <w:t>3</w:t>
            </w:r>
            <w:r w:rsidR="00F9731B">
              <w:rPr>
                <w:noProof/>
                <w:webHidden/>
              </w:rPr>
              <w:fldChar w:fldCharType="end"/>
            </w:r>
          </w:hyperlink>
        </w:p>
        <w:p w14:paraId="5B47B22C" w14:textId="218FA1D8" w:rsidR="00F9731B"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0118822" w:history="1">
            <w:r w:rsidR="00F9731B" w:rsidRPr="00CD661F">
              <w:rPr>
                <w:rStyle w:val="Hyperlink"/>
                <w:noProof/>
              </w:rPr>
              <w:t>Observations</w:t>
            </w:r>
            <w:r w:rsidR="00F9731B">
              <w:rPr>
                <w:noProof/>
                <w:webHidden/>
              </w:rPr>
              <w:tab/>
            </w:r>
            <w:r w:rsidR="00F9731B">
              <w:rPr>
                <w:noProof/>
                <w:webHidden/>
              </w:rPr>
              <w:fldChar w:fldCharType="begin"/>
            </w:r>
            <w:r w:rsidR="00F9731B">
              <w:rPr>
                <w:noProof/>
                <w:webHidden/>
              </w:rPr>
              <w:instrText xml:space="preserve"> PAGEREF _Toc150118822 \h </w:instrText>
            </w:r>
            <w:r w:rsidR="00F9731B">
              <w:rPr>
                <w:noProof/>
                <w:webHidden/>
              </w:rPr>
            </w:r>
            <w:r w:rsidR="00F9731B">
              <w:rPr>
                <w:noProof/>
                <w:webHidden/>
              </w:rPr>
              <w:fldChar w:fldCharType="separate"/>
            </w:r>
            <w:r w:rsidR="00F9731B">
              <w:rPr>
                <w:noProof/>
                <w:webHidden/>
              </w:rPr>
              <w:t>3</w:t>
            </w:r>
            <w:r w:rsidR="00F9731B">
              <w:rPr>
                <w:noProof/>
                <w:webHidden/>
              </w:rPr>
              <w:fldChar w:fldCharType="end"/>
            </w:r>
          </w:hyperlink>
        </w:p>
        <w:p w14:paraId="688B3AC4" w14:textId="4F58DA60" w:rsidR="00F9731B"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0118823" w:history="1">
            <w:r w:rsidR="00F9731B" w:rsidRPr="00CD661F">
              <w:rPr>
                <w:rStyle w:val="Hyperlink"/>
                <w:noProof/>
              </w:rPr>
              <w:t>Preparation</w:t>
            </w:r>
            <w:r w:rsidR="00F9731B">
              <w:rPr>
                <w:noProof/>
                <w:webHidden/>
              </w:rPr>
              <w:tab/>
            </w:r>
            <w:r w:rsidR="00F9731B">
              <w:rPr>
                <w:noProof/>
                <w:webHidden/>
              </w:rPr>
              <w:fldChar w:fldCharType="begin"/>
            </w:r>
            <w:r w:rsidR="00F9731B">
              <w:rPr>
                <w:noProof/>
                <w:webHidden/>
              </w:rPr>
              <w:instrText xml:space="preserve"> PAGEREF _Toc150118823 \h </w:instrText>
            </w:r>
            <w:r w:rsidR="00F9731B">
              <w:rPr>
                <w:noProof/>
                <w:webHidden/>
              </w:rPr>
            </w:r>
            <w:r w:rsidR="00F9731B">
              <w:rPr>
                <w:noProof/>
                <w:webHidden/>
              </w:rPr>
              <w:fldChar w:fldCharType="separate"/>
            </w:r>
            <w:r w:rsidR="00F9731B">
              <w:rPr>
                <w:noProof/>
                <w:webHidden/>
              </w:rPr>
              <w:t>4</w:t>
            </w:r>
            <w:r w:rsidR="00F9731B">
              <w:rPr>
                <w:noProof/>
                <w:webHidden/>
              </w:rPr>
              <w:fldChar w:fldCharType="end"/>
            </w:r>
          </w:hyperlink>
        </w:p>
        <w:p w14:paraId="405A69EA" w14:textId="4A08EDF1" w:rsidR="00F9731B"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0118824" w:history="1">
            <w:r w:rsidR="00F9731B" w:rsidRPr="00CD661F">
              <w:rPr>
                <w:rStyle w:val="Hyperlink"/>
                <w:noProof/>
              </w:rPr>
              <w:t>Screenshots</w:t>
            </w:r>
            <w:r w:rsidR="00F9731B">
              <w:rPr>
                <w:noProof/>
                <w:webHidden/>
              </w:rPr>
              <w:tab/>
            </w:r>
            <w:r w:rsidR="00F9731B">
              <w:rPr>
                <w:noProof/>
                <w:webHidden/>
              </w:rPr>
              <w:fldChar w:fldCharType="begin"/>
            </w:r>
            <w:r w:rsidR="00F9731B">
              <w:rPr>
                <w:noProof/>
                <w:webHidden/>
              </w:rPr>
              <w:instrText xml:space="preserve"> PAGEREF _Toc150118824 \h </w:instrText>
            </w:r>
            <w:r w:rsidR="00F9731B">
              <w:rPr>
                <w:noProof/>
                <w:webHidden/>
              </w:rPr>
            </w:r>
            <w:r w:rsidR="00F9731B">
              <w:rPr>
                <w:noProof/>
                <w:webHidden/>
              </w:rPr>
              <w:fldChar w:fldCharType="separate"/>
            </w:r>
            <w:r w:rsidR="00F9731B">
              <w:rPr>
                <w:noProof/>
                <w:webHidden/>
              </w:rPr>
              <w:t>4</w:t>
            </w:r>
            <w:r w:rsidR="00F9731B">
              <w:rPr>
                <w:noProof/>
                <w:webHidden/>
              </w:rPr>
              <w:fldChar w:fldCharType="end"/>
            </w:r>
          </w:hyperlink>
        </w:p>
        <w:p w14:paraId="679E0162" w14:textId="7AA14C36" w:rsidR="00F9731B"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0118825" w:history="1">
            <w:r w:rsidR="00F9731B" w:rsidRPr="00CD661F">
              <w:rPr>
                <w:rStyle w:val="Hyperlink"/>
                <w:noProof/>
              </w:rPr>
              <w:t>Reflection</w:t>
            </w:r>
            <w:r w:rsidR="00F9731B">
              <w:rPr>
                <w:noProof/>
                <w:webHidden/>
              </w:rPr>
              <w:tab/>
            </w:r>
            <w:r w:rsidR="00F9731B">
              <w:rPr>
                <w:noProof/>
                <w:webHidden/>
              </w:rPr>
              <w:fldChar w:fldCharType="begin"/>
            </w:r>
            <w:r w:rsidR="00F9731B">
              <w:rPr>
                <w:noProof/>
                <w:webHidden/>
              </w:rPr>
              <w:instrText xml:space="preserve"> PAGEREF _Toc150118825 \h </w:instrText>
            </w:r>
            <w:r w:rsidR="00F9731B">
              <w:rPr>
                <w:noProof/>
                <w:webHidden/>
              </w:rPr>
            </w:r>
            <w:r w:rsidR="00F9731B">
              <w:rPr>
                <w:noProof/>
                <w:webHidden/>
              </w:rPr>
              <w:fldChar w:fldCharType="separate"/>
            </w:r>
            <w:r w:rsidR="00F9731B">
              <w:rPr>
                <w:noProof/>
                <w:webHidden/>
              </w:rPr>
              <w:t>46</w:t>
            </w:r>
            <w:r w:rsidR="00F9731B">
              <w:rPr>
                <w:noProof/>
                <w:webHidden/>
              </w:rPr>
              <w:fldChar w:fldCharType="end"/>
            </w:r>
          </w:hyperlink>
        </w:p>
        <w:p w14:paraId="33A80277" w14:textId="263C91B8" w:rsidR="00F9731B" w:rsidRDefault="00000000">
          <w:pPr>
            <w:pStyle w:val="TOC1"/>
            <w:tabs>
              <w:tab w:val="right" w:leader="dot" w:pos="9350"/>
            </w:tabs>
            <w:rPr>
              <w:rFonts w:eastAsiaTheme="minorEastAsia" w:cstheme="minorBidi"/>
              <w:b w:val="0"/>
              <w:bCs w:val="0"/>
              <w:noProof/>
              <w:kern w:val="2"/>
              <w:sz w:val="22"/>
              <w:szCs w:val="22"/>
              <w:lang w:val="en-CA" w:eastAsia="en-CA"/>
              <w14:ligatures w14:val="standardContextual"/>
            </w:rPr>
          </w:pPr>
          <w:hyperlink w:anchor="_Toc150118826" w:history="1">
            <w:r w:rsidR="00F9731B" w:rsidRPr="00CD661F">
              <w:rPr>
                <w:rStyle w:val="Hyperlink"/>
                <w:noProof/>
              </w:rPr>
              <w:t>Lab 4 – EIGRP</w:t>
            </w:r>
            <w:r w:rsidR="00F9731B">
              <w:rPr>
                <w:noProof/>
                <w:webHidden/>
              </w:rPr>
              <w:tab/>
            </w:r>
            <w:r w:rsidR="00F9731B">
              <w:rPr>
                <w:noProof/>
                <w:webHidden/>
              </w:rPr>
              <w:fldChar w:fldCharType="begin"/>
            </w:r>
            <w:r w:rsidR="00F9731B">
              <w:rPr>
                <w:noProof/>
                <w:webHidden/>
              </w:rPr>
              <w:instrText xml:space="preserve"> PAGEREF _Toc150118826 \h </w:instrText>
            </w:r>
            <w:r w:rsidR="00F9731B">
              <w:rPr>
                <w:noProof/>
                <w:webHidden/>
              </w:rPr>
            </w:r>
            <w:r w:rsidR="00F9731B">
              <w:rPr>
                <w:noProof/>
                <w:webHidden/>
              </w:rPr>
              <w:fldChar w:fldCharType="separate"/>
            </w:r>
            <w:r w:rsidR="00F9731B">
              <w:rPr>
                <w:noProof/>
                <w:webHidden/>
              </w:rPr>
              <w:t>47</w:t>
            </w:r>
            <w:r w:rsidR="00F9731B">
              <w:rPr>
                <w:noProof/>
                <w:webHidden/>
              </w:rPr>
              <w:fldChar w:fldCharType="end"/>
            </w:r>
          </w:hyperlink>
        </w:p>
        <w:p w14:paraId="4F735E5B" w14:textId="731E6CD9" w:rsidR="00F9731B" w:rsidRDefault="00000000">
          <w:pPr>
            <w:pStyle w:val="TOC1"/>
            <w:tabs>
              <w:tab w:val="right" w:leader="dot" w:pos="9350"/>
            </w:tabs>
            <w:rPr>
              <w:rFonts w:eastAsiaTheme="minorEastAsia" w:cstheme="minorBidi"/>
              <w:b w:val="0"/>
              <w:bCs w:val="0"/>
              <w:noProof/>
              <w:kern w:val="2"/>
              <w:sz w:val="22"/>
              <w:szCs w:val="22"/>
              <w:lang w:val="en-CA" w:eastAsia="en-CA"/>
              <w14:ligatures w14:val="standardContextual"/>
            </w:rPr>
          </w:pPr>
          <w:hyperlink w:anchor="_Toc150118827" w:history="1">
            <w:r w:rsidR="00F9731B" w:rsidRPr="00CD661F">
              <w:rPr>
                <w:rStyle w:val="Hyperlink"/>
                <w:noProof/>
              </w:rPr>
              <w:t>Parts</w:t>
            </w:r>
            <w:r w:rsidR="00F9731B">
              <w:rPr>
                <w:noProof/>
                <w:webHidden/>
              </w:rPr>
              <w:tab/>
            </w:r>
            <w:r w:rsidR="00F9731B">
              <w:rPr>
                <w:noProof/>
                <w:webHidden/>
              </w:rPr>
              <w:fldChar w:fldCharType="begin"/>
            </w:r>
            <w:r w:rsidR="00F9731B">
              <w:rPr>
                <w:noProof/>
                <w:webHidden/>
              </w:rPr>
              <w:instrText xml:space="preserve"> PAGEREF _Toc150118827 \h </w:instrText>
            </w:r>
            <w:r w:rsidR="00F9731B">
              <w:rPr>
                <w:noProof/>
                <w:webHidden/>
              </w:rPr>
            </w:r>
            <w:r w:rsidR="00F9731B">
              <w:rPr>
                <w:noProof/>
                <w:webHidden/>
              </w:rPr>
              <w:fldChar w:fldCharType="separate"/>
            </w:r>
            <w:r w:rsidR="00F9731B">
              <w:rPr>
                <w:noProof/>
                <w:webHidden/>
              </w:rPr>
              <w:t>47</w:t>
            </w:r>
            <w:r w:rsidR="00F9731B">
              <w:rPr>
                <w:noProof/>
                <w:webHidden/>
              </w:rPr>
              <w:fldChar w:fldCharType="end"/>
            </w:r>
          </w:hyperlink>
        </w:p>
        <w:p w14:paraId="17F79BB5" w14:textId="11E6388B" w:rsidR="00F9731B"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0118828" w:history="1">
            <w:r w:rsidR="00F9731B" w:rsidRPr="00CD661F">
              <w:rPr>
                <w:rStyle w:val="Hyperlink"/>
                <w:noProof/>
              </w:rPr>
              <w:t>Description</w:t>
            </w:r>
            <w:r w:rsidR="00F9731B">
              <w:rPr>
                <w:noProof/>
                <w:webHidden/>
              </w:rPr>
              <w:tab/>
            </w:r>
            <w:r w:rsidR="00F9731B">
              <w:rPr>
                <w:noProof/>
                <w:webHidden/>
              </w:rPr>
              <w:fldChar w:fldCharType="begin"/>
            </w:r>
            <w:r w:rsidR="00F9731B">
              <w:rPr>
                <w:noProof/>
                <w:webHidden/>
              </w:rPr>
              <w:instrText xml:space="preserve"> PAGEREF _Toc150118828 \h </w:instrText>
            </w:r>
            <w:r w:rsidR="00F9731B">
              <w:rPr>
                <w:noProof/>
                <w:webHidden/>
              </w:rPr>
            </w:r>
            <w:r w:rsidR="00F9731B">
              <w:rPr>
                <w:noProof/>
                <w:webHidden/>
              </w:rPr>
              <w:fldChar w:fldCharType="separate"/>
            </w:r>
            <w:r w:rsidR="00F9731B">
              <w:rPr>
                <w:noProof/>
                <w:webHidden/>
              </w:rPr>
              <w:t>47</w:t>
            </w:r>
            <w:r w:rsidR="00F9731B">
              <w:rPr>
                <w:noProof/>
                <w:webHidden/>
              </w:rPr>
              <w:fldChar w:fldCharType="end"/>
            </w:r>
          </w:hyperlink>
        </w:p>
        <w:p w14:paraId="111D2FA5" w14:textId="4E97C92D" w:rsidR="00F9731B"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0118829" w:history="1">
            <w:r w:rsidR="00F9731B" w:rsidRPr="00CD661F">
              <w:rPr>
                <w:rStyle w:val="Hyperlink"/>
                <w:noProof/>
              </w:rPr>
              <w:t>Preparation</w:t>
            </w:r>
            <w:r w:rsidR="00F9731B">
              <w:rPr>
                <w:noProof/>
                <w:webHidden/>
              </w:rPr>
              <w:tab/>
            </w:r>
            <w:r w:rsidR="00F9731B">
              <w:rPr>
                <w:noProof/>
                <w:webHidden/>
              </w:rPr>
              <w:fldChar w:fldCharType="begin"/>
            </w:r>
            <w:r w:rsidR="00F9731B">
              <w:rPr>
                <w:noProof/>
                <w:webHidden/>
              </w:rPr>
              <w:instrText xml:space="preserve"> PAGEREF _Toc150118829 \h </w:instrText>
            </w:r>
            <w:r w:rsidR="00F9731B">
              <w:rPr>
                <w:noProof/>
                <w:webHidden/>
              </w:rPr>
            </w:r>
            <w:r w:rsidR="00F9731B">
              <w:rPr>
                <w:noProof/>
                <w:webHidden/>
              </w:rPr>
              <w:fldChar w:fldCharType="separate"/>
            </w:r>
            <w:r w:rsidR="00F9731B">
              <w:rPr>
                <w:noProof/>
                <w:webHidden/>
              </w:rPr>
              <w:t>47</w:t>
            </w:r>
            <w:r w:rsidR="00F9731B">
              <w:rPr>
                <w:noProof/>
                <w:webHidden/>
              </w:rPr>
              <w:fldChar w:fldCharType="end"/>
            </w:r>
          </w:hyperlink>
        </w:p>
        <w:p w14:paraId="27B98BF5" w14:textId="40E00A7F" w:rsidR="00F9731B"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0118830" w:history="1">
            <w:r w:rsidR="00F9731B" w:rsidRPr="00CD661F">
              <w:rPr>
                <w:rStyle w:val="Hyperlink"/>
                <w:noProof/>
              </w:rPr>
              <w:t>Observations</w:t>
            </w:r>
            <w:r w:rsidR="00F9731B">
              <w:rPr>
                <w:noProof/>
                <w:webHidden/>
              </w:rPr>
              <w:tab/>
            </w:r>
            <w:r w:rsidR="00F9731B">
              <w:rPr>
                <w:noProof/>
                <w:webHidden/>
              </w:rPr>
              <w:fldChar w:fldCharType="begin"/>
            </w:r>
            <w:r w:rsidR="00F9731B">
              <w:rPr>
                <w:noProof/>
                <w:webHidden/>
              </w:rPr>
              <w:instrText xml:space="preserve"> PAGEREF _Toc150118830 \h </w:instrText>
            </w:r>
            <w:r w:rsidR="00F9731B">
              <w:rPr>
                <w:noProof/>
                <w:webHidden/>
              </w:rPr>
            </w:r>
            <w:r w:rsidR="00F9731B">
              <w:rPr>
                <w:noProof/>
                <w:webHidden/>
              </w:rPr>
              <w:fldChar w:fldCharType="separate"/>
            </w:r>
            <w:r w:rsidR="00F9731B">
              <w:rPr>
                <w:noProof/>
                <w:webHidden/>
              </w:rPr>
              <w:t>48</w:t>
            </w:r>
            <w:r w:rsidR="00F9731B">
              <w:rPr>
                <w:noProof/>
                <w:webHidden/>
              </w:rPr>
              <w:fldChar w:fldCharType="end"/>
            </w:r>
          </w:hyperlink>
        </w:p>
        <w:p w14:paraId="143B06A1" w14:textId="181397E0" w:rsidR="00F9731B"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0118831" w:history="1">
            <w:r w:rsidR="00F9731B" w:rsidRPr="00CD661F">
              <w:rPr>
                <w:rStyle w:val="Hyperlink"/>
                <w:noProof/>
              </w:rPr>
              <w:t>Screenshots</w:t>
            </w:r>
            <w:r w:rsidR="00F9731B">
              <w:rPr>
                <w:noProof/>
                <w:webHidden/>
              </w:rPr>
              <w:tab/>
            </w:r>
            <w:r w:rsidR="00F9731B">
              <w:rPr>
                <w:noProof/>
                <w:webHidden/>
              </w:rPr>
              <w:fldChar w:fldCharType="begin"/>
            </w:r>
            <w:r w:rsidR="00F9731B">
              <w:rPr>
                <w:noProof/>
                <w:webHidden/>
              </w:rPr>
              <w:instrText xml:space="preserve"> PAGEREF _Toc150118831 \h </w:instrText>
            </w:r>
            <w:r w:rsidR="00F9731B">
              <w:rPr>
                <w:noProof/>
                <w:webHidden/>
              </w:rPr>
            </w:r>
            <w:r w:rsidR="00F9731B">
              <w:rPr>
                <w:noProof/>
                <w:webHidden/>
              </w:rPr>
              <w:fldChar w:fldCharType="separate"/>
            </w:r>
            <w:r w:rsidR="00F9731B">
              <w:rPr>
                <w:noProof/>
                <w:webHidden/>
              </w:rPr>
              <w:t>50</w:t>
            </w:r>
            <w:r w:rsidR="00F9731B">
              <w:rPr>
                <w:noProof/>
                <w:webHidden/>
              </w:rPr>
              <w:fldChar w:fldCharType="end"/>
            </w:r>
          </w:hyperlink>
        </w:p>
        <w:p w14:paraId="377A130C" w14:textId="063415ED" w:rsidR="00F9731B" w:rsidRDefault="00000000">
          <w:pPr>
            <w:pStyle w:val="TOC2"/>
            <w:tabs>
              <w:tab w:val="right" w:leader="dot" w:pos="9350"/>
            </w:tabs>
            <w:rPr>
              <w:rFonts w:eastAsiaTheme="minorEastAsia" w:cstheme="minorBidi"/>
              <w:b w:val="0"/>
              <w:bCs w:val="0"/>
              <w:noProof/>
              <w:kern w:val="2"/>
              <w:lang w:val="en-CA" w:eastAsia="en-CA"/>
              <w14:ligatures w14:val="standardContextual"/>
            </w:rPr>
          </w:pPr>
          <w:hyperlink w:anchor="_Toc150118832" w:history="1">
            <w:r w:rsidR="00F9731B" w:rsidRPr="00CD661F">
              <w:rPr>
                <w:rStyle w:val="Hyperlink"/>
                <w:noProof/>
              </w:rPr>
              <w:t>Reflection</w:t>
            </w:r>
            <w:r w:rsidR="00F9731B">
              <w:rPr>
                <w:noProof/>
                <w:webHidden/>
              </w:rPr>
              <w:tab/>
            </w:r>
            <w:r w:rsidR="00F9731B">
              <w:rPr>
                <w:noProof/>
                <w:webHidden/>
              </w:rPr>
              <w:fldChar w:fldCharType="begin"/>
            </w:r>
            <w:r w:rsidR="00F9731B">
              <w:rPr>
                <w:noProof/>
                <w:webHidden/>
              </w:rPr>
              <w:instrText xml:space="preserve"> PAGEREF _Toc150118832 \h </w:instrText>
            </w:r>
            <w:r w:rsidR="00F9731B">
              <w:rPr>
                <w:noProof/>
                <w:webHidden/>
              </w:rPr>
            </w:r>
            <w:r w:rsidR="00F9731B">
              <w:rPr>
                <w:noProof/>
                <w:webHidden/>
              </w:rPr>
              <w:fldChar w:fldCharType="separate"/>
            </w:r>
            <w:r w:rsidR="00F9731B">
              <w:rPr>
                <w:noProof/>
                <w:webHidden/>
              </w:rPr>
              <w:t>103</w:t>
            </w:r>
            <w:r w:rsidR="00F9731B">
              <w:rPr>
                <w:noProof/>
                <w:webHidden/>
              </w:rPr>
              <w:fldChar w:fldCharType="end"/>
            </w:r>
          </w:hyperlink>
        </w:p>
        <w:p w14:paraId="613994EA" w14:textId="02985AA0" w:rsidR="00F9731B" w:rsidRDefault="00000000">
          <w:pPr>
            <w:pStyle w:val="TOC1"/>
            <w:tabs>
              <w:tab w:val="right" w:leader="dot" w:pos="9350"/>
            </w:tabs>
            <w:rPr>
              <w:rFonts w:eastAsiaTheme="minorEastAsia" w:cstheme="minorBidi"/>
              <w:b w:val="0"/>
              <w:bCs w:val="0"/>
              <w:noProof/>
              <w:kern w:val="2"/>
              <w:sz w:val="22"/>
              <w:szCs w:val="22"/>
              <w:lang w:val="en-CA" w:eastAsia="en-CA"/>
              <w14:ligatures w14:val="standardContextual"/>
            </w:rPr>
          </w:pPr>
          <w:hyperlink w:anchor="_Toc150118833" w:history="1">
            <w:r w:rsidR="00F9731B" w:rsidRPr="00CD661F">
              <w:rPr>
                <w:rStyle w:val="Hyperlink"/>
                <w:noProof/>
              </w:rPr>
              <w:t>References</w:t>
            </w:r>
            <w:r w:rsidR="00F9731B">
              <w:rPr>
                <w:noProof/>
                <w:webHidden/>
              </w:rPr>
              <w:tab/>
            </w:r>
            <w:r w:rsidR="00F9731B">
              <w:rPr>
                <w:noProof/>
                <w:webHidden/>
              </w:rPr>
              <w:fldChar w:fldCharType="begin"/>
            </w:r>
            <w:r w:rsidR="00F9731B">
              <w:rPr>
                <w:noProof/>
                <w:webHidden/>
              </w:rPr>
              <w:instrText xml:space="preserve"> PAGEREF _Toc150118833 \h </w:instrText>
            </w:r>
            <w:r w:rsidR="00F9731B">
              <w:rPr>
                <w:noProof/>
                <w:webHidden/>
              </w:rPr>
            </w:r>
            <w:r w:rsidR="00F9731B">
              <w:rPr>
                <w:noProof/>
                <w:webHidden/>
              </w:rPr>
              <w:fldChar w:fldCharType="separate"/>
            </w:r>
            <w:r w:rsidR="00F9731B">
              <w:rPr>
                <w:noProof/>
                <w:webHidden/>
              </w:rPr>
              <w:t>104</w:t>
            </w:r>
            <w:r w:rsidR="00F9731B">
              <w:rPr>
                <w:noProof/>
                <w:webHidden/>
              </w:rPr>
              <w:fldChar w:fldCharType="end"/>
            </w:r>
          </w:hyperlink>
        </w:p>
        <w:p w14:paraId="354752DB" w14:textId="7912C1E0" w:rsidR="0082782C" w:rsidRDefault="0082782C">
          <w:r>
            <w:rPr>
              <w:b/>
              <w:bCs/>
              <w:noProof/>
            </w:rPr>
            <w:fldChar w:fldCharType="end"/>
          </w:r>
        </w:p>
      </w:sdtContent>
    </w:sdt>
    <w:p w14:paraId="6E002BD1" w14:textId="06AF0B28" w:rsidR="00C66861" w:rsidRPr="006C37B0" w:rsidRDefault="0082782C">
      <w:pPr>
        <w:spacing w:line="276" w:lineRule="auto"/>
      </w:pPr>
      <w:r>
        <w:br w:type="page"/>
      </w:r>
    </w:p>
    <w:p w14:paraId="179DE884" w14:textId="43941707" w:rsidR="00C66861" w:rsidRPr="00120CD5" w:rsidRDefault="00C66861" w:rsidP="00120CD5">
      <w:pPr>
        <w:pStyle w:val="Heading1"/>
      </w:pPr>
      <w:bookmarkStart w:id="3" w:name="_Toc150118819"/>
      <w:r w:rsidRPr="00120CD5">
        <w:lastRenderedPageBreak/>
        <w:t xml:space="preserve">Lab </w:t>
      </w:r>
      <w:r w:rsidR="009A6159">
        <w:t>3</w:t>
      </w:r>
      <w:r w:rsidRPr="00120CD5">
        <w:t xml:space="preserve"> </w:t>
      </w:r>
      <w:r w:rsidR="009A6159">
        <w:t>–</w:t>
      </w:r>
      <w:r w:rsidRPr="00120CD5">
        <w:t xml:space="preserve"> </w:t>
      </w:r>
      <w:r w:rsidR="009A6159">
        <w:t>Dynamic Routing</w:t>
      </w:r>
      <w:bookmarkEnd w:id="3"/>
    </w:p>
    <w:p w14:paraId="1FEDBF89" w14:textId="5CC9B697" w:rsidR="008F2855" w:rsidRDefault="00C66861" w:rsidP="00A06047">
      <w:pPr>
        <w:pStyle w:val="Heading1"/>
      </w:pPr>
      <w:bookmarkStart w:id="4" w:name="_Toc150118820"/>
      <w:r>
        <w:t>Part</w:t>
      </w:r>
      <w:r w:rsidR="00CF61FE">
        <w:t>s</w:t>
      </w:r>
      <w:bookmarkEnd w:id="4"/>
    </w:p>
    <w:p w14:paraId="7ED9AB5B" w14:textId="77777777" w:rsidR="00D300DD" w:rsidRDefault="00D300DD" w:rsidP="00D300DD">
      <w:pPr>
        <w:pStyle w:val="Heading2"/>
      </w:pPr>
      <w:bookmarkStart w:id="5" w:name="_Toc150118821"/>
      <w:r>
        <w:t>Description</w:t>
      </w:r>
      <w:bookmarkEnd w:id="5"/>
    </w:p>
    <w:p w14:paraId="24C36B3D" w14:textId="44C227C8" w:rsidR="00CE6841" w:rsidRPr="00CE6841" w:rsidRDefault="00CE6841" w:rsidP="00CE6841">
      <w:pPr>
        <w:rPr>
          <w:lang w:val="en-CA"/>
        </w:rPr>
      </w:pPr>
      <w:r w:rsidRPr="00CE6841">
        <w:rPr>
          <w:lang w:val="en-CA"/>
        </w:rPr>
        <w:t xml:space="preserve">In this lab, </w:t>
      </w:r>
      <w:r>
        <w:rPr>
          <w:lang w:val="en-CA"/>
        </w:rPr>
        <w:t>I</w:t>
      </w:r>
      <w:r w:rsidRPr="00CE6841">
        <w:rPr>
          <w:lang w:val="en-CA"/>
        </w:rPr>
        <w:t xml:space="preserve"> embarked on a hands-on journey into the realm of dynamic routing, exploring the intricacies of the RIP and OSPF routing protocols. Building upon </w:t>
      </w:r>
      <w:r>
        <w:rPr>
          <w:lang w:val="en-CA"/>
        </w:rPr>
        <w:t>my</w:t>
      </w:r>
      <w:r w:rsidRPr="00CE6841">
        <w:rPr>
          <w:lang w:val="en-CA"/>
        </w:rPr>
        <w:t xml:space="preserve"> experiences from previous labs</w:t>
      </w:r>
      <w:r w:rsidR="00B866F0">
        <w:rPr>
          <w:lang w:val="en-CA"/>
        </w:rPr>
        <w:t xml:space="preserve"> and</w:t>
      </w:r>
      <w:r w:rsidRPr="00CE6841">
        <w:rPr>
          <w:lang w:val="en-CA"/>
        </w:rPr>
        <w:t xml:space="preserve"> </w:t>
      </w:r>
      <w:r w:rsidR="00B866F0">
        <w:rPr>
          <w:lang w:val="en-CA"/>
        </w:rPr>
        <w:t>a</w:t>
      </w:r>
      <w:r w:rsidRPr="00CE6841">
        <w:rPr>
          <w:lang w:val="en-CA"/>
        </w:rPr>
        <w:t xml:space="preserve">rmed with a Cisco 2960 Switch, three Cisco 2811 Routers, and other essential devices, the initial setup promised exciting challenges. After thoroughly understanding the lab objectives and plan, I meticulously built and configured the network topology, adhering to the provided schematic. This included </w:t>
      </w:r>
      <w:r w:rsidR="00FA0BDC">
        <w:rPr>
          <w:lang w:val="en-CA"/>
        </w:rPr>
        <w:t>integrating</w:t>
      </w:r>
      <w:r w:rsidRPr="00CE6841">
        <w:rPr>
          <w:lang w:val="en-CA"/>
        </w:rPr>
        <w:t xml:space="preserve"> devices like two workstations, web servers, and a switch. The primary goal was to ensure that all IP configurations were precise, creating a solid foundation for dynamic routing.</w:t>
      </w:r>
    </w:p>
    <w:p w14:paraId="45D8D627" w14:textId="2FB9BD42" w:rsidR="003F0386" w:rsidRPr="00CE6841" w:rsidRDefault="00CE6841" w:rsidP="00CE6841">
      <w:pPr>
        <w:rPr>
          <w:lang w:val="en-CA"/>
        </w:rPr>
      </w:pPr>
      <w:r w:rsidRPr="00CE6841">
        <w:rPr>
          <w:lang w:val="en-CA"/>
        </w:rPr>
        <w:t xml:space="preserve">The lab was divided into three distinct sections. First, </w:t>
      </w:r>
      <w:r w:rsidR="00187E81">
        <w:rPr>
          <w:lang w:val="en-CA"/>
        </w:rPr>
        <w:t>I</w:t>
      </w:r>
      <w:r w:rsidRPr="00CE6841">
        <w:rPr>
          <w:lang w:val="en-CA"/>
        </w:rPr>
        <w:t xml:space="preserve"> constructed the topology and ensured connectivity. Subsequently, </w:t>
      </w:r>
      <w:r w:rsidR="00187E81">
        <w:rPr>
          <w:lang w:val="en-CA"/>
        </w:rPr>
        <w:t>I</w:t>
      </w:r>
      <w:r w:rsidRPr="00CE6841">
        <w:rPr>
          <w:lang w:val="en-CA"/>
        </w:rPr>
        <w:t xml:space="preserve"> delved into RIP routing, enabling RIP version 2, specifying network addresses, and configuring passive interfaces. </w:t>
      </w:r>
      <w:r w:rsidR="00187E81">
        <w:rPr>
          <w:lang w:val="en-CA"/>
        </w:rPr>
        <w:t>I</w:t>
      </w:r>
      <w:r w:rsidRPr="00CE6841">
        <w:rPr>
          <w:lang w:val="en-CA"/>
        </w:rPr>
        <w:t xml:space="preserve"> verified RIP configurations, examined routing databases, and tested the routing by confirming access to websites and pinging between network nodes. The transition to OSPF routing marked the next phase, involving </w:t>
      </w:r>
      <w:r w:rsidR="00FA0BDC">
        <w:rPr>
          <w:lang w:val="en-CA"/>
        </w:rPr>
        <w:t xml:space="preserve">disabling </w:t>
      </w:r>
      <w:r w:rsidRPr="00CE6841">
        <w:rPr>
          <w:lang w:val="en-CA"/>
        </w:rPr>
        <w:t xml:space="preserve">RIP on all routers and configuring OSPF with network addresses, passive interfaces, and even MD5 authentication for added security. This transition was meticulously tested, and throughout the lab, I diligently recorded observations and provided reflections on the routing protocols and network behavior. This lab was a testament to the importance of selecting the </w:t>
      </w:r>
      <w:r>
        <w:rPr>
          <w:lang w:val="en-CA"/>
        </w:rPr>
        <w:t>suitable</w:t>
      </w:r>
      <w:r w:rsidRPr="00CE6841">
        <w:rPr>
          <w:lang w:val="en-CA"/>
        </w:rPr>
        <w:t xml:space="preserve"> routing protocol for a network's scale and security needs, with dynamic routing proving to be a dynamic and versatile tool in network management.</w:t>
      </w:r>
    </w:p>
    <w:p w14:paraId="285D6F11" w14:textId="77777777" w:rsidR="008F3F3A" w:rsidRPr="008F3F3A" w:rsidRDefault="008F3F3A" w:rsidP="008F3F3A"/>
    <w:p w14:paraId="48E4DED9" w14:textId="7A4A006B" w:rsidR="003F0386" w:rsidRDefault="00133588" w:rsidP="009F6E35">
      <w:pPr>
        <w:pStyle w:val="Heading2"/>
        <w:rPr>
          <w:rStyle w:val="fieldlabel"/>
          <w:rFonts w:asciiTheme="minorHAnsi" w:hAnsiTheme="minorHAnsi"/>
          <w:color w:val="000000" w:themeColor="text1"/>
          <w:sz w:val="24"/>
        </w:rPr>
      </w:pPr>
      <w:bookmarkStart w:id="6" w:name="_Toc150118822"/>
      <w:r w:rsidRPr="009F6E35">
        <w:rPr>
          <w:rStyle w:val="fieldlabel"/>
          <w:rFonts w:asciiTheme="minorHAnsi" w:hAnsiTheme="minorHAnsi"/>
          <w:color w:val="000000" w:themeColor="text1"/>
          <w:sz w:val="24"/>
        </w:rPr>
        <w:t>Observations</w:t>
      </w:r>
      <w:bookmarkEnd w:id="6"/>
    </w:p>
    <w:p w14:paraId="7FC5FB1D" w14:textId="6E795ECF" w:rsidR="0097718F" w:rsidRDefault="0097718F" w:rsidP="0097718F">
      <w:r>
        <w:t xml:space="preserve">Throughout the lab, I maintained a keen eye on the network's performance and behavior, and </w:t>
      </w:r>
      <w:r w:rsidR="00FA0BDC">
        <w:t>I am</w:t>
      </w:r>
      <w:r>
        <w:t xml:space="preserve"> pleased to report that the entire process unfolded without a hitch.</w:t>
      </w:r>
      <w:r w:rsidR="00EB259C">
        <w:t xml:space="preserve"> The assigned IP addresses and naming conventions were applied to the devices as specified in the lab document.</w:t>
      </w:r>
      <w:r>
        <w:t xml:space="preserve"> The initial setup of the network topology proceeded seamlessly, with no significant challenges or issues encountered. As I transitioned to testing RIP routing, I was delighted to observe the successful execution of routing protocols, the flawless connectivity between network nodes, and the unfaltering access to web services. The meticulous configuration of RIP brought forth results that aligned with expectations, and I recorded this smooth performance in my observations.</w:t>
      </w:r>
    </w:p>
    <w:p w14:paraId="41CA2228" w14:textId="7855D088" w:rsidR="00B44F2F" w:rsidRDefault="0097718F" w:rsidP="0097718F">
      <w:r>
        <w:t xml:space="preserve">In the subsequent </w:t>
      </w:r>
      <w:r w:rsidR="00EB259C">
        <w:t>lab phase</w:t>
      </w:r>
      <w:r>
        <w:t xml:space="preserve">, when transitioning to OSPF routing, I used a different Packet Tracer (pkt) file to ensure a clear demarcation between RIP and OSPF configurations. This change in file management allowed for a structured approach to testing the OSPF routing protocol. I meticulously documented the results and observed that OSPF routing was as seamless as RIP, showcasing the </w:t>
      </w:r>
      <w:r w:rsidR="00EB259C">
        <w:t>network's resilience</w:t>
      </w:r>
      <w:r>
        <w:t xml:space="preserve">. These observations will serve as valuable </w:t>
      </w:r>
      <w:r>
        <w:lastRenderedPageBreak/>
        <w:t xml:space="preserve">reference points for future network management decisions and troubleshooting, showcasing the adaptability of dynamic routing protocols like RIP and OSPF </w:t>
      </w:r>
      <w:r w:rsidR="00FA0BDC">
        <w:t>to ensure</w:t>
      </w:r>
      <w:r>
        <w:t xml:space="preserve"> a smoothly functioning network.</w:t>
      </w:r>
    </w:p>
    <w:p w14:paraId="76FB623C" w14:textId="77777777" w:rsidR="000F336F" w:rsidRDefault="000F336F" w:rsidP="003F0386"/>
    <w:p w14:paraId="654174CC" w14:textId="77777777" w:rsidR="00F9731B" w:rsidRDefault="00F9731B" w:rsidP="00F9731B">
      <w:pPr>
        <w:pStyle w:val="Heading2"/>
      </w:pPr>
      <w:bookmarkStart w:id="7" w:name="_Toc150118823"/>
      <w:r>
        <w:t>Preparation</w:t>
      </w:r>
      <w:bookmarkEnd w:id="7"/>
    </w:p>
    <w:p w14:paraId="79222319" w14:textId="298BDFDF" w:rsidR="000F336F" w:rsidRDefault="00F9731B" w:rsidP="003F0386">
      <w:r w:rsidRPr="00F9731B">
        <w:t xml:space="preserve">For the successful execution of this lab, I took a methodical approach to preparation. The </w:t>
      </w:r>
      <w:r w:rsidR="00FA0BDC">
        <w:t>equipment list</w:t>
      </w:r>
      <w:r w:rsidRPr="00F9731B">
        <w:t xml:space="preserve"> I needed was </w:t>
      </w:r>
      <w:r w:rsidR="00FA0BDC">
        <w:t>relatively</w:t>
      </w:r>
      <w:r w:rsidRPr="00F9731B">
        <w:t xml:space="preserve"> straightforward</w:t>
      </w:r>
      <w:r w:rsidR="00FA0BDC">
        <w:t>: a</w:t>
      </w:r>
      <w:r w:rsidRPr="00F9731B">
        <w:t xml:space="preserve"> Cisco 2960 Switch, three Cisco 2811 Routers, two PC Packet Tracer (PT) Objects, two PT Server Objects with web services enabled, and one PT Laptop. I ensured that all device passwords were set uniformly to "Secret55" for consistency. Equally important was </w:t>
      </w:r>
      <w:r w:rsidR="00FA0BDC">
        <w:t>utilizing</w:t>
      </w:r>
      <w:r w:rsidRPr="00F9731B">
        <w:t xml:space="preserve"> the network assignments specified in the Subnet file provided within the assessment portal. This lab demanded a degree of continuity from previous exercises, so I tried to review configurations from Labs 1 and 2, which could be potentially migrated for efficiency. An essential aspect emphasized throughout the lab preparation was connecting to network devices – exclusively through SSH or local console interfaces, avoiding </w:t>
      </w:r>
      <w:r w:rsidR="00FA0BDC">
        <w:t>using</w:t>
      </w:r>
      <w:r w:rsidRPr="00F9731B">
        <w:t xml:space="preserve"> GUI for configuration and maintenance. This disciplined approach to preparation paved the way for a smoother and more focused execution of the lab objectives.</w:t>
      </w:r>
    </w:p>
    <w:p w14:paraId="7C44A447" w14:textId="77777777" w:rsidR="009D4CC8" w:rsidRDefault="009D4CC8" w:rsidP="003F0386"/>
    <w:p w14:paraId="102AA101" w14:textId="77777777" w:rsidR="009D4CC8" w:rsidRPr="003F0386" w:rsidRDefault="009D4CC8" w:rsidP="003F0386"/>
    <w:p w14:paraId="26B43F40" w14:textId="134D5BAD" w:rsidR="00767758" w:rsidRDefault="00D7715A" w:rsidP="000F336F">
      <w:pPr>
        <w:pStyle w:val="Heading2"/>
        <w:rPr>
          <w:rStyle w:val="fieldlabel"/>
          <w:rFonts w:asciiTheme="minorHAnsi" w:hAnsiTheme="minorHAnsi"/>
          <w:color w:val="000000" w:themeColor="text1"/>
          <w:sz w:val="24"/>
        </w:rPr>
      </w:pPr>
      <w:bookmarkStart w:id="8" w:name="_Toc150118824"/>
      <w:r w:rsidRPr="009F6E35">
        <w:rPr>
          <w:rStyle w:val="fieldlabel"/>
          <w:rFonts w:asciiTheme="minorHAnsi" w:hAnsiTheme="minorHAnsi"/>
          <w:color w:val="000000" w:themeColor="text1"/>
          <w:sz w:val="24"/>
        </w:rPr>
        <w:t>Screenshots</w:t>
      </w:r>
      <w:bookmarkEnd w:id="8"/>
    </w:p>
    <w:p w14:paraId="5C8D97AB" w14:textId="77777777" w:rsidR="000F336F" w:rsidRPr="000F336F" w:rsidRDefault="000F336F" w:rsidP="000F336F"/>
    <w:p w14:paraId="272406B6" w14:textId="54781707" w:rsidR="00767758" w:rsidRDefault="005034AA" w:rsidP="00767758">
      <w:r w:rsidRPr="005034AA">
        <w:rPr>
          <w:noProof/>
        </w:rPr>
        <w:drawing>
          <wp:inline distT="0" distB="0" distL="0" distR="0" wp14:anchorId="322475D6" wp14:editId="2434F6E7">
            <wp:extent cx="5943600" cy="2063750"/>
            <wp:effectExtent l="0" t="0" r="0" b="0"/>
            <wp:docPr id="142511652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16520" name="Picture 1" descr="A diagram of a network&#10;&#10;Description automatically generated"/>
                    <pic:cNvPicPr/>
                  </pic:nvPicPr>
                  <pic:blipFill>
                    <a:blip r:embed="rId11"/>
                    <a:stretch>
                      <a:fillRect/>
                    </a:stretch>
                  </pic:blipFill>
                  <pic:spPr>
                    <a:xfrm>
                      <a:off x="0" y="0"/>
                      <a:ext cx="5943600" cy="2063750"/>
                    </a:xfrm>
                    <a:prstGeom prst="rect">
                      <a:avLst/>
                    </a:prstGeom>
                  </pic:spPr>
                </pic:pic>
              </a:graphicData>
            </a:graphic>
          </wp:inline>
        </w:drawing>
      </w:r>
    </w:p>
    <w:p w14:paraId="0B008B4F" w14:textId="14AB067B" w:rsidR="007702B3" w:rsidRDefault="009E24CC" w:rsidP="007702B3">
      <w:r>
        <w:t>Figure 1-1</w:t>
      </w:r>
      <w:r w:rsidR="007702B3">
        <w:t>: Dynamic Routing Topology.</w:t>
      </w:r>
    </w:p>
    <w:p w14:paraId="39D0B04A" w14:textId="3F793264" w:rsidR="00767758" w:rsidRDefault="007702B3" w:rsidP="007702B3">
      <w:r>
        <w:t xml:space="preserve">This screenshot provides an overview of the network topology, highlighting the configuration of network devices, including routers, switches, workstations, and servers. </w:t>
      </w:r>
    </w:p>
    <w:p w14:paraId="34C9BA80" w14:textId="77777777" w:rsidR="007702B3" w:rsidRPr="00767758" w:rsidRDefault="007702B3" w:rsidP="007702B3"/>
    <w:p w14:paraId="68B39871" w14:textId="1017D63B" w:rsidR="00E74E69" w:rsidRDefault="00E74E69" w:rsidP="00E74E69">
      <w:r>
        <w:rPr>
          <w:noProof/>
        </w:rPr>
        <w:lastRenderedPageBreak/>
        <mc:AlternateContent>
          <mc:Choice Requires="wps">
            <w:drawing>
              <wp:anchor distT="0" distB="0" distL="114300" distR="114300" simplePos="0" relativeHeight="251863040" behindDoc="0" locked="0" layoutInCell="1" allowOverlap="1" wp14:anchorId="6F7A382F" wp14:editId="3307902E">
                <wp:simplePos x="0" y="0"/>
                <wp:positionH relativeFrom="margin">
                  <wp:posOffset>124691</wp:posOffset>
                </wp:positionH>
                <wp:positionV relativeFrom="paragraph">
                  <wp:posOffset>1551362</wp:posOffset>
                </wp:positionV>
                <wp:extent cx="2140527" cy="658091"/>
                <wp:effectExtent l="0" t="0" r="0" b="8890"/>
                <wp:wrapNone/>
                <wp:docPr id="1148968220" name="Rectangle 1"/>
                <wp:cNvGraphicFramePr/>
                <a:graphic xmlns:a="http://schemas.openxmlformats.org/drawingml/2006/main">
                  <a:graphicData uri="http://schemas.microsoft.com/office/word/2010/wordprocessingShape">
                    <wps:wsp>
                      <wps:cNvSpPr/>
                      <wps:spPr>
                        <a:xfrm>
                          <a:off x="0" y="0"/>
                          <a:ext cx="2140527" cy="658091"/>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65F68" id="Rectangle 1" o:spid="_x0000_s1026" style="position:absolute;margin-left:9.8pt;margin-top:122.15pt;width:168.55pt;height:51.8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" fillcolor="yellow" stroked="f" strokeweight="2pt">
                <v:fill opacity="35980f"/>
                <w10:wrap anchorx="margin"/>
              </v:rect>
            </w:pict>
          </mc:Fallback>
        </mc:AlternateContent>
      </w:r>
      <w:r w:rsidRPr="00D84B0D">
        <w:rPr>
          <w:noProof/>
        </w:rPr>
        <w:drawing>
          <wp:inline distT="0" distB="0" distL="0" distR="0" wp14:anchorId="3BDBD009" wp14:editId="70608AA3">
            <wp:extent cx="5943600" cy="6040755"/>
            <wp:effectExtent l="0" t="0" r="0" b="0"/>
            <wp:docPr id="261895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95671" name="Picture 1" descr="A screenshot of a computer&#10;&#10;Description automatically generated"/>
                    <pic:cNvPicPr/>
                  </pic:nvPicPr>
                  <pic:blipFill>
                    <a:blip r:embed="rId12"/>
                    <a:stretch>
                      <a:fillRect/>
                    </a:stretch>
                  </pic:blipFill>
                  <pic:spPr>
                    <a:xfrm>
                      <a:off x="0" y="0"/>
                      <a:ext cx="5943600" cy="6040755"/>
                    </a:xfrm>
                    <a:prstGeom prst="rect">
                      <a:avLst/>
                    </a:prstGeom>
                  </pic:spPr>
                </pic:pic>
              </a:graphicData>
            </a:graphic>
          </wp:inline>
        </w:drawing>
      </w:r>
    </w:p>
    <w:p w14:paraId="45BEFECE" w14:textId="19C02CBA" w:rsidR="00AF4CB4" w:rsidRDefault="009E24CC" w:rsidP="00AF4CB4">
      <w:r>
        <w:t>Figure</w:t>
      </w:r>
      <w:r w:rsidR="00B64D67">
        <w:t xml:space="preserve"> 1-2</w:t>
      </w:r>
      <w:r w:rsidR="00AF4CB4">
        <w:t>: Enabling RIP and Network Addresses</w:t>
      </w:r>
      <w:r w:rsidR="009B6481">
        <w:t xml:space="preserve"> for the Waterloo Router.</w:t>
      </w:r>
    </w:p>
    <w:p w14:paraId="4B41ED37" w14:textId="77777777" w:rsidR="00AF4CB4" w:rsidRDefault="00AF4CB4" w:rsidP="00AF4CB4"/>
    <w:p w14:paraId="4597BEDD" w14:textId="6C688DCA" w:rsidR="00AF4CB4" w:rsidRDefault="00FA0BDC" w:rsidP="00AF4CB4">
      <w:r>
        <w:t>I am configuring RIP routing on one of the routers in this screenshot</w:t>
      </w:r>
      <w:r w:rsidR="00AF4CB4">
        <w:t>. It shows the steps to enable RIP, set the version to RIP Version 2, specify the network addresses for RIP advertisement, and disable auto-summary.</w:t>
      </w:r>
    </w:p>
    <w:p w14:paraId="4CEC096E" w14:textId="77777777" w:rsidR="00E74E69" w:rsidRDefault="00E74E69" w:rsidP="00E74E69"/>
    <w:p w14:paraId="1632ADC2" w14:textId="33EA7881" w:rsidR="00E74E69" w:rsidRPr="009B6481" w:rsidRDefault="009B6481" w:rsidP="00E74E69">
      <w:r>
        <w:rPr>
          <w:noProof/>
        </w:rPr>
        <w:lastRenderedPageBreak/>
        <mc:AlternateContent>
          <mc:Choice Requires="wps">
            <w:drawing>
              <wp:anchor distT="0" distB="0" distL="114300" distR="114300" simplePos="0" relativeHeight="251865088" behindDoc="0" locked="0" layoutInCell="1" allowOverlap="1" wp14:anchorId="774EB822" wp14:editId="2AC020B0">
                <wp:simplePos x="0" y="0"/>
                <wp:positionH relativeFrom="margin">
                  <wp:posOffset>138545</wp:posOffset>
                </wp:positionH>
                <wp:positionV relativeFrom="paragraph">
                  <wp:posOffset>1516725</wp:posOffset>
                </wp:positionV>
                <wp:extent cx="2154382" cy="699655"/>
                <wp:effectExtent l="0" t="0" r="0" b="5715"/>
                <wp:wrapNone/>
                <wp:docPr id="548969290" name="Rectangle 1"/>
                <wp:cNvGraphicFramePr/>
                <a:graphic xmlns:a="http://schemas.openxmlformats.org/drawingml/2006/main">
                  <a:graphicData uri="http://schemas.microsoft.com/office/word/2010/wordprocessingShape">
                    <wps:wsp>
                      <wps:cNvSpPr/>
                      <wps:spPr>
                        <a:xfrm>
                          <a:off x="0" y="0"/>
                          <a:ext cx="2154382" cy="699655"/>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E6E4F" id="Rectangle 1" o:spid="_x0000_s1026" style="position:absolute;margin-left:10.9pt;margin-top:119.45pt;width:169.65pt;height:55.1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" fillcolor="yellow" stroked="f" strokeweight="2pt">
                <v:fill opacity="35980f"/>
                <w10:wrap anchorx="margin"/>
              </v:rect>
            </w:pict>
          </mc:Fallback>
        </mc:AlternateContent>
      </w:r>
      <w:r w:rsidR="00E74E69" w:rsidRPr="00D84B0D">
        <w:rPr>
          <w:noProof/>
        </w:rPr>
        <w:drawing>
          <wp:inline distT="0" distB="0" distL="0" distR="0" wp14:anchorId="7F7C82AC" wp14:editId="30BBC65E">
            <wp:extent cx="5943600" cy="5740400"/>
            <wp:effectExtent l="0" t="0" r="0" b="0"/>
            <wp:docPr id="870132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2590" name="Picture 1" descr="A screenshot of a computer&#10;&#10;Description automatically generated"/>
                    <pic:cNvPicPr/>
                  </pic:nvPicPr>
                  <pic:blipFill>
                    <a:blip r:embed="rId13"/>
                    <a:stretch>
                      <a:fillRect/>
                    </a:stretch>
                  </pic:blipFill>
                  <pic:spPr>
                    <a:xfrm>
                      <a:off x="0" y="0"/>
                      <a:ext cx="5943600" cy="5740400"/>
                    </a:xfrm>
                    <a:prstGeom prst="rect">
                      <a:avLst/>
                    </a:prstGeom>
                  </pic:spPr>
                </pic:pic>
              </a:graphicData>
            </a:graphic>
          </wp:inline>
        </w:drawing>
      </w:r>
    </w:p>
    <w:p w14:paraId="3C266C1E" w14:textId="64056892" w:rsidR="00AF4CB4" w:rsidRDefault="00FA0BDC" w:rsidP="00AF4CB4">
      <w:r>
        <w:t>Figure 1-2.1</w:t>
      </w:r>
      <w:r w:rsidR="00AF4CB4">
        <w:t>: Enabling RIP and Network Addresses</w:t>
      </w:r>
      <w:r w:rsidR="009B6481">
        <w:t xml:space="preserve"> for the Kitchener Router.</w:t>
      </w:r>
    </w:p>
    <w:p w14:paraId="290E99E9" w14:textId="77777777" w:rsidR="00AF4CB4" w:rsidRDefault="00AF4CB4" w:rsidP="00AF4CB4"/>
    <w:p w14:paraId="5136BB4A" w14:textId="63DF398D" w:rsidR="00AF4CB4" w:rsidRDefault="00FA0BDC" w:rsidP="00AF4CB4">
      <w:r>
        <w:t>I am configuring RIP routing on one of the routers in this screenshot</w:t>
      </w:r>
      <w:r w:rsidR="00AF4CB4">
        <w:t>. It shows the steps to enable RIP, set the version to RIP Version 2, specify the network addresses for RIP advertisement, and disable auto-summary.</w:t>
      </w:r>
    </w:p>
    <w:p w14:paraId="3140BB6D" w14:textId="77777777" w:rsidR="00E74E69" w:rsidRDefault="00E74E69" w:rsidP="00E74E69"/>
    <w:p w14:paraId="1B63172C" w14:textId="0AABB6D4" w:rsidR="00E74E69" w:rsidRDefault="009B6481" w:rsidP="00E74E69">
      <w:r>
        <w:rPr>
          <w:noProof/>
        </w:rPr>
        <w:lastRenderedPageBreak/>
        <mc:AlternateContent>
          <mc:Choice Requires="wps">
            <w:drawing>
              <wp:anchor distT="0" distB="0" distL="114300" distR="114300" simplePos="0" relativeHeight="251867136" behindDoc="0" locked="0" layoutInCell="1" allowOverlap="1" wp14:anchorId="49A7DE41" wp14:editId="35650659">
                <wp:simplePos x="0" y="0"/>
                <wp:positionH relativeFrom="margin">
                  <wp:posOffset>152400</wp:posOffset>
                </wp:positionH>
                <wp:positionV relativeFrom="paragraph">
                  <wp:posOffset>1537219</wp:posOffset>
                </wp:positionV>
                <wp:extent cx="2140527" cy="658091"/>
                <wp:effectExtent l="0" t="0" r="0" b="8890"/>
                <wp:wrapNone/>
                <wp:docPr id="259696204" name="Rectangle 1"/>
                <wp:cNvGraphicFramePr/>
                <a:graphic xmlns:a="http://schemas.openxmlformats.org/drawingml/2006/main">
                  <a:graphicData uri="http://schemas.microsoft.com/office/word/2010/wordprocessingShape">
                    <wps:wsp>
                      <wps:cNvSpPr/>
                      <wps:spPr>
                        <a:xfrm>
                          <a:off x="0" y="0"/>
                          <a:ext cx="2140527" cy="658091"/>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33CE7" id="Rectangle 1" o:spid="_x0000_s1026" style="position:absolute;margin-left:12pt;margin-top:121.05pt;width:168.55pt;height:51.8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" fillcolor="yellow" stroked="f" strokeweight="2pt">
                <v:fill opacity="35980f"/>
                <w10:wrap anchorx="margin"/>
              </v:rect>
            </w:pict>
          </mc:Fallback>
        </mc:AlternateContent>
      </w:r>
      <w:r w:rsidR="00E74E69" w:rsidRPr="00D84B0D">
        <w:rPr>
          <w:noProof/>
        </w:rPr>
        <w:drawing>
          <wp:inline distT="0" distB="0" distL="0" distR="0" wp14:anchorId="3CD02C83" wp14:editId="2E293D28">
            <wp:extent cx="5943600" cy="5853430"/>
            <wp:effectExtent l="0" t="0" r="0" b="0"/>
            <wp:docPr id="1705075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75749" name="Picture 1" descr="A screenshot of a computer&#10;&#10;Description automatically generated"/>
                    <pic:cNvPicPr/>
                  </pic:nvPicPr>
                  <pic:blipFill>
                    <a:blip r:embed="rId14"/>
                    <a:stretch>
                      <a:fillRect/>
                    </a:stretch>
                  </pic:blipFill>
                  <pic:spPr>
                    <a:xfrm>
                      <a:off x="0" y="0"/>
                      <a:ext cx="5943600" cy="5853430"/>
                    </a:xfrm>
                    <a:prstGeom prst="rect">
                      <a:avLst/>
                    </a:prstGeom>
                  </pic:spPr>
                </pic:pic>
              </a:graphicData>
            </a:graphic>
          </wp:inline>
        </w:drawing>
      </w:r>
    </w:p>
    <w:p w14:paraId="58FFA134" w14:textId="48C84C15" w:rsidR="00AF4CB4" w:rsidRDefault="00FA0BDC" w:rsidP="00AF4CB4">
      <w:r>
        <w:t>Figure 1-2.2</w:t>
      </w:r>
      <w:r w:rsidR="00AF4CB4">
        <w:t>: Enabling RIP and Network Addresses</w:t>
      </w:r>
      <w:r w:rsidR="009B6481">
        <w:t xml:space="preserve"> for the Stratford Router.</w:t>
      </w:r>
    </w:p>
    <w:p w14:paraId="61D83103" w14:textId="77777777" w:rsidR="00AF4CB4" w:rsidRDefault="00AF4CB4" w:rsidP="00AF4CB4"/>
    <w:p w14:paraId="655127D5" w14:textId="3FE6657F" w:rsidR="00AF4CB4" w:rsidRDefault="00FA0BDC" w:rsidP="00AF4CB4">
      <w:r>
        <w:t>I am configuring RIP routing on one of the routers in this screenshot</w:t>
      </w:r>
      <w:r w:rsidR="00AF4CB4">
        <w:t>. It shows the steps to enable RIP, set the version to RIP Version 2, specify the network addresses for RIP advertisement, and disable auto-summary.</w:t>
      </w:r>
    </w:p>
    <w:p w14:paraId="437CACE7" w14:textId="77777777" w:rsidR="00E74E69" w:rsidRDefault="00E74E69" w:rsidP="00E74E69"/>
    <w:p w14:paraId="2102036B" w14:textId="29128A8D" w:rsidR="00E74E69" w:rsidRDefault="009B6481" w:rsidP="00E74E69">
      <w:r>
        <w:rPr>
          <w:noProof/>
        </w:rPr>
        <w:lastRenderedPageBreak/>
        <mc:AlternateContent>
          <mc:Choice Requires="wps">
            <w:drawing>
              <wp:anchor distT="0" distB="0" distL="114300" distR="114300" simplePos="0" relativeHeight="251871232" behindDoc="0" locked="0" layoutInCell="1" allowOverlap="1" wp14:anchorId="354E8D71" wp14:editId="6FF30067">
                <wp:simplePos x="0" y="0"/>
                <wp:positionH relativeFrom="margin">
                  <wp:posOffset>1177637</wp:posOffset>
                </wp:positionH>
                <wp:positionV relativeFrom="paragraph">
                  <wp:posOffset>3040438</wp:posOffset>
                </wp:positionV>
                <wp:extent cx="865794" cy="159327"/>
                <wp:effectExtent l="0" t="0" r="0" b="0"/>
                <wp:wrapNone/>
                <wp:docPr id="1776781652" name="Rectangle 1"/>
                <wp:cNvGraphicFramePr/>
                <a:graphic xmlns:a="http://schemas.openxmlformats.org/drawingml/2006/main">
                  <a:graphicData uri="http://schemas.microsoft.com/office/word/2010/wordprocessingShape">
                    <wps:wsp>
                      <wps:cNvSpPr/>
                      <wps:spPr>
                        <a:xfrm>
                          <a:off x="0" y="0"/>
                          <a:ext cx="865794" cy="159327"/>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7707A" id="Rectangle 1" o:spid="_x0000_s1026" style="position:absolute;margin-left:92.75pt;margin-top:239.4pt;width:68.15pt;height:12.5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1869184" behindDoc="0" locked="0" layoutInCell="1" allowOverlap="1" wp14:anchorId="4CB389FF" wp14:editId="6B57E8C1">
                <wp:simplePos x="0" y="0"/>
                <wp:positionH relativeFrom="margin">
                  <wp:posOffset>1142769</wp:posOffset>
                </wp:positionH>
                <wp:positionV relativeFrom="paragraph">
                  <wp:posOffset>837565</wp:posOffset>
                </wp:positionV>
                <wp:extent cx="865794" cy="159327"/>
                <wp:effectExtent l="0" t="0" r="0" b="0"/>
                <wp:wrapNone/>
                <wp:docPr id="1638190001" name="Rectangle 1"/>
                <wp:cNvGraphicFramePr/>
                <a:graphic xmlns:a="http://schemas.openxmlformats.org/drawingml/2006/main">
                  <a:graphicData uri="http://schemas.microsoft.com/office/word/2010/wordprocessingShape">
                    <wps:wsp>
                      <wps:cNvSpPr/>
                      <wps:spPr>
                        <a:xfrm>
                          <a:off x="0" y="0"/>
                          <a:ext cx="865794" cy="159327"/>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1C589" id="Rectangle 1" o:spid="_x0000_s1026" style="position:absolute;margin-left:90pt;margin-top:65.95pt;width:68.15pt;height:12.5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" fillcolor="yellow" stroked="f" strokeweight="2pt">
                <v:fill opacity="35980f"/>
                <w10:wrap anchorx="margin"/>
              </v:rect>
            </w:pict>
          </mc:Fallback>
        </mc:AlternateContent>
      </w:r>
      <w:r w:rsidR="00E74E69" w:rsidRPr="00D84B0D">
        <w:rPr>
          <w:noProof/>
        </w:rPr>
        <w:drawing>
          <wp:inline distT="0" distB="0" distL="0" distR="0" wp14:anchorId="0B5FB10B" wp14:editId="08B9F9E6">
            <wp:extent cx="5943600" cy="5957570"/>
            <wp:effectExtent l="0" t="0" r="0" b="5080"/>
            <wp:docPr id="408944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44665" name="Picture 1" descr="A screenshot of a computer&#10;&#10;Description automatically generated"/>
                    <pic:cNvPicPr/>
                  </pic:nvPicPr>
                  <pic:blipFill>
                    <a:blip r:embed="rId15"/>
                    <a:stretch>
                      <a:fillRect/>
                    </a:stretch>
                  </pic:blipFill>
                  <pic:spPr>
                    <a:xfrm>
                      <a:off x="0" y="0"/>
                      <a:ext cx="5943600" cy="5957570"/>
                    </a:xfrm>
                    <a:prstGeom prst="rect">
                      <a:avLst/>
                    </a:prstGeom>
                  </pic:spPr>
                </pic:pic>
              </a:graphicData>
            </a:graphic>
          </wp:inline>
        </w:drawing>
      </w:r>
    </w:p>
    <w:p w14:paraId="22096E9D" w14:textId="1BD14683" w:rsidR="003C3323" w:rsidRDefault="00FA0BDC" w:rsidP="003C3323">
      <w:r>
        <w:t>Figure 1-3</w:t>
      </w:r>
      <w:r w:rsidR="003C3323">
        <w:t>: Verifying RIP Configuration</w:t>
      </w:r>
      <w:r w:rsidR="009B6481">
        <w:t xml:space="preserve"> for the Waterloo Router.</w:t>
      </w:r>
    </w:p>
    <w:p w14:paraId="5EE536A7" w14:textId="77777777" w:rsidR="003C3323" w:rsidRDefault="003C3323" w:rsidP="003C3323"/>
    <w:p w14:paraId="3B55C9B3" w14:textId="1A6E98A9" w:rsidR="003C3323" w:rsidRDefault="003C3323" w:rsidP="003C3323">
      <w:r>
        <w:t>This screenshot displays the output of various commands used to verify the RIP configuration. It includes a list of routing protocols, the routing database, RIP routing information, and events captured in debug mode.</w:t>
      </w:r>
    </w:p>
    <w:p w14:paraId="6549F01E" w14:textId="568CD11E" w:rsidR="00E74E69" w:rsidRDefault="009B6481" w:rsidP="00E74E69">
      <w:r>
        <w:rPr>
          <w:noProof/>
        </w:rPr>
        <w:lastRenderedPageBreak/>
        <mc:AlternateContent>
          <mc:Choice Requires="wps">
            <w:drawing>
              <wp:anchor distT="0" distB="0" distL="114300" distR="114300" simplePos="0" relativeHeight="251875328" behindDoc="0" locked="0" layoutInCell="1" allowOverlap="1" wp14:anchorId="3525907A" wp14:editId="0B529D43">
                <wp:simplePos x="0" y="0"/>
                <wp:positionH relativeFrom="margin">
                  <wp:posOffset>1115291</wp:posOffset>
                </wp:positionH>
                <wp:positionV relativeFrom="paragraph">
                  <wp:posOffset>3054293</wp:posOffset>
                </wp:positionV>
                <wp:extent cx="865794" cy="159327"/>
                <wp:effectExtent l="0" t="0" r="0" b="0"/>
                <wp:wrapNone/>
                <wp:docPr id="569421443" name="Rectangle 1"/>
                <wp:cNvGraphicFramePr/>
                <a:graphic xmlns:a="http://schemas.openxmlformats.org/drawingml/2006/main">
                  <a:graphicData uri="http://schemas.microsoft.com/office/word/2010/wordprocessingShape">
                    <wps:wsp>
                      <wps:cNvSpPr/>
                      <wps:spPr>
                        <a:xfrm>
                          <a:off x="0" y="0"/>
                          <a:ext cx="865794" cy="159327"/>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4485A" id="Rectangle 1" o:spid="_x0000_s1026" style="position:absolute;margin-left:87.8pt;margin-top:240.5pt;width:68.15pt;height:12.5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1873280" behindDoc="0" locked="0" layoutInCell="1" allowOverlap="1" wp14:anchorId="28EF8FAF" wp14:editId="433D652F">
                <wp:simplePos x="0" y="0"/>
                <wp:positionH relativeFrom="margin">
                  <wp:posOffset>1156855</wp:posOffset>
                </wp:positionH>
                <wp:positionV relativeFrom="paragraph">
                  <wp:posOffset>2396202</wp:posOffset>
                </wp:positionV>
                <wp:extent cx="865794" cy="159327"/>
                <wp:effectExtent l="0" t="0" r="0" b="0"/>
                <wp:wrapNone/>
                <wp:docPr id="1006559740" name="Rectangle 1"/>
                <wp:cNvGraphicFramePr/>
                <a:graphic xmlns:a="http://schemas.openxmlformats.org/drawingml/2006/main">
                  <a:graphicData uri="http://schemas.microsoft.com/office/word/2010/wordprocessingShape">
                    <wps:wsp>
                      <wps:cNvSpPr/>
                      <wps:spPr>
                        <a:xfrm>
                          <a:off x="0" y="0"/>
                          <a:ext cx="865794" cy="159327"/>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B7A12" id="Rectangle 1" o:spid="_x0000_s1026" style="position:absolute;margin-left:91.1pt;margin-top:188.7pt;width:68.15pt;height:12.5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" fillcolor="yellow" stroked="f" strokeweight="2pt">
                <v:fill opacity="35980f"/>
                <w10:wrap anchorx="margin"/>
              </v:rect>
            </w:pict>
          </mc:Fallback>
        </mc:AlternateContent>
      </w:r>
      <w:r w:rsidR="00E74E69" w:rsidRPr="00D84B0D">
        <w:rPr>
          <w:noProof/>
        </w:rPr>
        <w:drawing>
          <wp:inline distT="0" distB="0" distL="0" distR="0" wp14:anchorId="332F2392" wp14:editId="7021ADBB">
            <wp:extent cx="5943600" cy="5839460"/>
            <wp:effectExtent l="0" t="0" r="0" b="8890"/>
            <wp:docPr id="644763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63361" name="Picture 1" descr="A screenshot of a computer&#10;&#10;Description automatically generated"/>
                    <pic:cNvPicPr/>
                  </pic:nvPicPr>
                  <pic:blipFill>
                    <a:blip r:embed="rId16"/>
                    <a:stretch>
                      <a:fillRect/>
                    </a:stretch>
                  </pic:blipFill>
                  <pic:spPr>
                    <a:xfrm>
                      <a:off x="0" y="0"/>
                      <a:ext cx="5943600" cy="5839460"/>
                    </a:xfrm>
                    <a:prstGeom prst="rect">
                      <a:avLst/>
                    </a:prstGeom>
                  </pic:spPr>
                </pic:pic>
              </a:graphicData>
            </a:graphic>
          </wp:inline>
        </w:drawing>
      </w:r>
    </w:p>
    <w:p w14:paraId="6F3ADABA" w14:textId="2674159B" w:rsidR="003C3323" w:rsidRDefault="003C3323" w:rsidP="003C3323">
      <w:r>
        <w:t>Figure1-3</w:t>
      </w:r>
      <w:r w:rsidR="00686EF2">
        <w:t>.1</w:t>
      </w:r>
      <w:r>
        <w:t>: Verifying RIP Configuration</w:t>
      </w:r>
      <w:r w:rsidR="00CD5D65">
        <w:t xml:space="preserve"> for the Waterloo Router.</w:t>
      </w:r>
    </w:p>
    <w:p w14:paraId="3FE614FF" w14:textId="77777777" w:rsidR="003C3323" w:rsidRDefault="003C3323" w:rsidP="003C3323"/>
    <w:p w14:paraId="441F633E" w14:textId="78C04530" w:rsidR="003C3323" w:rsidRDefault="003C3323" w:rsidP="003C3323">
      <w:r>
        <w:t>This screenshot displays the output of various commands used to verify the RIP configuration. It includes a list of routing protocols, the routing database, RIP routing information, and events captured in debug mode.</w:t>
      </w:r>
    </w:p>
    <w:p w14:paraId="608D9D57" w14:textId="77777777" w:rsidR="00E74E69" w:rsidRDefault="00E74E69" w:rsidP="00E74E69"/>
    <w:p w14:paraId="33DA08C5" w14:textId="77777777" w:rsidR="00E74E69" w:rsidRDefault="00E74E69" w:rsidP="00E74E69"/>
    <w:p w14:paraId="4E8F3233" w14:textId="51FDC5B5" w:rsidR="00E74E69" w:rsidRDefault="00CD5D65" w:rsidP="00E74E69">
      <w:r>
        <w:rPr>
          <w:noProof/>
        </w:rPr>
        <w:lastRenderedPageBreak/>
        <mc:AlternateContent>
          <mc:Choice Requires="wps">
            <w:drawing>
              <wp:anchor distT="0" distB="0" distL="114300" distR="114300" simplePos="0" relativeHeight="251879424" behindDoc="0" locked="0" layoutInCell="1" allowOverlap="1" wp14:anchorId="46C95B7B" wp14:editId="3F39E541">
                <wp:simplePos x="0" y="0"/>
                <wp:positionH relativeFrom="margin">
                  <wp:posOffset>1212273</wp:posOffset>
                </wp:positionH>
                <wp:positionV relativeFrom="paragraph">
                  <wp:posOffset>3012729</wp:posOffset>
                </wp:positionV>
                <wp:extent cx="865794" cy="159327"/>
                <wp:effectExtent l="0" t="0" r="0" b="0"/>
                <wp:wrapNone/>
                <wp:docPr id="242487" name="Rectangle 1"/>
                <wp:cNvGraphicFramePr/>
                <a:graphic xmlns:a="http://schemas.openxmlformats.org/drawingml/2006/main">
                  <a:graphicData uri="http://schemas.microsoft.com/office/word/2010/wordprocessingShape">
                    <wps:wsp>
                      <wps:cNvSpPr/>
                      <wps:spPr>
                        <a:xfrm>
                          <a:off x="0" y="0"/>
                          <a:ext cx="865794" cy="159327"/>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D1CF7" id="Rectangle 1" o:spid="_x0000_s1026" style="position:absolute;margin-left:95.45pt;margin-top:237.2pt;width:68.15pt;height:12.5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1877376" behindDoc="0" locked="0" layoutInCell="1" allowOverlap="1" wp14:anchorId="534B69AA" wp14:editId="656670C6">
                <wp:simplePos x="0" y="0"/>
                <wp:positionH relativeFrom="margin">
                  <wp:posOffset>1052946</wp:posOffset>
                </wp:positionH>
                <wp:positionV relativeFrom="paragraph">
                  <wp:posOffset>671311</wp:posOffset>
                </wp:positionV>
                <wp:extent cx="865794" cy="159327"/>
                <wp:effectExtent l="0" t="0" r="0" b="0"/>
                <wp:wrapNone/>
                <wp:docPr id="763827542" name="Rectangle 1"/>
                <wp:cNvGraphicFramePr/>
                <a:graphic xmlns:a="http://schemas.openxmlformats.org/drawingml/2006/main">
                  <a:graphicData uri="http://schemas.microsoft.com/office/word/2010/wordprocessingShape">
                    <wps:wsp>
                      <wps:cNvSpPr/>
                      <wps:spPr>
                        <a:xfrm>
                          <a:off x="0" y="0"/>
                          <a:ext cx="865794" cy="159327"/>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D480A" id="Rectangle 1" o:spid="_x0000_s1026" style="position:absolute;margin-left:82.9pt;margin-top:52.85pt;width:68.15pt;height:12.5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" fillcolor="yellow" stroked="f" strokeweight="2pt">
                <v:fill opacity="35980f"/>
                <w10:wrap anchorx="margin"/>
              </v:rect>
            </w:pict>
          </mc:Fallback>
        </mc:AlternateContent>
      </w:r>
      <w:r w:rsidR="00E74E69" w:rsidRPr="00D84B0D">
        <w:rPr>
          <w:noProof/>
        </w:rPr>
        <w:drawing>
          <wp:inline distT="0" distB="0" distL="0" distR="0" wp14:anchorId="35F730CB" wp14:editId="47C1ACCB">
            <wp:extent cx="5943600" cy="5978525"/>
            <wp:effectExtent l="0" t="0" r="0" b="3175"/>
            <wp:docPr id="2087385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85445" name="Picture 1" descr="A screenshot of a computer&#10;&#10;Description automatically generated"/>
                    <pic:cNvPicPr/>
                  </pic:nvPicPr>
                  <pic:blipFill>
                    <a:blip r:embed="rId17"/>
                    <a:stretch>
                      <a:fillRect/>
                    </a:stretch>
                  </pic:blipFill>
                  <pic:spPr>
                    <a:xfrm>
                      <a:off x="0" y="0"/>
                      <a:ext cx="5943600" cy="5978525"/>
                    </a:xfrm>
                    <a:prstGeom prst="rect">
                      <a:avLst/>
                    </a:prstGeom>
                  </pic:spPr>
                </pic:pic>
              </a:graphicData>
            </a:graphic>
          </wp:inline>
        </w:drawing>
      </w:r>
    </w:p>
    <w:p w14:paraId="65CCD284" w14:textId="582D2986" w:rsidR="004441BA" w:rsidRDefault="00FA0BDC" w:rsidP="004441BA">
      <w:r>
        <w:t>Figure 1-2</w:t>
      </w:r>
      <w:r w:rsidR="004441BA">
        <w:t>: Verifying RIP Configuration</w:t>
      </w:r>
      <w:r w:rsidR="00CD5D65">
        <w:t xml:space="preserve"> for the Kitchener Router.</w:t>
      </w:r>
    </w:p>
    <w:p w14:paraId="7DB4FD52" w14:textId="77777777" w:rsidR="004441BA" w:rsidRDefault="004441BA" w:rsidP="004441BA"/>
    <w:p w14:paraId="39EC983D" w14:textId="23673E28" w:rsidR="004441BA" w:rsidRDefault="004441BA" w:rsidP="004441BA">
      <w:r>
        <w:t>This screenshot displays the output of various commands used to verify the RIP configuration. It includes a list of routing protocols, the routing database, RIP routing information, and events captured in debug mode.</w:t>
      </w:r>
    </w:p>
    <w:p w14:paraId="6685B70D" w14:textId="77777777" w:rsidR="00E74E69" w:rsidRDefault="00E74E69" w:rsidP="00E74E69"/>
    <w:p w14:paraId="32CC5679" w14:textId="024DBB3E" w:rsidR="00E74E69" w:rsidRDefault="00CD5D65" w:rsidP="00E74E69">
      <w:r>
        <w:rPr>
          <w:noProof/>
        </w:rPr>
        <w:lastRenderedPageBreak/>
        <mc:AlternateContent>
          <mc:Choice Requires="wps">
            <w:drawing>
              <wp:anchor distT="0" distB="0" distL="114300" distR="114300" simplePos="0" relativeHeight="251881472" behindDoc="0" locked="0" layoutInCell="1" allowOverlap="1" wp14:anchorId="11132D70" wp14:editId="6210B117">
                <wp:simplePos x="0" y="0"/>
                <wp:positionH relativeFrom="margin">
                  <wp:posOffset>1115291</wp:posOffset>
                </wp:positionH>
                <wp:positionV relativeFrom="paragraph">
                  <wp:posOffset>3185911</wp:posOffset>
                </wp:positionV>
                <wp:extent cx="865794" cy="159327"/>
                <wp:effectExtent l="0" t="0" r="0" b="0"/>
                <wp:wrapNone/>
                <wp:docPr id="1395818546" name="Rectangle 1"/>
                <wp:cNvGraphicFramePr/>
                <a:graphic xmlns:a="http://schemas.openxmlformats.org/drawingml/2006/main">
                  <a:graphicData uri="http://schemas.microsoft.com/office/word/2010/wordprocessingShape">
                    <wps:wsp>
                      <wps:cNvSpPr/>
                      <wps:spPr>
                        <a:xfrm>
                          <a:off x="0" y="0"/>
                          <a:ext cx="865794" cy="159327"/>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B7E0E" id="Rectangle 1" o:spid="_x0000_s1026" style="position:absolute;margin-left:87.8pt;margin-top:250.85pt;width:68.15pt;height:12.5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" fillcolor="yellow" stroked="f" strokeweight="2pt">
                <v:fill opacity="35980f"/>
                <w10:wrap anchorx="margin"/>
              </v:rect>
            </w:pict>
          </mc:Fallback>
        </mc:AlternateContent>
      </w:r>
      <w:r w:rsidR="00E74E69" w:rsidRPr="00D84B0D">
        <w:rPr>
          <w:noProof/>
        </w:rPr>
        <w:drawing>
          <wp:inline distT="0" distB="0" distL="0" distR="0" wp14:anchorId="130E53A2" wp14:editId="17B2D997">
            <wp:extent cx="5943600" cy="5839460"/>
            <wp:effectExtent l="0" t="0" r="0" b="8890"/>
            <wp:docPr id="323208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08087" name="Picture 1" descr="A screenshot of a computer&#10;&#10;Description automatically generated"/>
                    <pic:cNvPicPr/>
                  </pic:nvPicPr>
                  <pic:blipFill>
                    <a:blip r:embed="rId18"/>
                    <a:stretch>
                      <a:fillRect/>
                    </a:stretch>
                  </pic:blipFill>
                  <pic:spPr>
                    <a:xfrm>
                      <a:off x="0" y="0"/>
                      <a:ext cx="5943600" cy="5839460"/>
                    </a:xfrm>
                    <a:prstGeom prst="rect">
                      <a:avLst/>
                    </a:prstGeom>
                  </pic:spPr>
                </pic:pic>
              </a:graphicData>
            </a:graphic>
          </wp:inline>
        </w:drawing>
      </w:r>
    </w:p>
    <w:p w14:paraId="4393A0A0" w14:textId="7CC88312" w:rsidR="004441BA" w:rsidRDefault="004441BA" w:rsidP="004441BA">
      <w:r>
        <w:t>Figure1-3</w:t>
      </w:r>
      <w:r w:rsidR="00686EF2">
        <w:t>.3</w:t>
      </w:r>
      <w:r>
        <w:t>: Verifying RIP Configuration</w:t>
      </w:r>
      <w:r w:rsidR="009B3807">
        <w:t xml:space="preserve"> for the Kitchener Router.</w:t>
      </w:r>
    </w:p>
    <w:p w14:paraId="1185EE1F" w14:textId="77777777" w:rsidR="004441BA" w:rsidRDefault="004441BA" w:rsidP="004441BA"/>
    <w:p w14:paraId="750BF25A" w14:textId="5A0CE67D" w:rsidR="004441BA" w:rsidRDefault="004441BA" w:rsidP="004441BA">
      <w:r>
        <w:t>This screenshot displays the output of various commands used to verify the RIP configuration. It includes a list of routing protocols, the routing database, RIP routing information, and events captured in debug mode.</w:t>
      </w:r>
    </w:p>
    <w:p w14:paraId="641E373F" w14:textId="31574CBF" w:rsidR="00E74E69" w:rsidRDefault="00CD5D65" w:rsidP="00E74E69">
      <w:r>
        <w:rPr>
          <w:noProof/>
        </w:rPr>
        <w:lastRenderedPageBreak/>
        <mc:AlternateContent>
          <mc:Choice Requires="wps">
            <w:drawing>
              <wp:anchor distT="0" distB="0" distL="114300" distR="114300" simplePos="0" relativeHeight="251885568" behindDoc="0" locked="0" layoutInCell="1" allowOverlap="1" wp14:anchorId="14E9A452" wp14:editId="67E37CAD">
                <wp:simplePos x="0" y="0"/>
                <wp:positionH relativeFrom="margin">
                  <wp:posOffset>1233055</wp:posOffset>
                </wp:positionH>
                <wp:positionV relativeFrom="paragraph">
                  <wp:posOffset>3068146</wp:posOffset>
                </wp:positionV>
                <wp:extent cx="865794" cy="159327"/>
                <wp:effectExtent l="0" t="0" r="0" b="0"/>
                <wp:wrapNone/>
                <wp:docPr id="2123136791" name="Rectangle 1"/>
                <wp:cNvGraphicFramePr/>
                <a:graphic xmlns:a="http://schemas.openxmlformats.org/drawingml/2006/main">
                  <a:graphicData uri="http://schemas.microsoft.com/office/word/2010/wordprocessingShape">
                    <wps:wsp>
                      <wps:cNvSpPr/>
                      <wps:spPr>
                        <a:xfrm>
                          <a:off x="0" y="0"/>
                          <a:ext cx="865794" cy="159327"/>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26F7C" id="Rectangle 1" o:spid="_x0000_s1026" style="position:absolute;margin-left:97.1pt;margin-top:241.6pt;width:68.15pt;height:12.5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1883520" behindDoc="0" locked="0" layoutInCell="1" allowOverlap="1" wp14:anchorId="6C5F0FF9" wp14:editId="418E9D01">
                <wp:simplePos x="0" y="0"/>
                <wp:positionH relativeFrom="margin">
                  <wp:posOffset>1143000</wp:posOffset>
                </wp:positionH>
                <wp:positionV relativeFrom="paragraph">
                  <wp:posOffset>830638</wp:posOffset>
                </wp:positionV>
                <wp:extent cx="865794" cy="159327"/>
                <wp:effectExtent l="0" t="0" r="0" b="0"/>
                <wp:wrapNone/>
                <wp:docPr id="828767444" name="Rectangle 1"/>
                <wp:cNvGraphicFramePr/>
                <a:graphic xmlns:a="http://schemas.openxmlformats.org/drawingml/2006/main">
                  <a:graphicData uri="http://schemas.microsoft.com/office/word/2010/wordprocessingShape">
                    <wps:wsp>
                      <wps:cNvSpPr/>
                      <wps:spPr>
                        <a:xfrm>
                          <a:off x="0" y="0"/>
                          <a:ext cx="865794" cy="159327"/>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511D3" id="Rectangle 1" o:spid="_x0000_s1026" style="position:absolute;margin-left:90pt;margin-top:65.4pt;width:68.15pt;height:12.5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" fillcolor="yellow" stroked="f" strokeweight="2pt">
                <v:fill opacity="35980f"/>
                <w10:wrap anchorx="margin"/>
              </v:rect>
            </w:pict>
          </mc:Fallback>
        </mc:AlternateContent>
      </w:r>
      <w:r w:rsidR="00E74E69" w:rsidRPr="00D84B0D">
        <w:rPr>
          <w:noProof/>
        </w:rPr>
        <w:drawing>
          <wp:inline distT="0" distB="0" distL="0" distR="0" wp14:anchorId="6D3B4D64" wp14:editId="0A56BBD0">
            <wp:extent cx="5943600" cy="5901690"/>
            <wp:effectExtent l="0" t="0" r="0" b="3810"/>
            <wp:docPr id="321612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12504" name="Picture 1" descr="A screenshot of a computer&#10;&#10;Description automatically generated"/>
                    <pic:cNvPicPr/>
                  </pic:nvPicPr>
                  <pic:blipFill>
                    <a:blip r:embed="rId19"/>
                    <a:stretch>
                      <a:fillRect/>
                    </a:stretch>
                  </pic:blipFill>
                  <pic:spPr>
                    <a:xfrm>
                      <a:off x="0" y="0"/>
                      <a:ext cx="5943600" cy="5901690"/>
                    </a:xfrm>
                    <a:prstGeom prst="rect">
                      <a:avLst/>
                    </a:prstGeom>
                  </pic:spPr>
                </pic:pic>
              </a:graphicData>
            </a:graphic>
          </wp:inline>
        </w:drawing>
      </w:r>
    </w:p>
    <w:p w14:paraId="47275719" w14:textId="0446718A" w:rsidR="004441BA" w:rsidRDefault="004441BA" w:rsidP="004441BA">
      <w:r>
        <w:t>Figure1-3</w:t>
      </w:r>
      <w:r w:rsidR="00686EF2">
        <w:t>.4</w:t>
      </w:r>
      <w:r>
        <w:t>: Verifying RIP Configuration</w:t>
      </w:r>
      <w:r w:rsidR="009B3807">
        <w:t xml:space="preserve"> for the Stratford Router.</w:t>
      </w:r>
    </w:p>
    <w:p w14:paraId="4B45260F" w14:textId="77777777" w:rsidR="004441BA" w:rsidRDefault="004441BA" w:rsidP="004441BA"/>
    <w:p w14:paraId="295E727A" w14:textId="36D1EE55" w:rsidR="004441BA" w:rsidRDefault="004441BA" w:rsidP="004441BA">
      <w:r>
        <w:t>This screenshot displays the output of various commands used to verify the RIP configuration. It includes a list of routing protocols, the routing database, RIP routing information, and events captured in debug mode.</w:t>
      </w:r>
    </w:p>
    <w:p w14:paraId="763A5D2D" w14:textId="77777777" w:rsidR="00E74E69" w:rsidRDefault="00E74E69" w:rsidP="00E74E69"/>
    <w:p w14:paraId="381579C4" w14:textId="4275238B" w:rsidR="00E74E69" w:rsidRDefault="00CD5D65" w:rsidP="00E74E69">
      <w:r>
        <w:rPr>
          <w:noProof/>
        </w:rPr>
        <w:lastRenderedPageBreak/>
        <mc:AlternateContent>
          <mc:Choice Requires="wps">
            <w:drawing>
              <wp:anchor distT="0" distB="0" distL="114300" distR="114300" simplePos="0" relativeHeight="251889664" behindDoc="0" locked="0" layoutInCell="1" allowOverlap="1" wp14:anchorId="215CAD3C" wp14:editId="0E21CBE1">
                <wp:simplePos x="0" y="0"/>
                <wp:positionH relativeFrom="margin">
                  <wp:posOffset>1143000</wp:posOffset>
                </wp:positionH>
                <wp:positionV relativeFrom="paragraph">
                  <wp:posOffset>3650038</wp:posOffset>
                </wp:positionV>
                <wp:extent cx="865794" cy="159327"/>
                <wp:effectExtent l="0" t="0" r="0" b="0"/>
                <wp:wrapNone/>
                <wp:docPr id="372046487" name="Rectangle 1"/>
                <wp:cNvGraphicFramePr/>
                <a:graphic xmlns:a="http://schemas.openxmlformats.org/drawingml/2006/main">
                  <a:graphicData uri="http://schemas.microsoft.com/office/word/2010/wordprocessingShape">
                    <wps:wsp>
                      <wps:cNvSpPr/>
                      <wps:spPr>
                        <a:xfrm>
                          <a:off x="0" y="0"/>
                          <a:ext cx="865794" cy="159327"/>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B49C8" id="Rectangle 1" o:spid="_x0000_s1026" style="position:absolute;margin-left:90pt;margin-top:287.4pt;width:68.15pt;height:12.5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1887616" behindDoc="0" locked="0" layoutInCell="1" allowOverlap="1" wp14:anchorId="03A0FC51" wp14:editId="236CC4FB">
                <wp:simplePos x="0" y="0"/>
                <wp:positionH relativeFrom="margin">
                  <wp:posOffset>1191491</wp:posOffset>
                </wp:positionH>
                <wp:positionV relativeFrom="paragraph">
                  <wp:posOffset>740583</wp:posOffset>
                </wp:positionV>
                <wp:extent cx="865794" cy="159327"/>
                <wp:effectExtent l="0" t="0" r="0" b="0"/>
                <wp:wrapNone/>
                <wp:docPr id="876843868" name="Rectangle 1"/>
                <wp:cNvGraphicFramePr/>
                <a:graphic xmlns:a="http://schemas.openxmlformats.org/drawingml/2006/main">
                  <a:graphicData uri="http://schemas.microsoft.com/office/word/2010/wordprocessingShape">
                    <wps:wsp>
                      <wps:cNvSpPr/>
                      <wps:spPr>
                        <a:xfrm>
                          <a:off x="0" y="0"/>
                          <a:ext cx="865794" cy="159327"/>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CBDFB" id="Rectangle 1" o:spid="_x0000_s1026" style="position:absolute;margin-left:93.8pt;margin-top:58.3pt;width:68.15pt;height:12.5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" fillcolor="yellow" stroked="f" strokeweight="2pt">
                <v:fill opacity="35980f"/>
                <w10:wrap anchorx="margin"/>
              </v:rect>
            </w:pict>
          </mc:Fallback>
        </mc:AlternateContent>
      </w:r>
      <w:r w:rsidR="00E74E69" w:rsidRPr="00362785">
        <w:rPr>
          <w:noProof/>
        </w:rPr>
        <w:drawing>
          <wp:inline distT="0" distB="0" distL="0" distR="0" wp14:anchorId="15A427A1" wp14:editId="1B6DDD8C">
            <wp:extent cx="5943600" cy="5992495"/>
            <wp:effectExtent l="0" t="0" r="0" b="8255"/>
            <wp:docPr id="995724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24735" name="Picture 1" descr="A screenshot of a computer&#10;&#10;Description automatically generated"/>
                    <pic:cNvPicPr/>
                  </pic:nvPicPr>
                  <pic:blipFill>
                    <a:blip r:embed="rId20"/>
                    <a:stretch>
                      <a:fillRect/>
                    </a:stretch>
                  </pic:blipFill>
                  <pic:spPr>
                    <a:xfrm>
                      <a:off x="0" y="0"/>
                      <a:ext cx="5943600" cy="5992495"/>
                    </a:xfrm>
                    <a:prstGeom prst="rect">
                      <a:avLst/>
                    </a:prstGeom>
                  </pic:spPr>
                </pic:pic>
              </a:graphicData>
            </a:graphic>
          </wp:inline>
        </w:drawing>
      </w:r>
    </w:p>
    <w:p w14:paraId="71FCF549" w14:textId="032846DD" w:rsidR="004441BA" w:rsidRDefault="00FA0BDC" w:rsidP="004441BA">
      <w:r>
        <w:t>Figure 1-3.5</w:t>
      </w:r>
      <w:r w:rsidR="004441BA">
        <w:t>: Verifying RIP Configuration</w:t>
      </w:r>
      <w:r w:rsidR="00CA5EFA">
        <w:t xml:space="preserve"> for the Stratford Router.</w:t>
      </w:r>
    </w:p>
    <w:p w14:paraId="105AE643" w14:textId="77777777" w:rsidR="004441BA" w:rsidRDefault="004441BA" w:rsidP="004441BA"/>
    <w:p w14:paraId="4DBB6AAB" w14:textId="0A404BD2" w:rsidR="004441BA" w:rsidRDefault="004441BA" w:rsidP="004441BA">
      <w:r>
        <w:t>This screenshot displays the output of various commands used to verify the RIP configuration. It includes a list of routing protocols, the routing database, RIP routing information, and events captured in debug mode.</w:t>
      </w:r>
    </w:p>
    <w:p w14:paraId="2AED15C4" w14:textId="77777777" w:rsidR="00E74E69" w:rsidRDefault="00E74E69" w:rsidP="00E74E69"/>
    <w:p w14:paraId="6468D791" w14:textId="7AA14DE1" w:rsidR="00E74E69" w:rsidRDefault="00CD5D65" w:rsidP="00E74E69">
      <w:r>
        <w:rPr>
          <w:noProof/>
        </w:rPr>
        <w:lastRenderedPageBreak/>
        <mc:AlternateContent>
          <mc:Choice Requires="wps">
            <w:drawing>
              <wp:anchor distT="0" distB="0" distL="114300" distR="114300" simplePos="0" relativeHeight="251895808" behindDoc="0" locked="0" layoutInCell="1" allowOverlap="1" wp14:anchorId="6CC5C101" wp14:editId="7D539C9D">
                <wp:simplePos x="0" y="0"/>
                <wp:positionH relativeFrom="margin">
                  <wp:align>left</wp:align>
                </wp:positionH>
                <wp:positionV relativeFrom="paragraph">
                  <wp:posOffset>6580</wp:posOffset>
                </wp:positionV>
                <wp:extent cx="1274618" cy="187036"/>
                <wp:effectExtent l="0" t="0" r="1905" b="3810"/>
                <wp:wrapNone/>
                <wp:docPr id="1881662882" name="Rectangle 1"/>
                <wp:cNvGraphicFramePr/>
                <a:graphic xmlns:a="http://schemas.openxmlformats.org/drawingml/2006/main">
                  <a:graphicData uri="http://schemas.microsoft.com/office/word/2010/wordprocessingShape">
                    <wps:wsp>
                      <wps:cNvSpPr/>
                      <wps:spPr>
                        <a:xfrm>
                          <a:off x="0" y="0"/>
                          <a:ext cx="1274618" cy="187036"/>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20E64" id="Rectangle 1" o:spid="_x0000_s1026" style="position:absolute;margin-left:0;margin-top:.5pt;width:100.35pt;height:14.75pt;z-index:251895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1891712" behindDoc="0" locked="0" layoutInCell="1" allowOverlap="1" wp14:anchorId="3D8BD3CF" wp14:editId="6436DC62">
                <wp:simplePos x="0" y="0"/>
                <wp:positionH relativeFrom="margin">
                  <wp:posOffset>900545</wp:posOffset>
                </wp:positionH>
                <wp:positionV relativeFrom="paragraph">
                  <wp:posOffset>768292</wp:posOffset>
                </wp:positionV>
                <wp:extent cx="865794" cy="159327"/>
                <wp:effectExtent l="0" t="0" r="0" b="0"/>
                <wp:wrapNone/>
                <wp:docPr id="1333674266" name="Rectangle 1"/>
                <wp:cNvGraphicFramePr/>
                <a:graphic xmlns:a="http://schemas.openxmlformats.org/drawingml/2006/main">
                  <a:graphicData uri="http://schemas.microsoft.com/office/word/2010/wordprocessingShape">
                    <wps:wsp>
                      <wps:cNvSpPr/>
                      <wps:spPr>
                        <a:xfrm>
                          <a:off x="0" y="0"/>
                          <a:ext cx="865794" cy="159327"/>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6242D" id="Rectangle 1" o:spid="_x0000_s1026" style="position:absolute;margin-left:70.9pt;margin-top:60.5pt;width:68.15pt;height:12.5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" fillcolor="yellow" stroked="f" strokeweight="2pt">
                <v:fill opacity="35980f"/>
                <w10:wrap anchorx="margin"/>
              </v:rect>
            </w:pict>
          </mc:Fallback>
        </mc:AlternateContent>
      </w:r>
      <w:r w:rsidR="00E74E69" w:rsidRPr="00362785">
        <w:rPr>
          <w:noProof/>
        </w:rPr>
        <w:drawing>
          <wp:inline distT="0" distB="0" distL="0" distR="0" wp14:anchorId="36220072" wp14:editId="591831C3">
            <wp:extent cx="5943600" cy="4175125"/>
            <wp:effectExtent l="0" t="0" r="0" b="0"/>
            <wp:docPr id="1370703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03766" name="Picture 1" descr="A screenshot of a computer&#10;&#10;Description automatically generated"/>
                    <pic:cNvPicPr/>
                  </pic:nvPicPr>
                  <pic:blipFill>
                    <a:blip r:embed="rId21"/>
                    <a:stretch>
                      <a:fillRect/>
                    </a:stretch>
                  </pic:blipFill>
                  <pic:spPr>
                    <a:xfrm>
                      <a:off x="0" y="0"/>
                      <a:ext cx="5943600" cy="4175125"/>
                    </a:xfrm>
                    <a:prstGeom prst="rect">
                      <a:avLst/>
                    </a:prstGeom>
                  </pic:spPr>
                </pic:pic>
              </a:graphicData>
            </a:graphic>
          </wp:inline>
        </w:drawing>
      </w:r>
    </w:p>
    <w:p w14:paraId="1E0D1B51" w14:textId="37729567" w:rsidR="008A51BE" w:rsidRDefault="00FA0BDC" w:rsidP="008A51BE">
      <w:r>
        <w:t>Figure 1-4</w:t>
      </w:r>
      <w:r w:rsidR="008A51BE">
        <w:t>: Testing RIP Routing</w:t>
      </w:r>
      <w:r w:rsidR="00CA5EFA">
        <w:t xml:space="preserve"> on the Kitchener Server.</w:t>
      </w:r>
    </w:p>
    <w:p w14:paraId="77DDC212" w14:textId="77777777" w:rsidR="008A51BE" w:rsidRDefault="008A51BE" w:rsidP="008A51BE"/>
    <w:p w14:paraId="13311BD7" w14:textId="73FA2E56" w:rsidR="008A51BE" w:rsidRDefault="008A51BE" w:rsidP="008A51BE">
      <w:r>
        <w:t xml:space="preserve">In this screenshot, </w:t>
      </w:r>
      <w:r w:rsidR="00FA0BDC">
        <w:t>I am</w:t>
      </w:r>
      <w:r>
        <w:t xml:space="preserve"> conducting tests to ensure the functionality of RIP routing. It illustrates the successful access to the websites on the Kitchener Server and the Stratford Webserver from Waterloo_PC1.</w:t>
      </w:r>
    </w:p>
    <w:p w14:paraId="2522CDF0" w14:textId="77777777" w:rsidR="00E74E69" w:rsidRDefault="00E74E69" w:rsidP="00E74E69"/>
    <w:p w14:paraId="4343381E" w14:textId="31766D43" w:rsidR="00E74E69" w:rsidRDefault="00CD5D65" w:rsidP="00E74E69">
      <w:r>
        <w:rPr>
          <w:noProof/>
        </w:rPr>
        <w:lastRenderedPageBreak/>
        <mc:AlternateContent>
          <mc:Choice Requires="wps">
            <w:drawing>
              <wp:anchor distT="0" distB="0" distL="114300" distR="114300" simplePos="0" relativeHeight="251893760" behindDoc="0" locked="0" layoutInCell="1" allowOverlap="1" wp14:anchorId="3159CB86" wp14:editId="714F55AC">
                <wp:simplePos x="0" y="0"/>
                <wp:positionH relativeFrom="margin">
                  <wp:posOffset>914400</wp:posOffset>
                </wp:positionH>
                <wp:positionV relativeFrom="paragraph">
                  <wp:posOffset>740583</wp:posOffset>
                </wp:positionV>
                <wp:extent cx="865794" cy="159327"/>
                <wp:effectExtent l="0" t="0" r="0" b="0"/>
                <wp:wrapNone/>
                <wp:docPr id="116681558" name="Rectangle 1"/>
                <wp:cNvGraphicFramePr/>
                <a:graphic xmlns:a="http://schemas.openxmlformats.org/drawingml/2006/main">
                  <a:graphicData uri="http://schemas.microsoft.com/office/word/2010/wordprocessingShape">
                    <wps:wsp>
                      <wps:cNvSpPr/>
                      <wps:spPr>
                        <a:xfrm>
                          <a:off x="0" y="0"/>
                          <a:ext cx="865794" cy="159327"/>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13EA5" id="Rectangle 1" o:spid="_x0000_s1026" style="position:absolute;margin-left:1in;margin-top:58.3pt;width:68.15pt;height:12.5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" fillcolor="yellow" stroked="f" strokeweight="2pt">
                <v:fill opacity="35980f"/>
                <w10:wrap anchorx="margin"/>
              </v:rect>
            </w:pict>
          </mc:Fallback>
        </mc:AlternateContent>
      </w:r>
      <w:r w:rsidR="00E74E69" w:rsidRPr="00362785">
        <w:rPr>
          <w:noProof/>
        </w:rPr>
        <w:drawing>
          <wp:inline distT="0" distB="0" distL="0" distR="0" wp14:anchorId="0227F685" wp14:editId="317B7C5A">
            <wp:extent cx="5943600" cy="3249295"/>
            <wp:effectExtent l="0" t="0" r="0" b="8255"/>
            <wp:docPr id="1764293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93104" name="Picture 1" descr="A screenshot of a computer&#10;&#10;Description automatically generated"/>
                    <pic:cNvPicPr/>
                  </pic:nvPicPr>
                  <pic:blipFill>
                    <a:blip r:embed="rId22"/>
                    <a:stretch>
                      <a:fillRect/>
                    </a:stretch>
                  </pic:blipFill>
                  <pic:spPr>
                    <a:xfrm>
                      <a:off x="0" y="0"/>
                      <a:ext cx="5943600" cy="3249295"/>
                    </a:xfrm>
                    <a:prstGeom prst="rect">
                      <a:avLst/>
                    </a:prstGeom>
                  </pic:spPr>
                </pic:pic>
              </a:graphicData>
            </a:graphic>
          </wp:inline>
        </w:drawing>
      </w:r>
    </w:p>
    <w:p w14:paraId="7F8E4CBB" w14:textId="5C516D90" w:rsidR="008A51BE" w:rsidRDefault="00FA0BDC" w:rsidP="008A51BE">
      <w:r>
        <w:t>Figure 1-4.1</w:t>
      </w:r>
      <w:r w:rsidR="008A51BE">
        <w:t>: Testing RIP Routing</w:t>
      </w:r>
      <w:r w:rsidR="00CA5EFA">
        <w:t xml:space="preserve"> on t</w:t>
      </w:r>
      <w:r w:rsidR="00690DDA">
        <w:t>he Stratford Webserver.</w:t>
      </w:r>
    </w:p>
    <w:p w14:paraId="11228C1C" w14:textId="77777777" w:rsidR="008A51BE" w:rsidRDefault="008A51BE" w:rsidP="008A51BE"/>
    <w:p w14:paraId="441F5FEC" w14:textId="007E0744" w:rsidR="008A51BE" w:rsidRDefault="008A51BE" w:rsidP="008A51BE">
      <w:r>
        <w:t xml:space="preserve">In this screenshot, </w:t>
      </w:r>
      <w:r w:rsidR="00FA0BDC">
        <w:t>I am</w:t>
      </w:r>
      <w:r>
        <w:t xml:space="preserve"> conducting tests to ensure the functionality of RIP routing. It illustrates the successful access to the websites on the Kitchener Server and the Stratford Webserver from Waterloo_PC1.</w:t>
      </w:r>
    </w:p>
    <w:p w14:paraId="04CCBF21" w14:textId="77777777" w:rsidR="00E74E69" w:rsidRDefault="00E74E69" w:rsidP="00E74E69"/>
    <w:p w14:paraId="3DCCFB80" w14:textId="2F89A1A6" w:rsidR="00E74E69" w:rsidRDefault="00CD5D65" w:rsidP="00E74E69">
      <w:r>
        <w:rPr>
          <w:noProof/>
        </w:rPr>
        <w:lastRenderedPageBreak/>
        <mc:AlternateContent>
          <mc:Choice Requires="wps">
            <w:drawing>
              <wp:anchor distT="0" distB="0" distL="114300" distR="114300" simplePos="0" relativeHeight="251897856" behindDoc="0" locked="0" layoutInCell="1" allowOverlap="1" wp14:anchorId="68A697F0" wp14:editId="46DE7E3B">
                <wp:simplePos x="0" y="0"/>
                <wp:positionH relativeFrom="margin">
                  <wp:posOffset>636905</wp:posOffset>
                </wp:positionH>
                <wp:positionV relativeFrom="paragraph">
                  <wp:posOffset>1038110</wp:posOffset>
                </wp:positionV>
                <wp:extent cx="865794" cy="159327"/>
                <wp:effectExtent l="0" t="0" r="0" b="0"/>
                <wp:wrapNone/>
                <wp:docPr id="1412870614" name="Rectangle 1"/>
                <wp:cNvGraphicFramePr/>
                <a:graphic xmlns:a="http://schemas.openxmlformats.org/drawingml/2006/main">
                  <a:graphicData uri="http://schemas.microsoft.com/office/word/2010/wordprocessingShape">
                    <wps:wsp>
                      <wps:cNvSpPr/>
                      <wps:spPr>
                        <a:xfrm>
                          <a:off x="0" y="0"/>
                          <a:ext cx="865794" cy="159327"/>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44278" id="Rectangle 1" o:spid="_x0000_s1026" style="position:absolute;margin-left:50.15pt;margin-top:81.75pt;width:68.15pt;height:12.5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1899904" behindDoc="0" locked="0" layoutInCell="1" allowOverlap="1" wp14:anchorId="4C0DF8BB" wp14:editId="466852BA">
                <wp:simplePos x="0" y="0"/>
                <wp:positionH relativeFrom="margin">
                  <wp:posOffset>630382</wp:posOffset>
                </wp:positionH>
                <wp:positionV relativeFrom="paragraph">
                  <wp:posOffset>2562456</wp:posOffset>
                </wp:positionV>
                <wp:extent cx="865794" cy="159327"/>
                <wp:effectExtent l="0" t="0" r="0" b="0"/>
                <wp:wrapNone/>
                <wp:docPr id="1782440161" name="Rectangle 1"/>
                <wp:cNvGraphicFramePr/>
                <a:graphic xmlns:a="http://schemas.openxmlformats.org/drawingml/2006/main">
                  <a:graphicData uri="http://schemas.microsoft.com/office/word/2010/wordprocessingShape">
                    <wps:wsp>
                      <wps:cNvSpPr/>
                      <wps:spPr>
                        <a:xfrm>
                          <a:off x="0" y="0"/>
                          <a:ext cx="865794" cy="159327"/>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8ABB5" id="Rectangle 1" o:spid="_x0000_s1026" style="position:absolute;margin-left:49.65pt;margin-top:201.75pt;width:68.15pt;height:12.5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" fillcolor="yellow" stroked="f" strokeweight="2pt">
                <v:fill opacity="35980f"/>
                <w10:wrap anchorx="margin"/>
              </v:rect>
            </w:pict>
          </mc:Fallback>
        </mc:AlternateContent>
      </w:r>
      <w:r w:rsidR="00E74E69" w:rsidRPr="00362785">
        <w:rPr>
          <w:noProof/>
        </w:rPr>
        <w:drawing>
          <wp:inline distT="0" distB="0" distL="0" distR="0" wp14:anchorId="0B233254" wp14:editId="5718AEEA">
            <wp:extent cx="5943600" cy="4619625"/>
            <wp:effectExtent l="0" t="0" r="0" b="9525"/>
            <wp:docPr id="789906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06477" name="Picture 1" descr="A screenshot of a computer&#10;&#10;Description automatically generated"/>
                    <pic:cNvPicPr/>
                  </pic:nvPicPr>
                  <pic:blipFill>
                    <a:blip r:embed="rId23"/>
                    <a:stretch>
                      <a:fillRect/>
                    </a:stretch>
                  </pic:blipFill>
                  <pic:spPr>
                    <a:xfrm>
                      <a:off x="0" y="0"/>
                      <a:ext cx="5943600" cy="4619625"/>
                    </a:xfrm>
                    <a:prstGeom prst="rect">
                      <a:avLst/>
                    </a:prstGeom>
                  </pic:spPr>
                </pic:pic>
              </a:graphicData>
            </a:graphic>
          </wp:inline>
        </w:drawing>
      </w:r>
    </w:p>
    <w:p w14:paraId="48A17C7C" w14:textId="77777777" w:rsidR="008A51BE" w:rsidRDefault="008A51BE" w:rsidP="008A51BE">
      <w:r>
        <w:t>Figure1-5: Testing RIP Routing Continued</w:t>
      </w:r>
    </w:p>
    <w:p w14:paraId="76317749" w14:textId="77777777" w:rsidR="008A51BE" w:rsidRDefault="008A51BE" w:rsidP="008A51BE"/>
    <w:p w14:paraId="22740085" w14:textId="7DE96403" w:rsidR="008A51BE" w:rsidRDefault="008A51BE" w:rsidP="008A51BE">
      <w:r>
        <w:t>Continuing from the previous screenshot, this demonstrates the successful pinging of the Stratford Server and Waterloo_PC2 from the Kitchener Server, validating the RIP routing configuration.</w:t>
      </w:r>
    </w:p>
    <w:p w14:paraId="7BD94546" w14:textId="77777777" w:rsidR="00E74E69" w:rsidRDefault="00E74E69" w:rsidP="00E74E69"/>
    <w:p w14:paraId="59437E39" w14:textId="315D76B0" w:rsidR="00E74E69" w:rsidRDefault="000F36EA" w:rsidP="00E74E69">
      <w:r>
        <w:rPr>
          <w:noProof/>
        </w:rPr>
        <w:lastRenderedPageBreak/>
        <mc:AlternateContent>
          <mc:Choice Requires="wps">
            <w:drawing>
              <wp:anchor distT="0" distB="0" distL="114300" distR="114300" simplePos="0" relativeHeight="251901952" behindDoc="0" locked="0" layoutInCell="1" allowOverlap="1" wp14:anchorId="2F3835A5" wp14:editId="29EA1F2D">
                <wp:simplePos x="0" y="0"/>
                <wp:positionH relativeFrom="margin">
                  <wp:posOffset>484909</wp:posOffset>
                </wp:positionH>
                <wp:positionV relativeFrom="paragraph">
                  <wp:posOffset>1454380</wp:posOffset>
                </wp:positionV>
                <wp:extent cx="2216727" cy="367145"/>
                <wp:effectExtent l="0" t="0" r="0" b="0"/>
                <wp:wrapNone/>
                <wp:docPr id="1406467639" name="Rectangle 1"/>
                <wp:cNvGraphicFramePr/>
                <a:graphic xmlns:a="http://schemas.openxmlformats.org/drawingml/2006/main">
                  <a:graphicData uri="http://schemas.microsoft.com/office/word/2010/wordprocessingShape">
                    <wps:wsp>
                      <wps:cNvSpPr/>
                      <wps:spPr>
                        <a:xfrm>
                          <a:off x="0" y="0"/>
                          <a:ext cx="2216727" cy="367145"/>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3D40D" id="Rectangle 1" o:spid="_x0000_s1026" style="position:absolute;margin-left:38.2pt;margin-top:114.5pt;width:174.55pt;height:28.9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" fillcolor="yellow" stroked="f" strokeweight="2pt">
                <v:fill opacity="35980f"/>
                <w10:wrap anchorx="margin"/>
              </v:rect>
            </w:pict>
          </mc:Fallback>
        </mc:AlternateContent>
      </w:r>
      <w:r w:rsidR="00E74E69" w:rsidRPr="00362785">
        <w:rPr>
          <w:noProof/>
        </w:rPr>
        <w:drawing>
          <wp:inline distT="0" distB="0" distL="0" distR="0" wp14:anchorId="3C1270F7" wp14:editId="263F683C">
            <wp:extent cx="5943600" cy="5943600"/>
            <wp:effectExtent l="0" t="0" r="0" b="0"/>
            <wp:docPr id="1102039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39749" name="Picture 1" descr="A screenshot of a computer&#10;&#10;Description automatically generated"/>
                    <pic:cNvPicPr/>
                  </pic:nvPicPr>
                  <pic:blipFill>
                    <a:blip r:embed="rId24"/>
                    <a:stretch>
                      <a:fillRect/>
                    </a:stretch>
                  </pic:blipFill>
                  <pic:spPr>
                    <a:xfrm>
                      <a:off x="0" y="0"/>
                      <a:ext cx="5943600" cy="5943600"/>
                    </a:xfrm>
                    <a:prstGeom prst="rect">
                      <a:avLst/>
                    </a:prstGeom>
                  </pic:spPr>
                </pic:pic>
              </a:graphicData>
            </a:graphic>
          </wp:inline>
        </w:drawing>
      </w:r>
    </w:p>
    <w:p w14:paraId="61DEC510" w14:textId="338837E6" w:rsidR="008A51BE" w:rsidRDefault="00FA0BDC" w:rsidP="00E74E69">
      <w:r>
        <w:t>Figure 1-6</w:t>
      </w:r>
      <w:r w:rsidR="0006029A">
        <w:t>: S</w:t>
      </w:r>
      <w:r w:rsidR="0006029A" w:rsidRPr="0006029A">
        <w:t>how</w:t>
      </w:r>
      <w:r w:rsidR="0006029A">
        <w:t>s</w:t>
      </w:r>
      <w:r w:rsidR="0006029A" w:rsidRPr="0006029A">
        <w:t xml:space="preserve"> RIP events using debug mode</w:t>
      </w:r>
      <w:r w:rsidR="006E6A8A">
        <w:t xml:space="preserve"> </w:t>
      </w:r>
      <w:r w:rsidR="006E6A8A" w:rsidRPr="006E6A8A">
        <w:t>for the Waterloo Router.</w:t>
      </w:r>
    </w:p>
    <w:p w14:paraId="0D4E2AD9" w14:textId="6559EC97" w:rsidR="00E74E69" w:rsidRDefault="002639F6" w:rsidP="00E74E69">
      <w:r>
        <w:rPr>
          <w:noProof/>
        </w:rPr>
        <w:lastRenderedPageBreak/>
        <mc:AlternateContent>
          <mc:Choice Requires="wps">
            <w:drawing>
              <wp:anchor distT="0" distB="0" distL="114300" distR="114300" simplePos="0" relativeHeight="251904000" behindDoc="0" locked="0" layoutInCell="1" allowOverlap="1" wp14:anchorId="3C2FB558" wp14:editId="1BA7017F">
                <wp:simplePos x="0" y="0"/>
                <wp:positionH relativeFrom="margin">
                  <wp:posOffset>477982</wp:posOffset>
                </wp:positionH>
                <wp:positionV relativeFrom="paragraph">
                  <wp:posOffset>1752253</wp:posOffset>
                </wp:positionV>
                <wp:extent cx="2757054" cy="401781"/>
                <wp:effectExtent l="0" t="0" r="5715" b="0"/>
                <wp:wrapNone/>
                <wp:docPr id="987443088" name="Rectangle 1"/>
                <wp:cNvGraphicFramePr/>
                <a:graphic xmlns:a="http://schemas.openxmlformats.org/drawingml/2006/main">
                  <a:graphicData uri="http://schemas.microsoft.com/office/word/2010/wordprocessingShape">
                    <wps:wsp>
                      <wps:cNvSpPr/>
                      <wps:spPr>
                        <a:xfrm>
                          <a:off x="0" y="0"/>
                          <a:ext cx="2757054" cy="401781"/>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529DF" id="Rectangle 1" o:spid="_x0000_s1026" style="position:absolute;margin-left:37.65pt;margin-top:137.95pt;width:217.1pt;height:31.6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" fillcolor="yellow" stroked="f" strokeweight="2pt">
                <v:fill opacity="35980f"/>
                <w10:wrap anchorx="margin"/>
              </v:rect>
            </w:pict>
          </mc:Fallback>
        </mc:AlternateContent>
      </w:r>
      <w:r w:rsidR="00E74E69" w:rsidRPr="00362785">
        <w:rPr>
          <w:noProof/>
        </w:rPr>
        <w:drawing>
          <wp:inline distT="0" distB="0" distL="0" distR="0" wp14:anchorId="383282FE" wp14:editId="30DC05F3">
            <wp:extent cx="5943600" cy="5867400"/>
            <wp:effectExtent l="0" t="0" r="0" b="0"/>
            <wp:docPr id="1420368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68785" name="Picture 1" descr="A screenshot of a computer&#10;&#10;Description automatically generated"/>
                    <pic:cNvPicPr/>
                  </pic:nvPicPr>
                  <pic:blipFill>
                    <a:blip r:embed="rId25"/>
                    <a:stretch>
                      <a:fillRect/>
                    </a:stretch>
                  </pic:blipFill>
                  <pic:spPr>
                    <a:xfrm>
                      <a:off x="0" y="0"/>
                      <a:ext cx="5943600" cy="5867400"/>
                    </a:xfrm>
                    <a:prstGeom prst="rect">
                      <a:avLst/>
                    </a:prstGeom>
                  </pic:spPr>
                </pic:pic>
              </a:graphicData>
            </a:graphic>
          </wp:inline>
        </w:drawing>
      </w:r>
    </w:p>
    <w:p w14:paraId="5D43C7A0" w14:textId="0D6B3833" w:rsidR="0006029A" w:rsidRDefault="00FA0BDC" w:rsidP="0006029A">
      <w:r>
        <w:t>Figure 1-6.1</w:t>
      </w:r>
      <w:r w:rsidR="0006029A">
        <w:t>: S</w:t>
      </w:r>
      <w:r w:rsidR="0006029A" w:rsidRPr="0006029A">
        <w:t>how</w:t>
      </w:r>
      <w:r w:rsidR="0006029A">
        <w:t>s</w:t>
      </w:r>
      <w:r w:rsidR="0006029A" w:rsidRPr="0006029A">
        <w:t xml:space="preserve"> RIP events using debug mode</w:t>
      </w:r>
      <w:r w:rsidR="006E6A8A">
        <w:t xml:space="preserve"> for </w:t>
      </w:r>
      <w:r w:rsidR="006E6A8A" w:rsidRPr="006E6A8A">
        <w:t>Kitchener</w:t>
      </w:r>
      <w:r w:rsidR="006E6A8A">
        <w:t>.</w:t>
      </w:r>
    </w:p>
    <w:p w14:paraId="69EA5174" w14:textId="77777777" w:rsidR="0006029A" w:rsidRDefault="0006029A" w:rsidP="00E74E69"/>
    <w:p w14:paraId="0ACE8E04" w14:textId="2CAECFA9" w:rsidR="00E74E69" w:rsidRDefault="002639F6" w:rsidP="00E74E69">
      <w:r>
        <w:rPr>
          <w:noProof/>
        </w:rPr>
        <w:lastRenderedPageBreak/>
        <mc:AlternateContent>
          <mc:Choice Requires="wps">
            <w:drawing>
              <wp:anchor distT="0" distB="0" distL="114300" distR="114300" simplePos="0" relativeHeight="251906048" behindDoc="0" locked="0" layoutInCell="1" allowOverlap="1" wp14:anchorId="6DD6BEDC" wp14:editId="2B196851">
                <wp:simplePos x="0" y="0"/>
                <wp:positionH relativeFrom="margin">
                  <wp:posOffset>408709</wp:posOffset>
                </wp:positionH>
                <wp:positionV relativeFrom="paragraph">
                  <wp:posOffset>1419744</wp:posOffset>
                </wp:positionV>
                <wp:extent cx="2230582" cy="387927"/>
                <wp:effectExtent l="0" t="0" r="0" b="0"/>
                <wp:wrapNone/>
                <wp:docPr id="1419245989" name="Rectangle 1"/>
                <wp:cNvGraphicFramePr/>
                <a:graphic xmlns:a="http://schemas.openxmlformats.org/drawingml/2006/main">
                  <a:graphicData uri="http://schemas.microsoft.com/office/word/2010/wordprocessingShape">
                    <wps:wsp>
                      <wps:cNvSpPr/>
                      <wps:spPr>
                        <a:xfrm>
                          <a:off x="0" y="0"/>
                          <a:ext cx="2230582" cy="387927"/>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7CC99" id="Rectangle 1" o:spid="_x0000_s1026" style="position:absolute;margin-left:32.2pt;margin-top:111.8pt;width:175.65pt;height:30.55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" fillcolor="yellow" stroked="f" strokeweight="2pt">
                <v:fill opacity="35980f"/>
                <w10:wrap anchorx="margin"/>
              </v:rect>
            </w:pict>
          </mc:Fallback>
        </mc:AlternateContent>
      </w:r>
      <w:r w:rsidR="00E74E69" w:rsidRPr="00362785">
        <w:rPr>
          <w:noProof/>
        </w:rPr>
        <w:drawing>
          <wp:inline distT="0" distB="0" distL="0" distR="0" wp14:anchorId="6F0BAAF4" wp14:editId="106A1DE3">
            <wp:extent cx="5943600" cy="5818505"/>
            <wp:effectExtent l="0" t="0" r="0" b="0"/>
            <wp:docPr id="927445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45381" name="Picture 1" descr="A screenshot of a computer&#10;&#10;Description automatically generated"/>
                    <pic:cNvPicPr/>
                  </pic:nvPicPr>
                  <pic:blipFill>
                    <a:blip r:embed="rId26"/>
                    <a:stretch>
                      <a:fillRect/>
                    </a:stretch>
                  </pic:blipFill>
                  <pic:spPr>
                    <a:xfrm>
                      <a:off x="0" y="0"/>
                      <a:ext cx="5943600" cy="5818505"/>
                    </a:xfrm>
                    <a:prstGeom prst="rect">
                      <a:avLst/>
                    </a:prstGeom>
                  </pic:spPr>
                </pic:pic>
              </a:graphicData>
            </a:graphic>
          </wp:inline>
        </w:drawing>
      </w:r>
    </w:p>
    <w:p w14:paraId="0CC3A712" w14:textId="7075231E" w:rsidR="0006029A" w:rsidRDefault="00FA0BDC" w:rsidP="0006029A">
      <w:r>
        <w:t>Figure 1-6.2</w:t>
      </w:r>
      <w:r w:rsidR="0006029A">
        <w:t>: S</w:t>
      </w:r>
      <w:r w:rsidR="0006029A" w:rsidRPr="0006029A">
        <w:t>how</w:t>
      </w:r>
      <w:r w:rsidR="0006029A">
        <w:t>s</w:t>
      </w:r>
      <w:r w:rsidR="0006029A" w:rsidRPr="0006029A">
        <w:t xml:space="preserve"> RIP events using debug mode</w:t>
      </w:r>
      <w:r w:rsidR="006E6A8A">
        <w:t xml:space="preserve"> for Stratford.</w:t>
      </w:r>
    </w:p>
    <w:p w14:paraId="517EE929" w14:textId="77777777" w:rsidR="0006029A" w:rsidRDefault="0006029A" w:rsidP="00E74E69"/>
    <w:p w14:paraId="312AF85C" w14:textId="77777777" w:rsidR="00E74E69" w:rsidRDefault="00E74E69" w:rsidP="00E74E69"/>
    <w:p w14:paraId="5886B125" w14:textId="77777777" w:rsidR="00E74E69" w:rsidRDefault="00E74E69" w:rsidP="00E74E69"/>
    <w:p w14:paraId="4246BC79" w14:textId="77777777" w:rsidR="00E74E69" w:rsidRDefault="00E74E69" w:rsidP="00E74E69"/>
    <w:p w14:paraId="2EB9343E" w14:textId="77777777" w:rsidR="00E74E69" w:rsidRDefault="00E74E69" w:rsidP="00E74E69"/>
    <w:p w14:paraId="7805E627" w14:textId="77777777" w:rsidR="00E74E69" w:rsidRDefault="00E74E69" w:rsidP="00E74E69"/>
    <w:p w14:paraId="155B4CBF" w14:textId="77777777" w:rsidR="00E74E69" w:rsidRDefault="00E74E69" w:rsidP="00E74E69">
      <w:r>
        <w:lastRenderedPageBreak/>
        <w:t>Ospf:</w:t>
      </w:r>
    </w:p>
    <w:p w14:paraId="2D90DC5D" w14:textId="77777777" w:rsidR="0039222A" w:rsidRDefault="0039222A" w:rsidP="00E74E69"/>
    <w:p w14:paraId="145A0A20" w14:textId="5D432299" w:rsidR="0039222A" w:rsidRDefault="0039222A" w:rsidP="00E74E69">
      <w:r w:rsidRPr="005034AA">
        <w:rPr>
          <w:noProof/>
        </w:rPr>
        <w:drawing>
          <wp:inline distT="0" distB="0" distL="0" distR="0" wp14:anchorId="73933187" wp14:editId="099370F7">
            <wp:extent cx="5943600" cy="2063750"/>
            <wp:effectExtent l="0" t="0" r="0" b="0"/>
            <wp:docPr id="851333993" name="Picture 85133399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16520" name="Picture 1" descr="A diagram of a network&#10;&#10;Description automatically generated"/>
                    <pic:cNvPicPr/>
                  </pic:nvPicPr>
                  <pic:blipFill>
                    <a:blip r:embed="rId11"/>
                    <a:stretch>
                      <a:fillRect/>
                    </a:stretch>
                  </pic:blipFill>
                  <pic:spPr>
                    <a:xfrm>
                      <a:off x="0" y="0"/>
                      <a:ext cx="5943600" cy="2063750"/>
                    </a:xfrm>
                    <a:prstGeom prst="rect">
                      <a:avLst/>
                    </a:prstGeom>
                  </pic:spPr>
                </pic:pic>
              </a:graphicData>
            </a:graphic>
          </wp:inline>
        </w:drawing>
      </w:r>
    </w:p>
    <w:p w14:paraId="45BF8D09" w14:textId="77777777" w:rsidR="009A291A" w:rsidRDefault="009A291A" w:rsidP="009A291A">
      <w:r>
        <w:t>Figure1-1: Dynamic Routing Topology</w:t>
      </w:r>
    </w:p>
    <w:p w14:paraId="60925B19" w14:textId="77777777" w:rsidR="009A291A" w:rsidRDefault="009A291A" w:rsidP="009A291A"/>
    <w:p w14:paraId="4EDA8A3B" w14:textId="69BDBD33" w:rsidR="0039222A" w:rsidRDefault="009A291A" w:rsidP="009A291A">
      <w:r>
        <w:t>This screenshot provides an overview of the network topology, highlighting the configuration of network devices, including routers, switches, workstations, and servers. It serves as a visual representation of the lab's network setup.</w:t>
      </w:r>
    </w:p>
    <w:p w14:paraId="6A9C087C" w14:textId="26C91219" w:rsidR="00E74E69" w:rsidRDefault="00D72FCC" w:rsidP="00E74E69">
      <w:r>
        <w:rPr>
          <w:noProof/>
        </w:rPr>
        <w:lastRenderedPageBreak/>
        <mc:AlternateContent>
          <mc:Choice Requires="wps">
            <w:drawing>
              <wp:anchor distT="0" distB="0" distL="114300" distR="114300" simplePos="0" relativeHeight="251908096" behindDoc="0" locked="0" layoutInCell="1" allowOverlap="1" wp14:anchorId="5CD632D4" wp14:editId="65C2E057">
                <wp:simplePos x="0" y="0"/>
                <wp:positionH relativeFrom="margin">
                  <wp:posOffset>182880</wp:posOffset>
                </wp:positionH>
                <wp:positionV relativeFrom="paragraph">
                  <wp:posOffset>1382395</wp:posOffset>
                </wp:positionV>
                <wp:extent cx="2308860" cy="800100"/>
                <wp:effectExtent l="0" t="0" r="0" b="0"/>
                <wp:wrapNone/>
                <wp:docPr id="1386117377" name="Rectangle 1"/>
                <wp:cNvGraphicFramePr/>
                <a:graphic xmlns:a="http://schemas.openxmlformats.org/drawingml/2006/main">
                  <a:graphicData uri="http://schemas.microsoft.com/office/word/2010/wordprocessingShape">
                    <wps:wsp>
                      <wps:cNvSpPr/>
                      <wps:spPr>
                        <a:xfrm>
                          <a:off x="0" y="0"/>
                          <a:ext cx="2308860" cy="8001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ABA03" id="Rectangle 1" o:spid="_x0000_s1026" style="position:absolute;margin-left:14.4pt;margin-top:108.85pt;width:181.8pt;height:63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" fillcolor="yellow" stroked="f" strokeweight="2pt">
                <v:fill opacity="35980f"/>
                <w10:wrap anchorx="margin"/>
              </v:rect>
            </w:pict>
          </mc:Fallback>
        </mc:AlternateContent>
      </w:r>
      <w:r w:rsidR="00E74E69" w:rsidRPr="002B3D6B">
        <w:rPr>
          <w:noProof/>
        </w:rPr>
        <w:drawing>
          <wp:inline distT="0" distB="0" distL="0" distR="0" wp14:anchorId="755F3215" wp14:editId="0B575F57">
            <wp:extent cx="5943600" cy="5839460"/>
            <wp:effectExtent l="0" t="0" r="0" b="8890"/>
            <wp:docPr id="1680473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73355" name="Picture 1" descr="A screenshot of a computer&#10;&#10;Description automatically generated"/>
                    <pic:cNvPicPr/>
                  </pic:nvPicPr>
                  <pic:blipFill>
                    <a:blip r:embed="rId27"/>
                    <a:stretch>
                      <a:fillRect/>
                    </a:stretch>
                  </pic:blipFill>
                  <pic:spPr>
                    <a:xfrm>
                      <a:off x="0" y="0"/>
                      <a:ext cx="5943600" cy="5839460"/>
                    </a:xfrm>
                    <a:prstGeom prst="rect">
                      <a:avLst/>
                    </a:prstGeom>
                  </pic:spPr>
                </pic:pic>
              </a:graphicData>
            </a:graphic>
          </wp:inline>
        </w:drawing>
      </w:r>
    </w:p>
    <w:p w14:paraId="7860F06D" w14:textId="77777777" w:rsidR="009A291A" w:rsidRDefault="009A291A" w:rsidP="009A291A">
      <w:r>
        <w:t>Figure1-2: Enabling OSPF and Network Addresses for the Waterloo Router</w:t>
      </w:r>
    </w:p>
    <w:p w14:paraId="39F47790" w14:textId="77777777" w:rsidR="009A291A" w:rsidRDefault="009A291A" w:rsidP="009A291A"/>
    <w:p w14:paraId="52DE5569" w14:textId="6C8B5B66" w:rsidR="009A291A" w:rsidRDefault="009A291A" w:rsidP="009A291A">
      <w:r>
        <w:t xml:space="preserve">In this screenshot, </w:t>
      </w:r>
      <w:r w:rsidR="00FA0BDC">
        <w:t>I am</w:t>
      </w:r>
      <w:r>
        <w:t xml:space="preserve"> configuring OSPF routing on the Waterloo Router. It shows the steps to enable OSPF, specify the network addresses for OSPF advertisement, and configure passive interfaces. This is a critical step in setting up OSPF routing.</w:t>
      </w:r>
    </w:p>
    <w:p w14:paraId="7EFE79B9" w14:textId="6D8F36A2" w:rsidR="00E74E69" w:rsidRDefault="00715458" w:rsidP="00E74E69">
      <w:r>
        <w:rPr>
          <w:noProof/>
        </w:rPr>
        <w:lastRenderedPageBreak/>
        <mc:AlternateContent>
          <mc:Choice Requires="wps">
            <w:drawing>
              <wp:anchor distT="0" distB="0" distL="114300" distR="114300" simplePos="0" relativeHeight="251910144" behindDoc="0" locked="0" layoutInCell="1" allowOverlap="1" wp14:anchorId="74EABBD6" wp14:editId="38C7EE45">
                <wp:simplePos x="0" y="0"/>
                <wp:positionH relativeFrom="margin">
                  <wp:posOffset>152400</wp:posOffset>
                </wp:positionH>
                <wp:positionV relativeFrom="paragraph">
                  <wp:posOffset>1291590</wp:posOffset>
                </wp:positionV>
                <wp:extent cx="2362200" cy="990600"/>
                <wp:effectExtent l="0" t="0" r="0" b="0"/>
                <wp:wrapNone/>
                <wp:docPr id="1165073435" name="Rectangle 1"/>
                <wp:cNvGraphicFramePr/>
                <a:graphic xmlns:a="http://schemas.openxmlformats.org/drawingml/2006/main">
                  <a:graphicData uri="http://schemas.microsoft.com/office/word/2010/wordprocessingShape">
                    <wps:wsp>
                      <wps:cNvSpPr/>
                      <wps:spPr>
                        <a:xfrm>
                          <a:off x="0" y="0"/>
                          <a:ext cx="2362200" cy="9906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5616A" id="Rectangle 1" o:spid="_x0000_s1026" style="position:absolute;margin-left:12pt;margin-top:101.7pt;width:186pt;height:78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" fillcolor="yellow" stroked="f" strokeweight="2pt">
                <v:fill opacity="35980f"/>
                <w10:wrap anchorx="margin"/>
              </v:rect>
            </w:pict>
          </mc:Fallback>
        </mc:AlternateContent>
      </w:r>
      <w:r w:rsidR="00E74E69" w:rsidRPr="00A059FA">
        <w:rPr>
          <w:noProof/>
        </w:rPr>
        <w:drawing>
          <wp:inline distT="0" distB="0" distL="0" distR="0" wp14:anchorId="10C0AC44" wp14:editId="161E2743">
            <wp:extent cx="5943600" cy="5811520"/>
            <wp:effectExtent l="0" t="0" r="0" b="0"/>
            <wp:docPr id="1789303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03098" name="Picture 1" descr="A screenshot of a computer&#10;&#10;Description automatically generated"/>
                    <pic:cNvPicPr/>
                  </pic:nvPicPr>
                  <pic:blipFill>
                    <a:blip r:embed="rId28"/>
                    <a:stretch>
                      <a:fillRect/>
                    </a:stretch>
                  </pic:blipFill>
                  <pic:spPr>
                    <a:xfrm>
                      <a:off x="0" y="0"/>
                      <a:ext cx="5943600" cy="5811520"/>
                    </a:xfrm>
                    <a:prstGeom prst="rect">
                      <a:avLst/>
                    </a:prstGeom>
                  </pic:spPr>
                </pic:pic>
              </a:graphicData>
            </a:graphic>
          </wp:inline>
        </w:drawing>
      </w:r>
    </w:p>
    <w:p w14:paraId="50D179F9" w14:textId="77777777" w:rsidR="004738BB" w:rsidRDefault="004738BB" w:rsidP="004738BB">
      <w:r>
        <w:t>Figure1-2.1: Enabling OSPF and Network Addresses for the Kitchener Router</w:t>
      </w:r>
    </w:p>
    <w:p w14:paraId="0F4116C2" w14:textId="77777777" w:rsidR="004738BB" w:rsidRDefault="004738BB" w:rsidP="004738BB"/>
    <w:p w14:paraId="0390B801" w14:textId="4F12C706" w:rsidR="00E74E69" w:rsidRDefault="004738BB" w:rsidP="004738BB">
      <w:r>
        <w:t>Similar to the previous screenshot, this one demonstrates the configuration of OSPF routing, but this time on the Kitchener Router. The steps include enabling OSPF, specifying network addresses, and configuring passive interfaces to ensure proper OSPF functionality.</w:t>
      </w:r>
    </w:p>
    <w:p w14:paraId="61EFB356" w14:textId="2CA5389E" w:rsidR="00E74E69" w:rsidRDefault="00715458" w:rsidP="00E74E69">
      <w:r>
        <w:rPr>
          <w:noProof/>
        </w:rPr>
        <w:lastRenderedPageBreak/>
        <mc:AlternateContent>
          <mc:Choice Requires="wps">
            <w:drawing>
              <wp:anchor distT="0" distB="0" distL="114300" distR="114300" simplePos="0" relativeHeight="251912192" behindDoc="0" locked="0" layoutInCell="1" allowOverlap="1" wp14:anchorId="230D5F3E" wp14:editId="5F9060C7">
                <wp:simplePos x="0" y="0"/>
                <wp:positionH relativeFrom="margin">
                  <wp:posOffset>160020</wp:posOffset>
                </wp:positionH>
                <wp:positionV relativeFrom="paragraph">
                  <wp:posOffset>1386205</wp:posOffset>
                </wp:positionV>
                <wp:extent cx="2308860" cy="800100"/>
                <wp:effectExtent l="0" t="0" r="0" b="0"/>
                <wp:wrapNone/>
                <wp:docPr id="1653452673" name="Rectangle 1"/>
                <wp:cNvGraphicFramePr/>
                <a:graphic xmlns:a="http://schemas.openxmlformats.org/drawingml/2006/main">
                  <a:graphicData uri="http://schemas.microsoft.com/office/word/2010/wordprocessingShape">
                    <wps:wsp>
                      <wps:cNvSpPr/>
                      <wps:spPr>
                        <a:xfrm>
                          <a:off x="0" y="0"/>
                          <a:ext cx="2308860" cy="8001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B9F41" id="Rectangle 1" o:spid="_x0000_s1026" style="position:absolute;margin-left:12.6pt;margin-top:109.15pt;width:181.8pt;height:63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" fillcolor="yellow" stroked="f" strokeweight="2pt">
                <v:fill opacity="35980f"/>
                <w10:wrap anchorx="margin"/>
              </v:rect>
            </w:pict>
          </mc:Fallback>
        </mc:AlternateContent>
      </w:r>
      <w:r w:rsidR="00E74E69" w:rsidRPr="001A5DBA">
        <w:rPr>
          <w:noProof/>
        </w:rPr>
        <w:drawing>
          <wp:inline distT="0" distB="0" distL="0" distR="0" wp14:anchorId="164E0A8B" wp14:editId="56A6B267">
            <wp:extent cx="5943600" cy="5695950"/>
            <wp:effectExtent l="0" t="0" r="0" b="0"/>
            <wp:docPr id="942103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03848" name="Picture 1" descr="A screenshot of a computer&#10;&#10;Description automatically generated"/>
                    <pic:cNvPicPr/>
                  </pic:nvPicPr>
                  <pic:blipFill>
                    <a:blip r:embed="rId29"/>
                    <a:stretch>
                      <a:fillRect/>
                    </a:stretch>
                  </pic:blipFill>
                  <pic:spPr>
                    <a:xfrm>
                      <a:off x="0" y="0"/>
                      <a:ext cx="5943600" cy="5695950"/>
                    </a:xfrm>
                    <a:prstGeom prst="rect">
                      <a:avLst/>
                    </a:prstGeom>
                  </pic:spPr>
                </pic:pic>
              </a:graphicData>
            </a:graphic>
          </wp:inline>
        </w:drawing>
      </w:r>
    </w:p>
    <w:p w14:paraId="150B1CF7" w14:textId="77777777" w:rsidR="00895828" w:rsidRDefault="00895828" w:rsidP="00895828">
      <w:r>
        <w:t>Figure1-2.2: Enabling OSPF and Network Addresses for the Stratford Router</w:t>
      </w:r>
    </w:p>
    <w:p w14:paraId="6662E41A" w14:textId="77777777" w:rsidR="00895828" w:rsidRDefault="00895828" w:rsidP="00895828"/>
    <w:p w14:paraId="43BFD431" w14:textId="7AD5B85F" w:rsidR="00E74E69" w:rsidRDefault="00895828" w:rsidP="00895828">
      <w:r>
        <w:t>Continuing with OSPF configurations, this screenshot showcases the setup on the Stratford Router. It involves enabling OSPF, specifying network addresses, and configuring passive interfaces, aligning with the lab's OSPF routing objectives.</w:t>
      </w:r>
    </w:p>
    <w:p w14:paraId="313C2F7F" w14:textId="07F5AF7F" w:rsidR="00E74E69" w:rsidRDefault="00715458" w:rsidP="00E74E69">
      <w:r>
        <w:rPr>
          <w:noProof/>
        </w:rPr>
        <w:lastRenderedPageBreak/>
        <mc:AlternateContent>
          <mc:Choice Requires="wps">
            <w:drawing>
              <wp:anchor distT="0" distB="0" distL="114300" distR="114300" simplePos="0" relativeHeight="251916288" behindDoc="0" locked="0" layoutInCell="1" allowOverlap="1" wp14:anchorId="6665217F" wp14:editId="14466057">
                <wp:simplePos x="0" y="0"/>
                <wp:positionH relativeFrom="margin">
                  <wp:posOffset>152400</wp:posOffset>
                </wp:positionH>
                <wp:positionV relativeFrom="paragraph">
                  <wp:posOffset>3375025</wp:posOffset>
                </wp:positionV>
                <wp:extent cx="1905000" cy="190500"/>
                <wp:effectExtent l="0" t="0" r="0" b="0"/>
                <wp:wrapNone/>
                <wp:docPr id="55128804" name="Rectangle 1"/>
                <wp:cNvGraphicFramePr/>
                <a:graphic xmlns:a="http://schemas.openxmlformats.org/drawingml/2006/main">
                  <a:graphicData uri="http://schemas.microsoft.com/office/word/2010/wordprocessingShape">
                    <wps:wsp>
                      <wps:cNvSpPr/>
                      <wps:spPr>
                        <a:xfrm>
                          <a:off x="0" y="0"/>
                          <a:ext cx="19050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6F89F" id="Rectangle 1" o:spid="_x0000_s1026" style="position:absolute;margin-left:12pt;margin-top:265.75pt;width:150pt;height:1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1914240" behindDoc="0" locked="0" layoutInCell="1" allowOverlap="1" wp14:anchorId="2E659329" wp14:editId="10A5B085">
                <wp:simplePos x="0" y="0"/>
                <wp:positionH relativeFrom="margin">
                  <wp:posOffset>152400</wp:posOffset>
                </wp:positionH>
                <wp:positionV relativeFrom="paragraph">
                  <wp:posOffset>689610</wp:posOffset>
                </wp:positionV>
                <wp:extent cx="1905000" cy="190500"/>
                <wp:effectExtent l="0" t="0" r="0" b="0"/>
                <wp:wrapNone/>
                <wp:docPr id="985011989" name="Rectangle 1"/>
                <wp:cNvGraphicFramePr/>
                <a:graphic xmlns:a="http://schemas.openxmlformats.org/drawingml/2006/main">
                  <a:graphicData uri="http://schemas.microsoft.com/office/word/2010/wordprocessingShape">
                    <wps:wsp>
                      <wps:cNvSpPr/>
                      <wps:spPr>
                        <a:xfrm>
                          <a:off x="0" y="0"/>
                          <a:ext cx="19050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DC785" id="Rectangle 1" o:spid="_x0000_s1026" style="position:absolute;margin-left:12pt;margin-top:54.3pt;width:150pt;height:1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" fillcolor="yellow" stroked="f" strokeweight="2pt">
                <v:fill opacity="35980f"/>
                <w10:wrap anchorx="margin"/>
              </v:rect>
            </w:pict>
          </mc:Fallback>
        </mc:AlternateContent>
      </w:r>
      <w:r w:rsidR="00E74E69" w:rsidRPr="00171351">
        <w:rPr>
          <w:noProof/>
        </w:rPr>
        <w:drawing>
          <wp:inline distT="0" distB="0" distL="0" distR="0" wp14:anchorId="0A5C413D" wp14:editId="5AA561DB">
            <wp:extent cx="5943600" cy="5846445"/>
            <wp:effectExtent l="0" t="0" r="0" b="1905"/>
            <wp:docPr id="1628859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59918" name="Picture 1" descr="A screenshot of a computer&#10;&#10;Description automatically generated"/>
                    <pic:cNvPicPr/>
                  </pic:nvPicPr>
                  <pic:blipFill>
                    <a:blip r:embed="rId30"/>
                    <a:stretch>
                      <a:fillRect/>
                    </a:stretch>
                  </pic:blipFill>
                  <pic:spPr>
                    <a:xfrm>
                      <a:off x="0" y="0"/>
                      <a:ext cx="5943600" cy="5846445"/>
                    </a:xfrm>
                    <a:prstGeom prst="rect">
                      <a:avLst/>
                    </a:prstGeom>
                  </pic:spPr>
                </pic:pic>
              </a:graphicData>
            </a:graphic>
          </wp:inline>
        </w:drawing>
      </w:r>
    </w:p>
    <w:p w14:paraId="495F43D2" w14:textId="77777777" w:rsidR="00895828" w:rsidRDefault="00895828" w:rsidP="00895828">
      <w:r>
        <w:t>Figure1-3: Verifying OSPF Configuration for the Waterloo Router</w:t>
      </w:r>
    </w:p>
    <w:p w14:paraId="66B99FE9" w14:textId="77777777" w:rsidR="00895828" w:rsidRDefault="00895828" w:rsidP="00895828"/>
    <w:p w14:paraId="316DD318" w14:textId="554F9E28" w:rsidR="00895828" w:rsidRDefault="00895828" w:rsidP="00895828">
      <w:r>
        <w:t xml:space="preserve">This screenshot displays the output of various commands </w:t>
      </w:r>
      <w:r w:rsidR="00FA0BDC">
        <w:t>to verify the Waterloo Router's OSPF configuration</w:t>
      </w:r>
      <w:r>
        <w:t>. It includes routing protocols, the routing database, OSPF routing information, and events captured in debug mode.</w:t>
      </w:r>
    </w:p>
    <w:p w14:paraId="6CF6F0DA" w14:textId="70BAF7B6" w:rsidR="00E74E69" w:rsidRDefault="00381CFD" w:rsidP="00E74E69">
      <w:r>
        <w:rPr>
          <w:noProof/>
        </w:rPr>
        <w:lastRenderedPageBreak/>
        <mc:AlternateContent>
          <mc:Choice Requires="wps">
            <w:drawing>
              <wp:anchor distT="0" distB="0" distL="114300" distR="114300" simplePos="0" relativeHeight="251922432" behindDoc="0" locked="0" layoutInCell="1" allowOverlap="1" wp14:anchorId="2335609D" wp14:editId="24DD3EFE">
                <wp:simplePos x="0" y="0"/>
                <wp:positionH relativeFrom="margin">
                  <wp:posOffset>129540</wp:posOffset>
                </wp:positionH>
                <wp:positionV relativeFrom="paragraph">
                  <wp:posOffset>4514850</wp:posOffset>
                </wp:positionV>
                <wp:extent cx="2225040" cy="182880"/>
                <wp:effectExtent l="0" t="0" r="3810" b="7620"/>
                <wp:wrapNone/>
                <wp:docPr id="856604040" name="Rectangle 1"/>
                <wp:cNvGraphicFramePr/>
                <a:graphic xmlns:a="http://schemas.openxmlformats.org/drawingml/2006/main">
                  <a:graphicData uri="http://schemas.microsoft.com/office/word/2010/wordprocessingShape">
                    <wps:wsp>
                      <wps:cNvSpPr/>
                      <wps:spPr>
                        <a:xfrm>
                          <a:off x="0" y="0"/>
                          <a:ext cx="2225040" cy="18288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8D9FD" id="Rectangle 1" o:spid="_x0000_s1026" style="position:absolute;margin-left:10.2pt;margin-top:355.5pt;width:175.2pt;height:14.4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" fillcolor="yellow" stroked="f" strokeweight="2pt">
                <v:fill opacity="35980f"/>
                <w10:wrap anchorx="margin"/>
              </v:rect>
            </w:pict>
          </mc:Fallback>
        </mc:AlternateContent>
      </w:r>
      <w:r w:rsidR="00715458">
        <w:rPr>
          <w:noProof/>
        </w:rPr>
        <mc:AlternateContent>
          <mc:Choice Requires="wps">
            <w:drawing>
              <wp:anchor distT="0" distB="0" distL="114300" distR="114300" simplePos="0" relativeHeight="251920384" behindDoc="0" locked="0" layoutInCell="1" allowOverlap="1" wp14:anchorId="3CE451DB" wp14:editId="2E11A2F7">
                <wp:simplePos x="0" y="0"/>
                <wp:positionH relativeFrom="margin">
                  <wp:posOffset>190500</wp:posOffset>
                </wp:positionH>
                <wp:positionV relativeFrom="paragraph">
                  <wp:posOffset>2960370</wp:posOffset>
                </wp:positionV>
                <wp:extent cx="2164080" cy="167640"/>
                <wp:effectExtent l="0" t="0" r="7620" b="3810"/>
                <wp:wrapNone/>
                <wp:docPr id="305708787" name="Rectangle 1"/>
                <wp:cNvGraphicFramePr/>
                <a:graphic xmlns:a="http://schemas.openxmlformats.org/drawingml/2006/main">
                  <a:graphicData uri="http://schemas.microsoft.com/office/word/2010/wordprocessingShape">
                    <wps:wsp>
                      <wps:cNvSpPr/>
                      <wps:spPr>
                        <a:xfrm>
                          <a:off x="0" y="0"/>
                          <a:ext cx="2164080" cy="16764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7542F" id="Rectangle 1" o:spid="_x0000_s1026" style="position:absolute;margin-left:15pt;margin-top:233.1pt;width:170.4pt;height:13.2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" fillcolor="yellow" stroked="f" strokeweight="2pt">
                <v:fill opacity="35980f"/>
                <w10:wrap anchorx="margin"/>
              </v:rect>
            </w:pict>
          </mc:Fallback>
        </mc:AlternateContent>
      </w:r>
      <w:r w:rsidR="00715458">
        <w:rPr>
          <w:noProof/>
        </w:rPr>
        <mc:AlternateContent>
          <mc:Choice Requires="wps">
            <w:drawing>
              <wp:anchor distT="0" distB="0" distL="114300" distR="114300" simplePos="0" relativeHeight="251918336" behindDoc="0" locked="0" layoutInCell="1" allowOverlap="1" wp14:anchorId="5E643042" wp14:editId="0C11F071">
                <wp:simplePos x="0" y="0"/>
                <wp:positionH relativeFrom="margin">
                  <wp:posOffset>167640</wp:posOffset>
                </wp:positionH>
                <wp:positionV relativeFrom="paragraph">
                  <wp:posOffset>822325</wp:posOffset>
                </wp:positionV>
                <wp:extent cx="1905000" cy="190500"/>
                <wp:effectExtent l="0" t="0" r="0" b="0"/>
                <wp:wrapNone/>
                <wp:docPr id="2053997326" name="Rectangle 1"/>
                <wp:cNvGraphicFramePr/>
                <a:graphic xmlns:a="http://schemas.openxmlformats.org/drawingml/2006/main">
                  <a:graphicData uri="http://schemas.microsoft.com/office/word/2010/wordprocessingShape">
                    <wps:wsp>
                      <wps:cNvSpPr/>
                      <wps:spPr>
                        <a:xfrm>
                          <a:off x="0" y="0"/>
                          <a:ext cx="19050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3059E" id="Rectangle 1" o:spid="_x0000_s1026" style="position:absolute;margin-left:13.2pt;margin-top:64.75pt;width:150pt;height: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" fillcolor="yellow" stroked="f" strokeweight="2pt">
                <v:fill opacity="35980f"/>
                <w10:wrap anchorx="margin"/>
              </v:rect>
            </w:pict>
          </mc:Fallback>
        </mc:AlternateContent>
      </w:r>
      <w:r w:rsidR="00E74E69" w:rsidRPr="00D55A0F">
        <w:rPr>
          <w:noProof/>
        </w:rPr>
        <w:drawing>
          <wp:inline distT="0" distB="0" distL="0" distR="0" wp14:anchorId="705E60DF" wp14:editId="309435DA">
            <wp:extent cx="5943600" cy="5852795"/>
            <wp:effectExtent l="0" t="0" r="0" b="0"/>
            <wp:docPr id="2071322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22772" name="Picture 1" descr="A screenshot of a computer&#10;&#10;Description automatically generated"/>
                    <pic:cNvPicPr/>
                  </pic:nvPicPr>
                  <pic:blipFill>
                    <a:blip r:embed="rId31"/>
                    <a:stretch>
                      <a:fillRect/>
                    </a:stretch>
                  </pic:blipFill>
                  <pic:spPr>
                    <a:xfrm>
                      <a:off x="0" y="0"/>
                      <a:ext cx="5943600" cy="5852795"/>
                    </a:xfrm>
                    <a:prstGeom prst="rect">
                      <a:avLst/>
                    </a:prstGeom>
                  </pic:spPr>
                </pic:pic>
              </a:graphicData>
            </a:graphic>
          </wp:inline>
        </w:drawing>
      </w:r>
    </w:p>
    <w:p w14:paraId="1B3BBC7B" w14:textId="255BFACB" w:rsidR="00895828" w:rsidRDefault="00895828" w:rsidP="00895828">
      <w:r>
        <w:t>Figure1-3</w:t>
      </w:r>
      <w:r w:rsidR="00C917BD">
        <w:t>-0.5</w:t>
      </w:r>
      <w:r>
        <w:t>: Verifying OSPF Configuration for the Waterloo Router</w:t>
      </w:r>
    </w:p>
    <w:p w14:paraId="5DBA8A55" w14:textId="77777777" w:rsidR="00895828" w:rsidRDefault="00895828" w:rsidP="00895828"/>
    <w:p w14:paraId="1BD4AC78" w14:textId="5F31A61F" w:rsidR="00895828" w:rsidRDefault="00895828" w:rsidP="00895828">
      <w:r>
        <w:t xml:space="preserve">This screenshot displays the output of various commands </w:t>
      </w:r>
      <w:r w:rsidR="00FA0BDC">
        <w:t>to verify the Waterloo Router's OSPF configuration</w:t>
      </w:r>
      <w:r>
        <w:t>. It includes routing protocols, the routing database, OSPF routing information, and events captured in debug mode.</w:t>
      </w:r>
    </w:p>
    <w:p w14:paraId="5882D39B" w14:textId="77777777" w:rsidR="00E74E69" w:rsidRDefault="00E74E69" w:rsidP="00E74E69"/>
    <w:p w14:paraId="2DFCB741" w14:textId="174896E7" w:rsidR="00E74E69" w:rsidRDefault="00381CFD" w:rsidP="00E74E69">
      <w:r>
        <w:rPr>
          <w:noProof/>
        </w:rPr>
        <w:lastRenderedPageBreak/>
        <mc:AlternateContent>
          <mc:Choice Requires="wps">
            <w:drawing>
              <wp:anchor distT="0" distB="0" distL="114300" distR="114300" simplePos="0" relativeHeight="251926528" behindDoc="0" locked="0" layoutInCell="1" allowOverlap="1" wp14:anchorId="29010B20" wp14:editId="576B4EB2">
                <wp:simplePos x="0" y="0"/>
                <wp:positionH relativeFrom="margin">
                  <wp:posOffset>99060</wp:posOffset>
                </wp:positionH>
                <wp:positionV relativeFrom="paragraph">
                  <wp:posOffset>3493770</wp:posOffset>
                </wp:positionV>
                <wp:extent cx="2004060" cy="198120"/>
                <wp:effectExtent l="0" t="0" r="0" b="0"/>
                <wp:wrapNone/>
                <wp:docPr id="1365895415" name="Rectangle 1"/>
                <wp:cNvGraphicFramePr/>
                <a:graphic xmlns:a="http://schemas.openxmlformats.org/drawingml/2006/main">
                  <a:graphicData uri="http://schemas.microsoft.com/office/word/2010/wordprocessingShape">
                    <wps:wsp>
                      <wps:cNvSpPr/>
                      <wps:spPr>
                        <a:xfrm>
                          <a:off x="0" y="0"/>
                          <a:ext cx="2004060" cy="19812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DC182" id="Rectangle 1" o:spid="_x0000_s1026" style="position:absolute;margin-left:7.8pt;margin-top:275.1pt;width:157.8pt;height:15.6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1924480" behindDoc="0" locked="0" layoutInCell="1" allowOverlap="1" wp14:anchorId="12DC7BD6" wp14:editId="2DC3AA3D">
                <wp:simplePos x="0" y="0"/>
                <wp:positionH relativeFrom="margin">
                  <wp:posOffset>152400</wp:posOffset>
                </wp:positionH>
                <wp:positionV relativeFrom="paragraph">
                  <wp:posOffset>723265</wp:posOffset>
                </wp:positionV>
                <wp:extent cx="1905000" cy="190500"/>
                <wp:effectExtent l="0" t="0" r="0" b="0"/>
                <wp:wrapNone/>
                <wp:docPr id="2129384146" name="Rectangle 1"/>
                <wp:cNvGraphicFramePr/>
                <a:graphic xmlns:a="http://schemas.openxmlformats.org/drawingml/2006/main">
                  <a:graphicData uri="http://schemas.microsoft.com/office/word/2010/wordprocessingShape">
                    <wps:wsp>
                      <wps:cNvSpPr/>
                      <wps:spPr>
                        <a:xfrm>
                          <a:off x="0" y="0"/>
                          <a:ext cx="19050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0D8EB" id="Rectangle 1" o:spid="_x0000_s1026" style="position:absolute;margin-left:12pt;margin-top:56.95pt;width:150pt;height:1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" fillcolor="yellow" stroked="f" strokeweight="2pt">
                <v:fill opacity="35980f"/>
                <w10:wrap anchorx="margin"/>
              </v:rect>
            </w:pict>
          </mc:Fallback>
        </mc:AlternateContent>
      </w:r>
      <w:r w:rsidR="00E74E69" w:rsidRPr="00E600A0">
        <w:rPr>
          <w:noProof/>
        </w:rPr>
        <w:drawing>
          <wp:inline distT="0" distB="0" distL="0" distR="0" wp14:anchorId="6449401C" wp14:editId="31544156">
            <wp:extent cx="5943600" cy="6096635"/>
            <wp:effectExtent l="0" t="0" r="0" b="0"/>
            <wp:docPr id="13996807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80719" name="Picture 1" descr="A screenshot of a computer screen&#10;&#10;Description automatically generated"/>
                    <pic:cNvPicPr/>
                  </pic:nvPicPr>
                  <pic:blipFill>
                    <a:blip r:embed="rId32"/>
                    <a:stretch>
                      <a:fillRect/>
                    </a:stretch>
                  </pic:blipFill>
                  <pic:spPr>
                    <a:xfrm>
                      <a:off x="0" y="0"/>
                      <a:ext cx="5943600" cy="6096635"/>
                    </a:xfrm>
                    <a:prstGeom prst="rect">
                      <a:avLst/>
                    </a:prstGeom>
                  </pic:spPr>
                </pic:pic>
              </a:graphicData>
            </a:graphic>
          </wp:inline>
        </w:drawing>
      </w:r>
    </w:p>
    <w:p w14:paraId="31FFFCF2" w14:textId="77777777" w:rsidR="00C917BD" w:rsidRDefault="00C917BD" w:rsidP="00C917BD">
      <w:r>
        <w:t>Figure1-3.1: Verifying OSPF Configuration for the Kitchener Router</w:t>
      </w:r>
    </w:p>
    <w:p w14:paraId="4497B06C" w14:textId="77777777" w:rsidR="00C917BD" w:rsidRDefault="00C917BD" w:rsidP="00C917BD"/>
    <w:p w14:paraId="6C9A286F" w14:textId="0A57F747" w:rsidR="00895828" w:rsidRDefault="00C917BD" w:rsidP="00C917BD">
      <w:r>
        <w:t>Similar to the previous screenshot, this one focuses on verifying the OSPF configuration, but this time for the Kitchener Router. It provides insights into routing protocols, routing databases, and OSPF events in debug mode.</w:t>
      </w:r>
    </w:p>
    <w:p w14:paraId="530EF933" w14:textId="6F525F11" w:rsidR="00E74E69" w:rsidRDefault="00381CFD" w:rsidP="00E74E69">
      <w:r>
        <w:rPr>
          <w:noProof/>
        </w:rPr>
        <w:lastRenderedPageBreak/>
        <mc:AlternateContent>
          <mc:Choice Requires="wps">
            <w:drawing>
              <wp:anchor distT="0" distB="0" distL="114300" distR="114300" simplePos="0" relativeHeight="251930624" behindDoc="0" locked="0" layoutInCell="1" allowOverlap="1" wp14:anchorId="33534A4F" wp14:editId="4E3C1B61">
                <wp:simplePos x="0" y="0"/>
                <wp:positionH relativeFrom="margin">
                  <wp:posOffset>106680</wp:posOffset>
                </wp:positionH>
                <wp:positionV relativeFrom="paragraph">
                  <wp:posOffset>2891790</wp:posOffset>
                </wp:positionV>
                <wp:extent cx="2225040" cy="182880"/>
                <wp:effectExtent l="0" t="0" r="3810" b="7620"/>
                <wp:wrapNone/>
                <wp:docPr id="325035001" name="Rectangle 1"/>
                <wp:cNvGraphicFramePr/>
                <a:graphic xmlns:a="http://schemas.openxmlformats.org/drawingml/2006/main">
                  <a:graphicData uri="http://schemas.microsoft.com/office/word/2010/wordprocessingShape">
                    <wps:wsp>
                      <wps:cNvSpPr/>
                      <wps:spPr>
                        <a:xfrm>
                          <a:off x="0" y="0"/>
                          <a:ext cx="2225040" cy="18288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F5101" id="Rectangle 1" o:spid="_x0000_s1026" style="position:absolute;margin-left:8.4pt;margin-top:227.7pt;width:175.2pt;height:14.4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1928576" behindDoc="0" locked="0" layoutInCell="1" allowOverlap="1" wp14:anchorId="64A90D5C" wp14:editId="00F6CA2B">
                <wp:simplePos x="0" y="0"/>
                <wp:positionH relativeFrom="margin">
                  <wp:posOffset>190500</wp:posOffset>
                </wp:positionH>
                <wp:positionV relativeFrom="paragraph">
                  <wp:posOffset>639445</wp:posOffset>
                </wp:positionV>
                <wp:extent cx="1905000" cy="190500"/>
                <wp:effectExtent l="0" t="0" r="0" b="0"/>
                <wp:wrapNone/>
                <wp:docPr id="422052991" name="Rectangle 1"/>
                <wp:cNvGraphicFramePr/>
                <a:graphic xmlns:a="http://schemas.openxmlformats.org/drawingml/2006/main">
                  <a:graphicData uri="http://schemas.microsoft.com/office/word/2010/wordprocessingShape">
                    <wps:wsp>
                      <wps:cNvSpPr/>
                      <wps:spPr>
                        <a:xfrm>
                          <a:off x="0" y="0"/>
                          <a:ext cx="19050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EBFEC" id="Rectangle 1" o:spid="_x0000_s1026" style="position:absolute;margin-left:15pt;margin-top:50.35pt;width:150pt;height:1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" fillcolor="yellow" stroked="f" strokeweight="2pt">
                <v:fill opacity="35980f"/>
                <w10:wrap anchorx="margin"/>
              </v:rect>
            </w:pict>
          </mc:Fallback>
        </mc:AlternateContent>
      </w:r>
      <w:r w:rsidR="00E74E69" w:rsidRPr="003F5A10">
        <w:rPr>
          <w:noProof/>
        </w:rPr>
        <w:drawing>
          <wp:inline distT="0" distB="0" distL="0" distR="0" wp14:anchorId="0C9E402D" wp14:editId="6BAEA680">
            <wp:extent cx="5943600" cy="6181725"/>
            <wp:effectExtent l="0" t="0" r="0" b="9525"/>
            <wp:docPr id="1639946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46457" name="Picture 1" descr="A screenshot of a computer&#10;&#10;Description automatically generated"/>
                    <pic:cNvPicPr/>
                  </pic:nvPicPr>
                  <pic:blipFill>
                    <a:blip r:embed="rId33"/>
                    <a:stretch>
                      <a:fillRect/>
                    </a:stretch>
                  </pic:blipFill>
                  <pic:spPr>
                    <a:xfrm>
                      <a:off x="0" y="0"/>
                      <a:ext cx="5943600" cy="6181725"/>
                    </a:xfrm>
                    <a:prstGeom prst="rect">
                      <a:avLst/>
                    </a:prstGeom>
                  </pic:spPr>
                </pic:pic>
              </a:graphicData>
            </a:graphic>
          </wp:inline>
        </w:drawing>
      </w:r>
    </w:p>
    <w:p w14:paraId="45ACEC20" w14:textId="2B2DD2C7" w:rsidR="00C917BD" w:rsidRDefault="00C917BD" w:rsidP="00C917BD">
      <w:r>
        <w:t>Figure1-3.1.5: Verifying OSPF Configuration for the Kitchener Router</w:t>
      </w:r>
    </w:p>
    <w:p w14:paraId="15EB67B0" w14:textId="77777777" w:rsidR="00C917BD" w:rsidRDefault="00C917BD" w:rsidP="00C917BD"/>
    <w:p w14:paraId="24453C52" w14:textId="02F5792C" w:rsidR="00C917BD" w:rsidRDefault="00C917BD" w:rsidP="00C917BD">
      <w:r>
        <w:t>Similar to the previous screenshot, this one focuses on verifying the OSPF configuration, but this time for the Kitchener Router. It provides insights into routing protocols, routing databases, and OSPF events in debug mode.</w:t>
      </w:r>
    </w:p>
    <w:p w14:paraId="007B0966" w14:textId="39AAA4AC" w:rsidR="00E74E69" w:rsidRDefault="001D6F8E" w:rsidP="00E74E69">
      <w:r>
        <w:rPr>
          <w:noProof/>
        </w:rPr>
        <w:lastRenderedPageBreak/>
        <mc:AlternateContent>
          <mc:Choice Requires="wps">
            <w:drawing>
              <wp:anchor distT="0" distB="0" distL="114300" distR="114300" simplePos="0" relativeHeight="251934720" behindDoc="0" locked="0" layoutInCell="1" allowOverlap="1" wp14:anchorId="0B0DE990" wp14:editId="43E9EDAD">
                <wp:simplePos x="0" y="0"/>
                <wp:positionH relativeFrom="margin">
                  <wp:posOffset>121920</wp:posOffset>
                </wp:positionH>
                <wp:positionV relativeFrom="paragraph">
                  <wp:posOffset>3729990</wp:posOffset>
                </wp:positionV>
                <wp:extent cx="2011680" cy="167640"/>
                <wp:effectExtent l="0" t="0" r="7620" b="3810"/>
                <wp:wrapNone/>
                <wp:docPr id="1757496798" name="Rectangle 1"/>
                <wp:cNvGraphicFramePr/>
                <a:graphic xmlns:a="http://schemas.openxmlformats.org/drawingml/2006/main">
                  <a:graphicData uri="http://schemas.microsoft.com/office/word/2010/wordprocessingShape">
                    <wps:wsp>
                      <wps:cNvSpPr/>
                      <wps:spPr>
                        <a:xfrm>
                          <a:off x="0" y="0"/>
                          <a:ext cx="2011680" cy="16764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477A0" id="Rectangle 1" o:spid="_x0000_s1026" style="position:absolute;margin-left:9.6pt;margin-top:293.7pt;width:158.4pt;height:13.2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" fillcolor="yellow" stroked="f" strokeweight="2pt">
                <v:fill opacity="35980f"/>
                <w10:wrap anchorx="margin"/>
              </v:rect>
            </w:pict>
          </mc:Fallback>
        </mc:AlternateContent>
      </w:r>
      <w:r w:rsidR="00381CFD">
        <w:rPr>
          <w:noProof/>
        </w:rPr>
        <mc:AlternateContent>
          <mc:Choice Requires="wps">
            <w:drawing>
              <wp:anchor distT="0" distB="0" distL="114300" distR="114300" simplePos="0" relativeHeight="251932672" behindDoc="0" locked="0" layoutInCell="1" allowOverlap="1" wp14:anchorId="7A785108" wp14:editId="23B1045A">
                <wp:simplePos x="0" y="0"/>
                <wp:positionH relativeFrom="margin">
                  <wp:posOffset>129540</wp:posOffset>
                </wp:positionH>
                <wp:positionV relativeFrom="paragraph">
                  <wp:posOffset>799465</wp:posOffset>
                </wp:positionV>
                <wp:extent cx="1905000" cy="190500"/>
                <wp:effectExtent l="0" t="0" r="0" b="0"/>
                <wp:wrapNone/>
                <wp:docPr id="219411271" name="Rectangle 1"/>
                <wp:cNvGraphicFramePr/>
                <a:graphic xmlns:a="http://schemas.openxmlformats.org/drawingml/2006/main">
                  <a:graphicData uri="http://schemas.microsoft.com/office/word/2010/wordprocessingShape">
                    <wps:wsp>
                      <wps:cNvSpPr/>
                      <wps:spPr>
                        <a:xfrm>
                          <a:off x="0" y="0"/>
                          <a:ext cx="19050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E6879" id="Rectangle 1" o:spid="_x0000_s1026" style="position:absolute;margin-left:10.2pt;margin-top:62.95pt;width:150pt;height:1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" fillcolor="yellow" stroked="f" strokeweight="2pt">
                <v:fill opacity="35980f"/>
                <w10:wrap anchorx="margin"/>
              </v:rect>
            </w:pict>
          </mc:Fallback>
        </mc:AlternateContent>
      </w:r>
      <w:r w:rsidR="00E74E69" w:rsidRPr="00B113AC">
        <w:rPr>
          <w:noProof/>
        </w:rPr>
        <w:drawing>
          <wp:inline distT="0" distB="0" distL="0" distR="0" wp14:anchorId="510A02C1" wp14:editId="71A4B9B9">
            <wp:extent cx="5943600" cy="5978525"/>
            <wp:effectExtent l="0" t="0" r="0" b="3175"/>
            <wp:docPr id="1662077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77925" name="Picture 1" descr="A screenshot of a computer&#10;&#10;Description automatically generated"/>
                    <pic:cNvPicPr/>
                  </pic:nvPicPr>
                  <pic:blipFill>
                    <a:blip r:embed="rId34"/>
                    <a:stretch>
                      <a:fillRect/>
                    </a:stretch>
                  </pic:blipFill>
                  <pic:spPr>
                    <a:xfrm>
                      <a:off x="0" y="0"/>
                      <a:ext cx="5943600" cy="5978525"/>
                    </a:xfrm>
                    <a:prstGeom prst="rect">
                      <a:avLst/>
                    </a:prstGeom>
                  </pic:spPr>
                </pic:pic>
              </a:graphicData>
            </a:graphic>
          </wp:inline>
        </w:drawing>
      </w:r>
    </w:p>
    <w:p w14:paraId="28E84F25" w14:textId="77777777" w:rsidR="00D67210" w:rsidRDefault="00D67210" w:rsidP="00D67210">
      <w:r>
        <w:t>Figure1-3.3: Verifying OSPF Configuration for the Stratford Router</w:t>
      </w:r>
    </w:p>
    <w:p w14:paraId="7330F42A" w14:textId="77777777" w:rsidR="00D67210" w:rsidRDefault="00D67210" w:rsidP="00D67210"/>
    <w:p w14:paraId="34E26D45" w14:textId="3813D22A" w:rsidR="00C917BD" w:rsidRDefault="00D67210" w:rsidP="00D67210">
      <w:r>
        <w:t>This screenshot examines the OSPF configuration on the Stratford Router, ensuring that the routing protocols, databases, and OSPF events align with the desired configurations.</w:t>
      </w:r>
    </w:p>
    <w:p w14:paraId="0B2448CD" w14:textId="2615EFAF" w:rsidR="00E74E69" w:rsidRDefault="001D6F8E" w:rsidP="00E74E69">
      <w:r>
        <w:rPr>
          <w:noProof/>
        </w:rPr>
        <w:lastRenderedPageBreak/>
        <mc:AlternateContent>
          <mc:Choice Requires="wps">
            <w:drawing>
              <wp:anchor distT="0" distB="0" distL="114300" distR="114300" simplePos="0" relativeHeight="251940864" behindDoc="0" locked="0" layoutInCell="1" allowOverlap="1" wp14:anchorId="22F4567D" wp14:editId="43712969">
                <wp:simplePos x="0" y="0"/>
                <wp:positionH relativeFrom="margin">
                  <wp:posOffset>121920</wp:posOffset>
                </wp:positionH>
                <wp:positionV relativeFrom="paragraph">
                  <wp:posOffset>5010150</wp:posOffset>
                </wp:positionV>
                <wp:extent cx="2263140" cy="160020"/>
                <wp:effectExtent l="0" t="0" r="3810" b="0"/>
                <wp:wrapNone/>
                <wp:docPr id="341796552" name="Rectangle 1"/>
                <wp:cNvGraphicFramePr/>
                <a:graphic xmlns:a="http://schemas.openxmlformats.org/drawingml/2006/main">
                  <a:graphicData uri="http://schemas.microsoft.com/office/word/2010/wordprocessingShape">
                    <wps:wsp>
                      <wps:cNvSpPr/>
                      <wps:spPr>
                        <a:xfrm>
                          <a:off x="0" y="0"/>
                          <a:ext cx="2263140" cy="16002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43802" id="Rectangle 1" o:spid="_x0000_s1026" style="position:absolute;margin-left:9.6pt;margin-top:394.5pt;width:178.2pt;height:12.6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1938816" behindDoc="0" locked="0" layoutInCell="1" allowOverlap="1" wp14:anchorId="71DF1C31" wp14:editId="6447312A">
                <wp:simplePos x="0" y="0"/>
                <wp:positionH relativeFrom="margin">
                  <wp:posOffset>144780</wp:posOffset>
                </wp:positionH>
                <wp:positionV relativeFrom="paragraph">
                  <wp:posOffset>3425190</wp:posOffset>
                </wp:positionV>
                <wp:extent cx="2209800" cy="175260"/>
                <wp:effectExtent l="0" t="0" r="0" b="0"/>
                <wp:wrapNone/>
                <wp:docPr id="1821310560" name="Rectangle 1"/>
                <wp:cNvGraphicFramePr/>
                <a:graphic xmlns:a="http://schemas.openxmlformats.org/drawingml/2006/main">
                  <a:graphicData uri="http://schemas.microsoft.com/office/word/2010/wordprocessingShape">
                    <wps:wsp>
                      <wps:cNvSpPr/>
                      <wps:spPr>
                        <a:xfrm>
                          <a:off x="0" y="0"/>
                          <a:ext cx="2209800" cy="17526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A518A" id="Rectangle 1" o:spid="_x0000_s1026" style="position:absolute;margin-left:11.4pt;margin-top:269.7pt;width:174pt;height:13.8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1936768" behindDoc="0" locked="0" layoutInCell="1" allowOverlap="1" wp14:anchorId="133C9500" wp14:editId="5CC646B9">
                <wp:simplePos x="0" y="0"/>
                <wp:positionH relativeFrom="margin">
                  <wp:posOffset>137160</wp:posOffset>
                </wp:positionH>
                <wp:positionV relativeFrom="paragraph">
                  <wp:posOffset>1337310</wp:posOffset>
                </wp:positionV>
                <wp:extent cx="2004060" cy="167640"/>
                <wp:effectExtent l="0" t="0" r="0" b="3810"/>
                <wp:wrapNone/>
                <wp:docPr id="1859383533" name="Rectangle 1"/>
                <wp:cNvGraphicFramePr/>
                <a:graphic xmlns:a="http://schemas.openxmlformats.org/drawingml/2006/main">
                  <a:graphicData uri="http://schemas.microsoft.com/office/word/2010/wordprocessingShape">
                    <wps:wsp>
                      <wps:cNvSpPr/>
                      <wps:spPr>
                        <a:xfrm>
                          <a:off x="0" y="0"/>
                          <a:ext cx="2004060" cy="16764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F7EEE" id="Rectangle 1" o:spid="_x0000_s1026" style="position:absolute;margin-left:10.8pt;margin-top:105.3pt;width:157.8pt;height:13.2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" fillcolor="yellow" stroked="f" strokeweight="2pt">
                <v:fill opacity="35980f"/>
                <w10:wrap anchorx="margin"/>
              </v:rect>
            </w:pict>
          </mc:Fallback>
        </mc:AlternateContent>
      </w:r>
      <w:r w:rsidR="00E74E69" w:rsidRPr="00EB2946">
        <w:rPr>
          <w:noProof/>
        </w:rPr>
        <w:drawing>
          <wp:inline distT="0" distB="0" distL="0" distR="0" wp14:anchorId="31D16435" wp14:editId="405431CE">
            <wp:extent cx="5943600" cy="6068695"/>
            <wp:effectExtent l="0" t="0" r="0" b="8255"/>
            <wp:docPr id="15759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7336" name="Picture 1" descr="A screenshot of a computer&#10;&#10;Description automatically generated"/>
                    <pic:cNvPicPr/>
                  </pic:nvPicPr>
                  <pic:blipFill>
                    <a:blip r:embed="rId35"/>
                    <a:stretch>
                      <a:fillRect/>
                    </a:stretch>
                  </pic:blipFill>
                  <pic:spPr>
                    <a:xfrm>
                      <a:off x="0" y="0"/>
                      <a:ext cx="5943600" cy="6068695"/>
                    </a:xfrm>
                    <a:prstGeom prst="rect">
                      <a:avLst/>
                    </a:prstGeom>
                  </pic:spPr>
                </pic:pic>
              </a:graphicData>
            </a:graphic>
          </wp:inline>
        </w:drawing>
      </w:r>
    </w:p>
    <w:p w14:paraId="24D8AD1E" w14:textId="77777777" w:rsidR="00CA458A" w:rsidRDefault="00CA458A" w:rsidP="00CA458A">
      <w:r>
        <w:t>Figure1-3.4: Verifying OSPF Configuration for the Stratford Router</w:t>
      </w:r>
    </w:p>
    <w:p w14:paraId="27760B01" w14:textId="77777777" w:rsidR="00CA458A" w:rsidRDefault="00CA458A" w:rsidP="00CA458A"/>
    <w:p w14:paraId="0A09A38A" w14:textId="7690DFB1" w:rsidR="00E74E69" w:rsidRDefault="00CA458A" w:rsidP="00CA458A">
      <w:r>
        <w:t>Similar to the previous screenshot, this one continues to verify the OSPF configuration for the Stratford Router. It provides essential insights into OSPF routing behavior and debugging information.</w:t>
      </w:r>
    </w:p>
    <w:p w14:paraId="2ED3938D" w14:textId="77777777" w:rsidR="00E74E69" w:rsidRDefault="00E74E69" w:rsidP="00E74E69"/>
    <w:p w14:paraId="05D06314" w14:textId="123F311E" w:rsidR="00E74E69" w:rsidRDefault="001D6F8E" w:rsidP="00E74E69">
      <w:r>
        <w:rPr>
          <w:noProof/>
        </w:rPr>
        <w:lastRenderedPageBreak/>
        <mc:AlternateContent>
          <mc:Choice Requires="wps">
            <w:drawing>
              <wp:anchor distT="0" distB="0" distL="114300" distR="114300" simplePos="0" relativeHeight="251942912" behindDoc="0" locked="0" layoutInCell="1" allowOverlap="1" wp14:anchorId="46DCBDB9" wp14:editId="112A8C87">
                <wp:simplePos x="0" y="0"/>
                <wp:positionH relativeFrom="margin">
                  <wp:posOffset>609600</wp:posOffset>
                </wp:positionH>
                <wp:positionV relativeFrom="paragraph">
                  <wp:posOffset>753745</wp:posOffset>
                </wp:positionV>
                <wp:extent cx="1905000" cy="190500"/>
                <wp:effectExtent l="0" t="0" r="0" b="0"/>
                <wp:wrapNone/>
                <wp:docPr id="1512215014" name="Rectangle 1"/>
                <wp:cNvGraphicFramePr/>
                <a:graphic xmlns:a="http://schemas.openxmlformats.org/drawingml/2006/main">
                  <a:graphicData uri="http://schemas.microsoft.com/office/word/2010/wordprocessingShape">
                    <wps:wsp>
                      <wps:cNvSpPr/>
                      <wps:spPr>
                        <a:xfrm>
                          <a:off x="0" y="0"/>
                          <a:ext cx="19050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AA0EF" id="Rectangle 1" o:spid="_x0000_s1026" style="position:absolute;margin-left:48pt;margin-top:59.35pt;width:150pt;height:1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" fillcolor="yellow" stroked="f" strokeweight="2pt">
                <v:fill opacity="35980f"/>
                <w10:wrap anchorx="margin"/>
              </v:rect>
            </w:pict>
          </mc:Fallback>
        </mc:AlternateContent>
      </w:r>
      <w:r w:rsidR="00E74E69" w:rsidRPr="0070499C">
        <w:rPr>
          <w:noProof/>
        </w:rPr>
        <w:drawing>
          <wp:inline distT="0" distB="0" distL="0" distR="0" wp14:anchorId="550A8F46" wp14:editId="34A9B19D">
            <wp:extent cx="5943600" cy="3436620"/>
            <wp:effectExtent l="0" t="0" r="0" b="0"/>
            <wp:docPr id="1768529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29776" name="Picture 1" descr="A screenshot of a computer&#10;&#10;Description automatically generated"/>
                    <pic:cNvPicPr/>
                  </pic:nvPicPr>
                  <pic:blipFill>
                    <a:blip r:embed="rId36"/>
                    <a:stretch>
                      <a:fillRect/>
                    </a:stretch>
                  </pic:blipFill>
                  <pic:spPr>
                    <a:xfrm>
                      <a:off x="0" y="0"/>
                      <a:ext cx="5943600" cy="3436620"/>
                    </a:xfrm>
                    <a:prstGeom prst="rect">
                      <a:avLst/>
                    </a:prstGeom>
                  </pic:spPr>
                </pic:pic>
              </a:graphicData>
            </a:graphic>
          </wp:inline>
        </w:drawing>
      </w:r>
    </w:p>
    <w:p w14:paraId="1E3CEFE5" w14:textId="77777777" w:rsidR="00CA458A" w:rsidRDefault="00CA458A" w:rsidP="00CA458A">
      <w:r>
        <w:t>Figure1-4: Testing OSPF Routing on the Kitchener Server</w:t>
      </w:r>
    </w:p>
    <w:p w14:paraId="22CBDCB0" w14:textId="77777777" w:rsidR="00CA458A" w:rsidRDefault="00CA458A" w:rsidP="00CA458A"/>
    <w:p w14:paraId="0D483EDC" w14:textId="01DE2422" w:rsidR="00CA458A" w:rsidRDefault="00CA458A" w:rsidP="00CA458A">
      <w:r>
        <w:t>In this screenshot, I conduct tests to ensure the functionality of OSPF routing. It showcases the successful access to the websites on the Kitchener Server and the Stratford Webserver from Waterloo_PC1.</w:t>
      </w:r>
    </w:p>
    <w:p w14:paraId="26759FBE" w14:textId="77777777" w:rsidR="00E74E69" w:rsidRDefault="00E74E69" w:rsidP="00E74E69"/>
    <w:p w14:paraId="097DF0F7" w14:textId="6D5FC14C" w:rsidR="00E74E69" w:rsidRDefault="001D6F8E" w:rsidP="00E74E69">
      <w:r>
        <w:rPr>
          <w:noProof/>
        </w:rPr>
        <w:lastRenderedPageBreak/>
        <mc:AlternateContent>
          <mc:Choice Requires="wps">
            <w:drawing>
              <wp:anchor distT="0" distB="0" distL="114300" distR="114300" simplePos="0" relativeHeight="251944960" behindDoc="0" locked="0" layoutInCell="1" allowOverlap="1" wp14:anchorId="0A203A10" wp14:editId="57272835">
                <wp:simplePos x="0" y="0"/>
                <wp:positionH relativeFrom="margin">
                  <wp:posOffset>640080</wp:posOffset>
                </wp:positionH>
                <wp:positionV relativeFrom="paragraph">
                  <wp:posOffset>753745</wp:posOffset>
                </wp:positionV>
                <wp:extent cx="1905000" cy="190500"/>
                <wp:effectExtent l="0" t="0" r="0" b="0"/>
                <wp:wrapNone/>
                <wp:docPr id="35663561" name="Rectangle 1"/>
                <wp:cNvGraphicFramePr/>
                <a:graphic xmlns:a="http://schemas.openxmlformats.org/drawingml/2006/main">
                  <a:graphicData uri="http://schemas.microsoft.com/office/word/2010/wordprocessingShape">
                    <wps:wsp>
                      <wps:cNvSpPr/>
                      <wps:spPr>
                        <a:xfrm>
                          <a:off x="0" y="0"/>
                          <a:ext cx="19050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67C7A" id="Rectangle 1" o:spid="_x0000_s1026" style="position:absolute;margin-left:50.4pt;margin-top:59.35pt;width:150pt;height:1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" fillcolor="yellow" stroked="f" strokeweight="2pt">
                <v:fill opacity="35980f"/>
                <w10:wrap anchorx="margin"/>
              </v:rect>
            </w:pict>
          </mc:Fallback>
        </mc:AlternateContent>
      </w:r>
      <w:r w:rsidR="00E74E69" w:rsidRPr="0052517A">
        <w:rPr>
          <w:noProof/>
        </w:rPr>
        <w:drawing>
          <wp:inline distT="0" distB="0" distL="0" distR="0" wp14:anchorId="2C1C81F2" wp14:editId="6B8693FD">
            <wp:extent cx="5943600" cy="4620260"/>
            <wp:effectExtent l="0" t="0" r="0" b="8890"/>
            <wp:docPr id="1113443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43660" name="Picture 1" descr="A screenshot of a computer&#10;&#10;Description automatically generated"/>
                    <pic:cNvPicPr/>
                  </pic:nvPicPr>
                  <pic:blipFill>
                    <a:blip r:embed="rId37"/>
                    <a:stretch>
                      <a:fillRect/>
                    </a:stretch>
                  </pic:blipFill>
                  <pic:spPr>
                    <a:xfrm>
                      <a:off x="0" y="0"/>
                      <a:ext cx="5943600" cy="4620260"/>
                    </a:xfrm>
                    <a:prstGeom prst="rect">
                      <a:avLst/>
                    </a:prstGeom>
                  </pic:spPr>
                </pic:pic>
              </a:graphicData>
            </a:graphic>
          </wp:inline>
        </w:drawing>
      </w:r>
    </w:p>
    <w:p w14:paraId="77C700E3" w14:textId="77777777" w:rsidR="00A47E38" w:rsidRDefault="00A47E38" w:rsidP="00A47E38">
      <w:r>
        <w:t>Figure1-4.1: Testing OSPF Routing on the Stratford Webserver</w:t>
      </w:r>
    </w:p>
    <w:p w14:paraId="2879E9EB" w14:textId="77777777" w:rsidR="00A47E38" w:rsidRDefault="00A47E38" w:rsidP="00A47E38"/>
    <w:p w14:paraId="3F91E0A6" w14:textId="680FB41C" w:rsidR="00E74E69" w:rsidRDefault="00A47E38" w:rsidP="00A47E38">
      <w:r>
        <w:t>Similar to the previous screenshot, this one highlights the successful testing of OSPF routing. It confirms access to the websites on the Kitchener Server and the Stratford Webserver from Waterloo_PC1.</w:t>
      </w:r>
    </w:p>
    <w:p w14:paraId="5A64293E" w14:textId="472F870B" w:rsidR="00E74E69" w:rsidRDefault="001D6F8E" w:rsidP="00E74E69">
      <w:r>
        <w:rPr>
          <w:noProof/>
        </w:rPr>
        <w:lastRenderedPageBreak/>
        <mc:AlternateContent>
          <mc:Choice Requires="wps">
            <w:drawing>
              <wp:anchor distT="0" distB="0" distL="114300" distR="114300" simplePos="0" relativeHeight="251949056" behindDoc="0" locked="0" layoutInCell="1" allowOverlap="1" wp14:anchorId="73979126" wp14:editId="657EE6E3">
                <wp:simplePos x="0" y="0"/>
                <wp:positionH relativeFrom="margin">
                  <wp:posOffset>152400</wp:posOffset>
                </wp:positionH>
                <wp:positionV relativeFrom="paragraph">
                  <wp:posOffset>2590165</wp:posOffset>
                </wp:positionV>
                <wp:extent cx="1905000" cy="190500"/>
                <wp:effectExtent l="0" t="0" r="0" b="0"/>
                <wp:wrapNone/>
                <wp:docPr id="842047545" name="Rectangle 1"/>
                <wp:cNvGraphicFramePr/>
                <a:graphic xmlns:a="http://schemas.openxmlformats.org/drawingml/2006/main">
                  <a:graphicData uri="http://schemas.microsoft.com/office/word/2010/wordprocessingShape">
                    <wps:wsp>
                      <wps:cNvSpPr/>
                      <wps:spPr>
                        <a:xfrm>
                          <a:off x="0" y="0"/>
                          <a:ext cx="19050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D7502" id="Rectangle 1" o:spid="_x0000_s1026" style="position:absolute;margin-left:12pt;margin-top:203.95pt;width:150pt;height:1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1947008" behindDoc="0" locked="0" layoutInCell="1" allowOverlap="1" wp14:anchorId="1F54C0B1" wp14:editId="1646D36C">
                <wp:simplePos x="0" y="0"/>
                <wp:positionH relativeFrom="margin">
                  <wp:posOffset>358140</wp:posOffset>
                </wp:positionH>
                <wp:positionV relativeFrom="paragraph">
                  <wp:posOffset>1055370</wp:posOffset>
                </wp:positionV>
                <wp:extent cx="1120140" cy="160020"/>
                <wp:effectExtent l="0" t="0" r="3810" b="0"/>
                <wp:wrapNone/>
                <wp:docPr id="1046020822" name="Rectangle 1"/>
                <wp:cNvGraphicFramePr/>
                <a:graphic xmlns:a="http://schemas.openxmlformats.org/drawingml/2006/main">
                  <a:graphicData uri="http://schemas.microsoft.com/office/word/2010/wordprocessingShape">
                    <wps:wsp>
                      <wps:cNvSpPr/>
                      <wps:spPr>
                        <a:xfrm>
                          <a:off x="0" y="0"/>
                          <a:ext cx="1120140" cy="16002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0C0A9" id="Rectangle 1" o:spid="_x0000_s1026" style="position:absolute;margin-left:28.2pt;margin-top:83.1pt;width:88.2pt;height:12.6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" fillcolor="yellow" stroked="f" strokeweight="2pt">
                <v:fill opacity="35980f"/>
                <w10:wrap anchorx="margin"/>
              </v:rect>
            </w:pict>
          </mc:Fallback>
        </mc:AlternateContent>
      </w:r>
      <w:r w:rsidR="00E74E69" w:rsidRPr="0021364D">
        <w:rPr>
          <w:noProof/>
        </w:rPr>
        <w:drawing>
          <wp:inline distT="0" distB="0" distL="0" distR="0" wp14:anchorId="311BE4BD" wp14:editId="0C5A4738">
            <wp:extent cx="5943600" cy="5031740"/>
            <wp:effectExtent l="0" t="0" r="0" b="0"/>
            <wp:docPr id="62083081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30818" name="Picture 1" descr="A computer screen shot of a computer program&#10;&#10;Description automatically generated"/>
                    <pic:cNvPicPr/>
                  </pic:nvPicPr>
                  <pic:blipFill>
                    <a:blip r:embed="rId38"/>
                    <a:stretch>
                      <a:fillRect/>
                    </a:stretch>
                  </pic:blipFill>
                  <pic:spPr>
                    <a:xfrm>
                      <a:off x="0" y="0"/>
                      <a:ext cx="5943600" cy="5031740"/>
                    </a:xfrm>
                    <a:prstGeom prst="rect">
                      <a:avLst/>
                    </a:prstGeom>
                  </pic:spPr>
                </pic:pic>
              </a:graphicData>
            </a:graphic>
          </wp:inline>
        </w:drawing>
      </w:r>
    </w:p>
    <w:p w14:paraId="2FF5BABF" w14:textId="4D933291" w:rsidR="00A47E38" w:rsidRDefault="00A47E38" w:rsidP="00A47E38">
      <w:r>
        <w:t>Figure1-5: Testing OSPF Routing Continued</w:t>
      </w:r>
    </w:p>
    <w:p w14:paraId="0109EF35" w14:textId="77777777" w:rsidR="00A47E38" w:rsidRDefault="00A47E38" w:rsidP="00A47E38"/>
    <w:p w14:paraId="4229D391" w14:textId="0EBED738" w:rsidR="00A47E38" w:rsidRDefault="00A47E38" w:rsidP="00A47E38">
      <w:r>
        <w:t>Continuing from the previous screenshot, this demonstrates the successful pinging of the Stratford Server and Waterloo_PC2 from the Kitchener Server, validating the OSPF routing configuration.</w:t>
      </w:r>
    </w:p>
    <w:p w14:paraId="4F8F0517" w14:textId="1A923309" w:rsidR="00E74E69" w:rsidRDefault="005831AE" w:rsidP="00E74E69">
      <w:r>
        <w:rPr>
          <w:noProof/>
        </w:rPr>
        <w:lastRenderedPageBreak/>
        <mc:AlternateContent>
          <mc:Choice Requires="wps">
            <w:drawing>
              <wp:anchor distT="0" distB="0" distL="114300" distR="114300" simplePos="0" relativeHeight="251955200" behindDoc="0" locked="0" layoutInCell="1" allowOverlap="1" wp14:anchorId="1BCEDA46" wp14:editId="63303293">
                <wp:simplePos x="0" y="0"/>
                <wp:positionH relativeFrom="margin">
                  <wp:posOffset>152400</wp:posOffset>
                </wp:positionH>
                <wp:positionV relativeFrom="paragraph">
                  <wp:posOffset>4545330</wp:posOffset>
                </wp:positionV>
                <wp:extent cx="2286000" cy="152400"/>
                <wp:effectExtent l="0" t="0" r="0" b="0"/>
                <wp:wrapNone/>
                <wp:docPr id="886650223" name="Rectangle 1"/>
                <wp:cNvGraphicFramePr/>
                <a:graphic xmlns:a="http://schemas.openxmlformats.org/drawingml/2006/main">
                  <a:graphicData uri="http://schemas.microsoft.com/office/word/2010/wordprocessingShape">
                    <wps:wsp>
                      <wps:cNvSpPr/>
                      <wps:spPr>
                        <a:xfrm>
                          <a:off x="0" y="0"/>
                          <a:ext cx="2286000" cy="1524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C8841" id="Rectangle 1" o:spid="_x0000_s1026" style="position:absolute;margin-left:12pt;margin-top:357.9pt;width:180pt;height:12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1953152" behindDoc="0" locked="0" layoutInCell="1" allowOverlap="1" wp14:anchorId="7EA9D5F7" wp14:editId="7A30186B">
                <wp:simplePos x="0" y="0"/>
                <wp:positionH relativeFrom="margin">
                  <wp:posOffset>152400</wp:posOffset>
                </wp:positionH>
                <wp:positionV relativeFrom="paragraph">
                  <wp:posOffset>2937510</wp:posOffset>
                </wp:positionV>
                <wp:extent cx="2141220" cy="182880"/>
                <wp:effectExtent l="0" t="0" r="0" b="7620"/>
                <wp:wrapNone/>
                <wp:docPr id="1379562591" name="Rectangle 1"/>
                <wp:cNvGraphicFramePr/>
                <a:graphic xmlns:a="http://schemas.openxmlformats.org/drawingml/2006/main">
                  <a:graphicData uri="http://schemas.microsoft.com/office/word/2010/wordprocessingShape">
                    <wps:wsp>
                      <wps:cNvSpPr/>
                      <wps:spPr>
                        <a:xfrm>
                          <a:off x="0" y="0"/>
                          <a:ext cx="2141220" cy="18288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04FD5" id="Rectangle 1" o:spid="_x0000_s1026" style="position:absolute;margin-left:12pt;margin-top:231.3pt;width:168.6pt;height:14.4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1951104" behindDoc="0" locked="0" layoutInCell="1" allowOverlap="1" wp14:anchorId="367F3BF0" wp14:editId="567E2F2F">
                <wp:simplePos x="0" y="0"/>
                <wp:positionH relativeFrom="margin">
                  <wp:posOffset>137160</wp:posOffset>
                </wp:positionH>
                <wp:positionV relativeFrom="paragraph">
                  <wp:posOffset>829945</wp:posOffset>
                </wp:positionV>
                <wp:extent cx="1905000" cy="190500"/>
                <wp:effectExtent l="0" t="0" r="0" b="0"/>
                <wp:wrapNone/>
                <wp:docPr id="428450895" name="Rectangle 1"/>
                <wp:cNvGraphicFramePr/>
                <a:graphic xmlns:a="http://schemas.openxmlformats.org/drawingml/2006/main">
                  <a:graphicData uri="http://schemas.microsoft.com/office/word/2010/wordprocessingShape">
                    <wps:wsp>
                      <wps:cNvSpPr/>
                      <wps:spPr>
                        <a:xfrm>
                          <a:off x="0" y="0"/>
                          <a:ext cx="19050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9EF93" id="Rectangle 1" o:spid="_x0000_s1026" style="position:absolute;margin-left:10.8pt;margin-top:65.35pt;width:150pt;height:1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" fillcolor="yellow" stroked="f" strokeweight="2pt">
                <v:fill opacity="35980f"/>
                <w10:wrap anchorx="margin"/>
              </v:rect>
            </w:pict>
          </mc:Fallback>
        </mc:AlternateContent>
      </w:r>
      <w:r w:rsidR="00E74E69" w:rsidRPr="00D55A0F">
        <w:rPr>
          <w:noProof/>
        </w:rPr>
        <w:drawing>
          <wp:inline distT="0" distB="0" distL="0" distR="0" wp14:anchorId="54562885" wp14:editId="006415B8">
            <wp:extent cx="5943600" cy="5852795"/>
            <wp:effectExtent l="0" t="0" r="0" b="0"/>
            <wp:docPr id="534145515" name="Picture 5341455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22772" name="Picture 1" descr="A screenshot of a computer&#10;&#10;Description automatically generated"/>
                    <pic:cNvPicPr/>
                  </pic:nvPicPr>
                  <pic:blipFill>
                    <a:blip r:embed="rId31"/>
                    <a:stretch>
                      <a:fillRect/>
                    </a:stretch>
                  </pic:blipFill>
                  <pic:spPr>
                    <a:xfrm>
                      <a:off x="0" y="0"/>
                      <a:ext cx="5943600" cy="5852795"/>
                    </a:xfrm>
                    <a:prstGeom prst="rect">
                      <a:avLst/>
                    </a:prstGeom>
                  </pic:spPr>
                </pic:pic>
              </a:graphicData>
            </a:graphic>
          </wp:inline>
        </w:drawing>
      </w:r>
    </w:p>
    <w:p w14:paraId="77D641AF" w14:textId="77777777" w:rsidR="00742DC1" w:rsidRDefault="00742DC1" w:rsidP="00742DC1">
      <w:r>
        <w:t>Figure1-6: Shows OSPF events using debug mode for the Waterloo Router</w:t>
      </w:r>
    </w:p>
    <w:p w14:paraId="71A2BD73" w14:textId="77777777" w:rsidR="00742DC1" w:rsidRDefault="00742DC1" w:rsidP="00742DC1"/>
    <w:p w14:paraId="27CE1381" w14:textId="0B4ACDC1" w:rsidR="00E20EF4" w:rsidRDefault="00742DC1" w:rsidP="00742DC1">
      <w:r>
        <w:t>This screenshot captures OSPF events using debug mode for the Waterloo Router, providing a detailed view of the OSPF routing behavior and any events or issues encountered during the testing process.</w:t>
      </w:r>
    </w:p>
    <w:p w14:paraId="3CC32DD4" w14:textId="235B7088" w:rsidR="00E74E69" w:rsidRDefault="005831AE" w:rsidP="00E74E69">
      <w:r>
        <w:rPr>
          <w:noProof/>
        </w:rPr>
        <w:lastRenderedPageBreak/>
        <mc:AlternateContent>
          <mc:Choice Requires="wps">
            <w:drawing>
              <wp:anchor distT="0" distB="0" distL="114300" distR="114300" simplePos="0" relativeHeight="251961344" behindDoc="0" locked="0" layoutInCell="1" allowOverlap="1" wp14:anchorId="20F2C264" wp14:editId="03E5D77F">
                <wp:simplePos x="0" y="0"/>
                <wp:positionH relativeFrom="margin">
                  <wp:posOffset>525780</wp:posOffset>
                </wp:positionH>
                <wp:positionV relativeFrom="paragraph">
                  <wp:posOffset>4441825</wp:posOffset>
                </wp:positionV>
                <wp:extent cx="1905000" cy="190500"/>
                <wp:effectExtent l="0" t="0" r="0" b="0"/>
                <wp:wrapNone/>
                <wp:docPr id="1276487314" name="Rectangle 1"/>
                <wp:cNvGraphicFramePr/>
                <a:graphic xmlns:a="http://schemas.openxmlformats.org/drawingml/2006/main">
                  <a:graphicData uri="http://schemas.microsoft.com/office/word/2010/wordprocessingShape">
                    <wps:wsp>
                      <wps:cNvSpPr/>
                      <wps:spPr>
                        <a:xfrm>
                          <a:off x="0" y="0"/>
                          <a:ext cx="19050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A6CD0" id="Rectangle 1" o:spid="_x0000_s1026" style="position:absolute;margin-left:41.4pt;margin-top:349.75pt;width:150pt;height:1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1959296" behindDoc="0" locked="0" layoutInCell="1" allowOverlap="1" wp14:anchorId="6A553539" wp14:editId="64B025CC">
                <wp:simplePos x="0" y="0"/>
                <wp:positionH relativeFrom="margin">
                  <wp:posOffset>144780</wp:posOffset>
                </wp:positionH>
                <wp:positionV relativeFrom="paragraph">
                  <wp:posOffset>2884170</wp:posOffset>
                </wp:positionV>
                <wp:extent cx="2186940" cy="182880"/>
                <wp:effectExtent l="0" t="0" r="3810" b="7620"/>
                <wp:wrapNone/>
                <wp:docPr id="1420361531" name="Rectangle 1"/>
                <wp:cNvGraphicFramePr/>
                <a:graphic xmlns:a="http://schemas.openxmlformats.org/drawingml/2006/main">
                  <a:graphicData uri="http://schemas.microsoft.com/office/word/2010/wordprocessingShape">
                    <wps:wsp>
                      <wps:cNvSpPr/>
                      <wps:spPr>
                        <a:xfrm>
                          <a:off x="0" y="0"/>
                          <a:ext cx="2186940" cy="18288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42D45" id="Rectangle 1" o:spid="_x0000_s1026" style="position:absolute;margin-left:11.4pt;margin-top:227.1pt;width:172.2pt;height:14.4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1957248" behindDoc="0" locked="0" layoutInCell="1" allowOverlap="1" wp14:anchorId="6A55FF42" wp14:editId="059ACDBA">
                <wp:simplePos x="0" y="0"/>
                <wp:positionH relativeFrom="margin">
                  <wp:posOffset>160020</wp:posOffset>
                </wp:positionH>
                <wp:positionV relativeFrom="paragraph">
                  <wp:posOffset>692785</wp:posOffset>
                </wp:positionV>
                <wp:extent cx="1905000" cy="190500"/>
                <wp:effectExtent l="0" t="0" r="0" b="0"/>
                <wp:wrapNone/>
                <wp:docPr id="1033690551" name="Rectangle 1"/>
                <wp:cNvGraphicFramePr/>
                <a:graphic xmlns:a="http://schemas.openxmlformats.org/drawingml/2006/main">
                  <a:graphicData uri="http://schemas.microsoft.com/office/word/2010/wordprocessingShape">
                    <wps:wsp>
                      <wps:cNvSpPr/>
                      <wps:spPr>
                        <a:xfrm>
                          <a:off x="0" y="0"/>
                          <a:ext cx="19050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81774" id="Rectangle 1" o:spid="_x0000_s1026" style="position:absolute;margin-left:12.6pt;margin-top:54.55pt;width:150pt;height:1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" fillcolor="yellow" stroked="f" strokeweight="2pt">
                <v:fill opacity="35980f"/>
                <w10:wrap anchorx="margin"/>
              </v:rect>
            </w:pict>
          </mc:Fallback>
        </mc:AlternateContent>
      </w:r>
      <w:r w:rsidR="00E74E69" w:rsidRPr="003F5A10">
        <w:rPr>
          <w:noProof/>
        </w:rPr>
        <w:drawing>
          <wp:inline distT="0" distB="0" distL="0" distR="0" wp14:anchorId="01BE7ED7" wp14:editId="3EE5B84D">
            <wp:extent cx="5943600" cy="6181725"/>
            <wp:effectExtent l="0" t="0" r="0" b="9525"/>
            <wp:docPr id="1024403376" name="Picture 10244033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46457" name="Picture 1" descr="A screenshot of a computer&#10;&#10;Description automatically generated"/>
                    <pic:cNvPicPr/>
                  </pic:nvPicPr>
                  <pic:blipFill>
                    <a:blip r:embed="rId33"/>
                    <a:stretch>
                      <a:fillRect/>
                    </a:stretch>
                  </pic:blipFill>
                  <pic:spPr>
                    <a:xfrm>
                      <a:off x="0" y="0"/>
                      <a:ext cx="5943600" cy="6181725"/>
                    </a:xfrm>
                    <a:prstGeom prst="rect">
                      <a:avLst/>
                    </a:prstGeom>
                  </pic:spPr>
                </pic:pic>
              </a:graphicData>
            </a:graphic>
          </wp:inline>
        </w:drawing>
      </w:r>
    </w:p>
    <w:p w14:paraId="29818F4D" w14:textId="77777777" w:rsidR="00742DC1" w:rsidRDefault="00742DC1" w:rsidP="00742DC1">
      <w:r>
        <w:t>Figure1-6.1: Shows OSPF events using debug mode for Kitchener</w:t>
      </w:r>
    </w:p>
    <w:p w14:paraId="6A634294" w14:textId="77777777" w:rsidR="00742DC1" w:rsidRDefault="00742DC1" w:rsidP="00742DC1"/>
    <w:p w14:paraId="2632BED1" w14:textId="7CFE1E26" w:rsidR="00742DC1" w:rsidRDefault="00742DC1" w:rsidP="00742DC1">
      <w:r>
        <w:t>Continuing with OSPF event capture, this screenshot focuses on the Kitchener Router, shedding light on the OSPF events and routing behavior during testing.</w:t>
      </w:r>
    </w:p>
    <w:p w14:paraId="26C1FC21" w14:textId="0301F506" w:rsidR="00E74E69" w:rsidRDefault="00AA5A66" w:rsidP="00E74E69">
      <w:r>
        <w:rPr>
          <w:noProof/>
        </w:rPr>
        <w:lastRenderedPageBreak/>
        <mc:AlternateContent>
          <mc:Choice Requires="wps">
            <w:drawing>
              <wp:anchor distT="0" distB="0" distL="114300" distR="114300" simplePos="0" relativeHeight="251967488" behindDoc="0" locked="0" layoutInCell="1" allowOverlap="1" wp14:anchorId="47C9D424" wp14:editId="0F706B94">
                <wp:simplePos x="0" y="0"/>
                <wp:positionH relativeFrom="margin">
                  <wp:posOffset>662940</wp:posOffset>
                </wp:positionH>
                <wp:positionV relativeFrom="paragraph">
                  <wp:posOffset>4975225</wp:posOffset>
                </wp:positionV>
                <wp:extent cx="1905000" cy="190500"/>
                <wp:effectExtent l="0" t="0" r="0" b="0"/>
                <wp:wrapNone/>
                <wp:docPr id="405310639" name="Rectangle 1"/>
                <wp:cNvGraphicFramePr/>
                <a:graphic xmlns:a="http://schemas.openxmlformats.org/drawingml/2006/main">
                  <a:graphicData uri="http://schemas.microsoft.com/office/word/2010/wordprocessingShape">
                    <wps:wsp>
                      <wps:cNvSpPr/>
                      <wps:spPr>
                        <a:xfrm>
                          <a:off x="0" y="0"/>
                          <a:ext cx="19050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AC1E2" id="Rectangle 1" o:spid="_x0000_s1026" style="position:absolute;margin-left:52.2pt;margin-top:391.75pt;width:150pt;height:1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1965440" behindDoc="0" locked="0" layoutInCell="1" allowOverlap="1" wp14:anchorId="0FC4A326" wp14:editId="54D11536">
                <wp:simplePos x="0" y="0"/>
                <wp:positionH relativeFrom="margin">
                  <wp:posOffset>579120</wp:posOffset>
                </wp:positionH>
                <wp:positionV relativeFrom="paragraph">
                  <wp:posOffset>3420745</wp:posOffset>
                </wp:positionV>
                <wp:extent cx="1905000" cy="190500"/>
                <wp:effectExtent l="0" t="0" r="0" b="0"/>
                <wp:wrapNone/>
                <wp:docPr id="1599980254" name="Rectangle 1"/>
                <wp:cNvGraphicFramePr/>
                <a:graphic xmlns:a="http://schemas.openxmlformats.org/drawingml/2006/main">
                  <a:graphicData uri="http://schemas.microsoft.com/office/word/2010/wordprocessingShape">
                    <wps:wsp>
                      <wps:cNvSpPr/>
                      <wps:spPr>
                        <a:xfrm>
                          <a:off x="0" y="0"/>
                          <a:ext cx="19050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2DDBF" id="Rectangle 1" o:spid="_x0000_s1026" style="position:absolute;margin-left:45.6pt;margin-top:269.35pt;width:150pt;height:1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" fillcolor="yellow" stroked="f" strokeweight="2pt">
                <v:fill opacity="35980f"/>
                <w10:wrap anchorx="margin"/>
              </v:rect>
            </w:pict>
          </mc:Fallback>
        </mc:AlternateContent>
      </w:r>
      <w:r w:rsidR="005831AE">
        <w:rPr>
          <w:noProof/>
        </w:rPr>
        <mc:AlternateContent>
          <mc:Choice Requires="wps">
            <w:drawing>
              <wp:anchor distT="0" distB="0" distL="114300" distR="114300" simplePos="0" relativeHeight="251963392" behindDoc="0" locked="0" layoutInCell="1" allowOverlap="1" wp14:anchorId="382C4FA8" wp14:editId="6E9BA5C5">
                <wp:simplePos x="0" y="0"/>
                <wp:positionH relativeFrom="margin">
                  <wp:posOffset>266700</wp:posOffset>
                </wp:positionH>
                <wp:positionV relativeFrom="paragraph">
                  <wp:posOffset>1287145</wp:posOffset>
                </wp:positionV>
                <wp:extent cx="1905000" cy="190500"/>
                <wp:effectExtent l="0" t="0" r="0" b="0"/>
                <wp:wrapNone/>
                <wp:docPr id="44436703" name="Rectangle 1"/>
                <wp:cNvGraphicFramePr/>
                <a:graphic xmlns:a="http://schemas.openxmlformats.org/drawingml/2006/main">
                  <a:graphicData uri="http://schemas.microsoft.com/office/word/2010/wordprocessingShape">
                    <wps:wsp>
                      <wps:cNvSpPr/>
                      <wps:spPr>
                        <a:xfrm>
                          <a:off x="0" y="0"/>
                          <a:ext cx="19050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E4B54" id="Rectangle 1" o:spid="_x0000_s1026" style="position:absolute;margin-left:21pt;margin-top:101.35pt;width:150pt;height:1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" fillcolor="yellow" stroked="f" strokeweight="2pt">
                <v:fill opacity="35980f"/>
                <w10:wrap anchorx="margin"/>
              </v:rect>
            </w:pict>
          </mc:Fallback>
        </mc:AlternateContent>
      </w:r>
      <w:r w:rsidR="00E74E69" w:rsidRPr="00EB2946">
        <w:rPr>
          <w:noProof/>
        </w:rPr>
        <w:drawing>
          <wp:inline distT="0" distB="0" distL="0" distR="0" wp14:anchorId="2A7FE0B3" wp14:editId="20D8D8E6">
            <wp:extent cx="5943600" cy="6068695"/>
            <wp:effectExtent l="0" t="0" r="0" b="8255"/>
            <wp:docPr id="1609776085" name="Picture 16097760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7336" name="Picture 1" descr="A screenshot of a computer&#10;&#10;Description automatically generated"/>
                    <pic:cNvPicPr/>
                  </pic:nvPicPr>
                  <pic:blipFill>
                    <a:blip r:embed="rId35"/>
                    <a:stretch>
                      <a:fillRect/>
                    </a:stretch>
                  </pic:blipFill>
                  <pic:spPr>
                    <a:xfrm>
                      <a:off x="0" y="0"/>
                      <a:ext cx="5943600" cy="6068695"/>
                    </a:xfrm>
                    <a:prstGeom prst="rect">
                      <a:avLst/>
                    </a:prstGeom>
                  </pic:spPr>
                </pic:pic>
              </a:graphicData>
            </a:graphic>
          </wp:inline>
        </w:drawing>
      </w:r>
    </w:p>
    <w:p w14:paraId="454BF3C1" w14:textId="77777777" w:rsidR="00742DC1" w:rsidRDefault="00742DC1" w:rsidP="00742DC1">
      <w:r>
        <w:t>Figure1-6.2: Shows OSPF events using debug mode for Stratford</w:t>
      </w:r>
    </w:p>
    <w:p w14:paraId="0DD3005E" w14:textId="77777777" w:rsidR="00742DC1" w:rsidRDefault="00742DC1" w:rsidP="00742DC1"/>
    <w:p w14:paraId="5A876FCD" w14:textId="72C1D409" w:rsidR="00742DC1" w:rsidRDefault="00742DC1" w:rsidP="00742DC1">
      <w:r>
        <w:t>This screenshot highlights the OSPF events captured using debug mode for the Stratford Router, offering insights into the OSPF routing protocol's behavior and performance during the lab testing phase.</w:t>
      </w:r>
    </w:p>
    <w:p w14:paraId="7AF236DB" w14:textId="77777777" w:rsidR="00E74E69" w:rsidRDefault="00E74E69" w:rsidP="00E74E69"/>
    <w:p w14:paraId="392F6A97" w14:textId="77777777" w:rsidR="00E74E69" w:rsidRDefault="00E74E69" w:rsidP="00E74E69"/>
    <w:p w14:paraId="6B190695" w14:textId="06E1E61B" w:rsidR="00E74E69" w:rsidRDefault="00AA5A66" w:rsidP="00E74E69">
      <w:r>
        <w:rPr>
          <w:noProof/>
        </w:rPr>
        <w:lastRenderedPageBreak/>
        <mc:AlternateContent>
          <mc:Choice Requires="wps">
            <w:drawing>
              <wp:anchor distT="0" distB="0" distL="114300" distR="114300" simplePos="0" relativeHeight="251971584" behindDoc="0" locked="0" layoutInCell="1" allowOverlap="1" wp14:anchorId="37032EB2" wp14:editId="5629D255">
                <wp:simplePos x="0" y="0"/>
                <wp:positionH relativeFrom="margin">
                  <wp:posOffset>1120140</wp:posOffset>
                </wp:positionH>
                <wp:positionV relativeFrom="paragraph">
                  <wp:posOffset>3303270</wp:posOffset>
                </wp:positionV>
                <wp:extent cx="2217420" cy="144780"/>
                <wp:effectExtent l="0" t="0" r="0" b="7620"/>
                <wp:wrapNone/>
                <wp:docPr id="1602226423" name="Rectangle 1"/>
                <wp:cNvGraphicFramePr/>
                <a:graphic xmlns:a="http://schemas.openxmlformats.org/drawingml/2006/main">
                  <a:graphicData uri="http://schemas.microsoft.com/office/word/2010/wordprocessingShape">
                    <wps:wsp>
                      <wps:cNvSpPr/>
                      <wps:spPr>
                        <a:xfrm>
                          <a:off x="0" y="0"/>
                          <a:ext cx="2217420" cy="14478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FB3B3" id="Rectangle 1" o:spid="_x0000_s1026" style="position:absolute;margin-left:88.2pt;margin-top:260.1pt;width:174.6pt;height:11.4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1628EAAF" wp14:editId="6724801A">
                <wp:simplePos x="0" y="0"/>
                <wp:positionH relativeFrom="margin">
                  <wp:posOffset>1150620</wp:posOffset>
                </wp:positionH>
                <wp:positionV relativeFrom="paragraph">
                  <wp:posOffset>1306830</wp:posOffset>
                </wp:positionV>
                <wp:extent cx="2217420" cy="144780"/>
                <wp:effectExtent l="0" t="0" r="0" b="7620"/>
                <wp:wrapNone/>
                <wp:docPr id="1704615637" name="Rectangle 1"/>
                <wp:cNvGraphicFramePr/>
                <a:graphic xmlns:a="http://schemas.openxmlformats.org/drawingml/2006/main">
                  <a:graphicData uri="http://schemas.microsoft.com/office/word/2010/wordprocessingShape">
                    <wps:wsp>
                      <wps:cNvSpPr/>
                      <wps:spPr>
                        <a:xfrm>
                          <a:off x="0" y="0"/>
                          <a:ext cx="2217420" cy="14478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59FC9" id="Rectangle 1" o:spid="_x0000_s1026" style="position:absolute;margin-left:90.6pt;margin-top:102.9pt;width:174.6pt;height:11.4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" fillcolor="yellow" stroked="f" strokeweight="2pt">
                <v:fill opacity="35980f"/>
                <w10:wrap anchorx="margin"/>
              </v:rect>
            </w:pict>
          </mc:Fallback>
        </mc:AlternateContent>
      </w:r>
      <w:r w:rsidR="00E74E69" w:rsidRPr="00970467">
        <w:rPr>
          <w:noProof/>
        </w:rPr>
        <w:drawing>
          <wp:inline distT="0" distB="0" distL="0" distR="0" wp14:anchorId="404E1438" wp14:editId="216EE90E">
            <wp:extent cx="5943600" cy="5839460"/>
            <wp:effectExtent l="0" t="0" r="0" b="8890"/>
            <wp:docPr id="1791516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16677" name="Picture 1" descr="A screenshot of a computer&#10;&#10;Description automatically generated"/>
                    <pic:cNvPicPr/>
                  </pic:nvPicPr>
                  <pic:blipFill>
                    <a:blip r:embed="rId39"/>
                    <a:stretch>
                      <a:fillRect/>
                    </a:stretch>
                  </pic:blipFill>
                  <pic:spPr>
                    <a:xfrm>
                      <a:off x="0" y="0"/>
                      <a:ext cx="5943600" cy="5839460"/>
                    </a:xfrm>
                    <a:prstGeom prst="rect">
                      <a:avLst/>
                    </a:prstGeom>
                  </pic:spPr>
                </pic:pic>
              </a:graphicData>
            </a:graphic>
          </wp:inline>
        </w:drawing>
      </w:r>
    </w:p>
    <w:p w14:paraId="065ED6C1" w14:textId="29FB900C" w:rsidR="00366B78" w:rsidRDefault="00366B78" w:rsidP="00366B78">
      <w:r>
        <w:t>Figure 1-7: Configuring OSPF Authentication with MD5 on Kitchener Router</w:t>
      </w:r>
    </w:p>
    <w:p w14:paraId="7F616AB3" w14:textId="77777777" w:rsidR="00366B78" w:rsidRDefault="00366B78" w:rsidP="00366B78"/>
    <w:p w14:paraId="3A1E7944" w14:textId="695F513A" w:rsidR="00E74E69" w:rsidRDefault="00DA4403" w:rsidP="00366B78">
      <w:r>
        <w:t>Like</w:t>
      </w:r>
      <w:r w:rsidR="00366B78">
        <w:t xml:space="preserve"> the previous screenshots, this one focuses on the Kitchener Router. It showcases the configuration of OSPF authentication using MD5 encryption within the OSPF router process, enhancing the network's security.</w:t>
      </w:r>
    </w:p>
    <w:p w14:paraId="3E1EF859" w14:textId="0DD4795D" w:rsidR="00E74E69" w:rsidRDefault="00AA5A66" w:rsidP="00E74E69">
      <w:r>
        <w:rPr>
          <w:noProof/>
        </w:rPr>
        <w:lastRenderedPageBreak/>
        <mc:AlternateContent>
          <mc:Choice Requires="wps">
            <w:drawing>
              <wp:anchor distT="0" distB="0" distL="114300" distR="114300" simplePos="0" relativeHeight="251975680" behindDoc="0" locked="0" layoutInCell="1" allowOverlap="1" wp14:anchorId="5E171E7C" wp14:editId="31E74742">
                <wp:simplePos x="0" y="0"/>
                <wp:positionH relativeFrom="margin">
                  <wp:posOffset>1226820</wp:posOffset>
                </wp:positionH>
                <wp:positionV relativeFrom="paragraph">
                  <wp:posOffset>3291205</wp:posOffset>
                </wp:positionV>
                <wp:extent cx="2217420" cy="144780"/>
                <wp:effectExtent l="0" t="0" r="0" b="7620"/>
                <wp:wrapNone/>
                <wp:docPr id="1816612436" name="Rectangle 1"/>
                <wp:cNvGraphicFramePr/>
                <a:graphic xmlns:a="http://schemas.openxmlformats.org/drawingml/2006/main">
                  <a:graphicData uri="http://schemas.microsoft.com/office/word/2010/wordprocessingShape">
                    <wps:wsp>
                      <wps:cNvSpPr/>
                      <wps:spPr>
                        <a:xfrm>
                          <a:off x="0" y="0"/>
                          <a:ext cx="2217420" cy="14478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679F1" id="Rectangle 1" o:spid="_x0000_s1026" style="position:absolute;margin-left:96.6pt;margin-top:259.15pt;width:174.6pt;height:11.4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1973632" behindDoc="0" locked="0" layoutInCell="1" allowOverlap="1" wp14:anchorId="37AF58CB" wp14:editId="7031EBC5">
                <wp:simplePos x="0" y="0"/>
                <wp:positionH relativeFrom="margin">
                  <wp:posOffset>1234440</wp:posOffset>
                </wp:positionH>
                <wp:positionV relativeFrom="paragraph">
                  <wp:posOffset>1165225</wp:posOffset>
                </wp:positionV>
                <wp:extent cx="2217420" cy="144780"/>
                <wp:effectExtent l="0" t="0" r="0" b="7620"/>
                <wp:wrapNone/>
                <wp:docPr id="156546943" name="Rectangle 1"/>
                <wp:cNvGraphicFramePr/>
                <a:graphic xmlns:a="http://schemas.openxmlformats.org/drawingml/2006/main">
                  <a:graphicData uri="http://schemas.microsoft.com/office/word/2010/wordprocessingShape">
                    <wps:wsp>
                      <wps:cNvSpPr/>
                      <wps:spPr>
                        <a:xfrm>
                          <a:off x="0" y="0"/>
                          <a:ext cx="2217420" cy="14478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77E67" id="Rectangle 1" o:spid="_x0000_s1026" style="position:absolute;margin-left:97.2pt;margin-top:91.75pt;width:174.6pt;height:11.4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" fillcolor="yellow" stroked="f" strokeweight="2pt">
                <v:fill opacity="35980f"/>
                <w10:wrap anchorx="margin"/>
              </v:rect>
            </w:pict>
          </mc:Fallback>
        </mc:AlternateContent>
      </w:r>
      <w:r w:rsidR="00E74E69" w:rsidRPr="00656257">
        <w:rPr>
          <w:noProof/>
        </w:rPr>
        <w:drawing>
          <wp:inline distT="0" distB="0" distL="0" distR="0" wp14:anchorId="2903D059" wp14:editId="25EF3BD3">
            <wp:extent cx="5943600" cy="5999480"/>
            <wp:effectExtent l="0" t="0" r="0" b="1270"/>
            <wp:docPr id="1154298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98124" name="Picture 1" descr="A screenshot of a computer&#10;&#10;Description automatically generated"/>
                    <pic:cNvPicPr/>
                  </pic:nvPicPr>
                  <pic:blipFill>
                    <a:blip r:embed="rId40"/>
                    <a:stretch>
                      <a:fillRect/>
                    </a:stretch>
                  </pic:blipFill>
                  <pic:spPr>
                    <a:xfrm>
                      <a:off x="0" y="0"/>
                      <a:ext cx="5943600" cy="5999480"/>
                    </a:xfrm>
                    <a:prstGeom prst="rect">
                      <a:avLst/>
                    </a:prstGeom>
                  </pic:spPr>
                </pic:pic>
              </a:graphicData>
            </a:graphic>
          </wp:inline>
        </w:drawing>
      </w:r>
    </w:p>
    <w:p w14:paraId="29DEAFD2" w14:textId="4FCB52A7" w:rsidR="00DA4403" w:rsidRDefault="00DA4403" w:rsidP="00DA4403">
      <w:r>
        <w:t>Figure 1-8: Setting MD5 Authentication on Kitchener Router Interfaces</w:t>
      </w:r>
    </w:p>
    <w:p w14:paraId="5F0BE2A7" w14:textId="77777777" w:rsidR="00DA4403" w:rsidRDefault="00DA4403" w:rsidP="00DA4403"/>
    <w:p w14:paraId="2FF4225E" w14:textId="660318ED" w:rsidR="00DA4403" w:rsidRDefault="00DA4403" w:rsidP="00DA4403">
      <w:r>
        <w:t>This screenshot continues the process of OSPF authentication with MD5 on the Kitchener Router. It highlights the critical step of configuring MD5 authentication on each interface that will receive OSPF updates, reinforcing the network's authentication security.</w:t>
      </w:r>
    </w:p>
    <w:p w14:paraId="452A5595" w14:textId="77777777" w:rsidR="00E74E69" w:rsidRDefault="00E74E69" w:rsidP="00E74E69"/>
    <w:p w14:paraId="04221A83" w14:textId="55A63010" w:rsidR="00E74E69" w:rsidRDefault="00AA5A66" w:rsidP="00E74E69">
      <w:r>
        <w:rPr>
          <w:noProof/>
        </w:rPr>
        <w:lastRenderedPageBreak/>
        <mc:AlternateContent>
          <mc:Choice Requires="wps">
            <w:drawing>
              <wp:anchor distT="0" distB="0" distL="114300" distR="114300" simplePos="0" relativeHeight="251979776" behindDoc="0" locked="0" layoutInCell="1" allowOverlap="1" wp14:anchorId="1F963D27" wp14:editId="7CE989A1">
                <wp:simplePos x="0" y="0"/>
                <wp:positionH relativeFrom="margin">
                  <wp:posOffset>1211580</wp:posOffset>
                </wp:positionH>
                <wp:positionV relativeFrom="paragraph">
                  <wp:posOffset>1310005</wp:posOffset>
                </wp:positionV>
                <wp:extent cx="2217420" cy="144780"/>
                <wp:effectExtent l="0" t="0" r="0" b="7620"/>
                <wp:wrapNone/>
                <wp:docPr id="1609207656" name="Rectangle 1"/>
                <wp:cNvGraphicFramePr/>
                <a:graphic xmlns:a="http://schemas.openxmlformats.org/drawingml/2006/main">
                  <a:graphicData uri="http://schemas.microsoft.com/office/word/2010/wordprocessingShape">
                    <wps:wsp>
                      <wps:cNvSpPr/>
                      <wps:spPr>
                        <a:xfrm>
                          <a:off x="0" y="0"/>
                          <a:ext cx="2217420" cy="14478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85BE4" id="Rectangle 1" o:spid="_x0000_s1026" style="position:absolute;margin-left:95.4pt;margin-top:103.15pt;width:174.6pt;height:11.4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1977728" behindDoc="0" locked="0" layoutInCell="1" allowOverlap="1" wp14:anchorId="6B42EFCC" wp14:editId="1F8E012F">
                <wp:simplePos x="0" y="0"/>
                <wp:positionH relativeFrom="margin">
                  <wp:posOffset>1234440</wp:posOffset>
                </wp:positionH>
                <wp:positionV relativeFrom="paragraph">
                  <wp:posOffset>3321685</wp:posOffset>
                </wp:positionV>
                <wp:extent cx="2217420" cy="144780"/>
                <wp:effectExtent l="0" t="0" r="0" b="7620"/>
                <wp:wrapNone/>
                <wp:docPr id="2009463575" name="Rectangle 1"/>
                <wp:cNvGraphicFramePr/>
                <a:graphic xmlns:a="http://schemas.openxmlformats.org/drawingml/2006/main">
                  <a:graphicData uri="http://schemas.microsoft.com/office/word/2010/wordprocessingShape">
                    <wps:wsp>
                      <wps:cNvSpPr/>
                      <wps:spPr>
                        <a:xfrm>
                          <a:off x="0" y="0"/>
                          <a:ext cx="2217420" cy="14478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26E76" id="Rectangle 1" o:spid="_x0000_s1026" style="position:absolute;margin-left:97.2pt;margin-top:261.55pt;width:174.6pt;height:11.4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" fillcolor="yellow" stroked="f" strokeweight="2pt">
                <v:fill opacity="35980f"/>
                <w10:wrap anchorx="margin"/>
              </v:rect>
            </w:pict>
          </mc:Fallback>
        </mc:AlternateContent>
      </w:r>
      <w:r w:rsidR="00E74E69" w:rsidRPr="00EE67D6">
        <w:rPr>
          <w:noProof/>
        </w:rPr>
        <w:drawing>
          <wp:inline distT="0" distB="0" distL="0" distR="0" wp14:anchorId="080F0EA6" wp14:editId="43E6F6BC">
            <wp:extent cx="5943600" cy="5901690"/>
            <wp:effectExtent l="0" t="0" r="0" b="3810"/>
            <wp:docPr id="818168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68001" name="Picture 1" descr="A screenshot of a computer&#10;&#10;Description automatically generated"/>
                    <pic:cNvPicPr/>
                  </pic:nvPicPr>
                  <pic:blipFill>
                    <a:blip r:embed="rId41"/>
                    <a:stretch>
                      <a:fillRect/>
                    </a:stretch>
                  </pic:blipFill>
                  <pic:spPr>
                    <a:xfrm>
                      <a:off x="0" y="0"/>
                      <a:ext cx="5943600" cy="5901690"/>
                    </a:xfrm>
                    <a:prstGeom prst="rect">
                      <a:avLst/>
                    </a:prstGeom>
                  </pic:spPr>
                </pic:pic>
              </a:graphicData>
            </a:graphic>
          </wp:inline>
        </w:drawing>
      </w:r>
    </w:p>
    <w:p w14:paraId="69D8B969" w14:textId="4DBE2C38" w:rsidR="008B2384" w:rsidRDefault="008B2384" w:rsidP="008B2384">
      <w:r>
        <w:t>Figure 1-9: Configuring OSPF Authentication with MD5 on Stratford Router</w:t>
      </w:r>
    </w:p>
    <w:p w14:paraId="70D65D08" w14:textId="4D9E1548" w:rsidR="008B2384" w:rsidRDefault="008B2384" w:rsidP="008B2384">
      <w:r>
        <w:t xml:space="preserve">In this screenshot, the focus shifts to the Stratford Router. It demonstrates the configuration of OSPF authentication with MD5 encryption within the OSPF router process on the Stratford </w:t>
      </w:r>
      <w:r w:rsidRPr="008B2384">
        <w:t>Router, a vital step in securing OSPF communications.</w:t>
      </w:r>
      <w:r w:rsidR="00FA0BDC">
        <w:t xml:space="preserve"> The router is </w:t>
      </w:r>
      <w:r>
        <w:t>a vital step in securing OSPF communications.</w:t>
      </w:r>
    </w:p>
    <w:p w14:paraId="2B5FBDDA" w14:textId="573A40D7" w:rsidR="00E74E69" w:rsidRDefault="00865CC8" w:rsidP="008B2384">
      <w:r>
        <w:rPr>
          <w:noProof/>
        </w:rPr>
        <w:lastRenderedPageBreak/>
        <mc:AlternateContent>
          <mc:Choice Requires="wps">
            <w:drawing>
              <wp:anchor distT="0" distB="0" distL="114300" distR="114300" simplePos="0" relativeHeight="251983872" behindDoc="0" locked="0" layoutInCell="1" allowOverlap="1" wp14:anchorId="253AFC03" wp14:editId="47CC64B0">
                <wp:simplePos x="0" y="0"/>
                <wp:positionH relativeFrom="margin">
                  <wp:posOffset>1249680</wp:posOffset>
                </wp:positionH>
                <wp:positionV relativeFrom="paragraph">
                  <wp:posOffset>3283585</wp:posOffset>
                </wp:positionV>
                <wp:extent cx="2217420" cy="144780"/>
                <wp:effectExtent l="0" t="0" r="0" b="7620"/>
                <wp:wrapNone/>
                <wp:docPr id="1676341767" name="Rectangle 1"/>
                <wp:cNvGraphicFramePr/>
                <a:graphic xmlns:a="http://schemas.openxmlformats.org/drawingml/2006/main">
                  <a:graphicData uri="http://schemas.microsoft.com/office/word/2010/wordprocessingShape">
                    <wps:wsp>
                      <wps:cNvSpPr/>
                      <wps:spPr>
                        <a:xfrm>
                          <a:off x="0" y="0"/>
                          <a:ext cx="2217420" cy="14478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3AE22" id="Rectangle 1" o:spid="_x0000_s1026" style="position:absolute;margin-left:98.4pt;margin-top:258.55pt;width:174.6pt;height:11.4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1981824" behindDoc="0" locked="0" layoutInCell="1" allowOverlap="1" wp14:anchorId="7911D179" wp14:editId="1673A614">
                <wp:simplePos x="0" y="0"/>
                <wp:positionH relativeFrom="margin">
                  <wp:posOffset>1211580</wp:posOffset>
                </wp:positionH>
                <wp:positionV relativeFrom="paragraph">
                  <wp:posOffset>1188085</wp:posOffset>
                </wp:positionV>
                <wp:extent cx="2217420" cy="144780"/>
                <wp:effectExtent l="0" t="0" r="0" b="7620"/>
                <wp:wrapNone/>
                <wp:docPr id="247365454" name="Rectangle 1"/>
                <wp:cNvGraphicFramePr/>
                <a:graphic xmlns:a="http://schemas.openxmlformats.org/drawingml/2006/main">
                  <a:graphicData uri="http://schemas.microsoft.com/office/word/2010/wordprocessingShape">
                    <wps:wsp>
                      <wps:cNvSpPr/>
                      <wps:spPr>
                        <a:xfrm>
                          <a:off x="0" y="0"/>
                          <a:ext cx="2217420" cy="14478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24A30" id="Rectangle 1" o:spid="_x0000_s1026" style="position:absolute;margin-left:95.4pt;margin-top:93.55pt;width:174.6pt;height:11.4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" fillcolor="yellow" stroked="f" strokeweight="2pt">
                <v:fill opacity="35980f"/>
                <w10:wrap anchorx="margin"/>
              </v:rect>
            </w:pict>
          </mc:Fallback>
        </mc:AlternateContent>
      </w:r>
      <w:r w:rsidR="00E74E69" w:rsidRPr="007A0619">
        <w:rPr>
          <w:noProof/>
        </w:rPr>
        <w:drawing>
          <wp:inline distT="0" distB="0" distL="0" distR="0" wp14:anchorId="6D21C277" wp14:editId="3212551A">
            <wp:extent cx="5943600" cy="5860415"/>
            <wp:effectExtent l="0" t="0" r="0" b="6985"/>
            <wp:docPr id="1933979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79041" name="Picture 1" descr="A screenshot of a computer&#10;&#10;Description automatically generated"/>
                    <pic:cNvPicPr/>
                  </pic:nvPicPr>
                  <pic:blipFill>
                    <a:blip r:embed="rId42"/>
                    <a:stretch>
                      <a:fillRect/>
                    </a:stretch>
                  </pic:blipFill>
                  <pic:spPr>
                    <a:xfrm>
                      <a:off x="0" y="0"/>
                      <a:ext cx="5943600" cy="5860415"/>
                    </a:xfrm>
                    <a:prstGeom prst="rect">
                      <a:avLst/>
                    </a:prstGeom>
                  </pic:spPr>
                </pic:pic>
              </a:graphicData>
            </a:graphic>
          </wp:inline>
        </w:drawing>
      </w:r>
    </w:p>
    <w:p w14:paraId="4C4B9ECD" w14:textId="22A577E0" w:rsidR="00247653" w:rsidRDefault="00247653" w:rsidP="00247653">
      <w:r>
        <w:t>Figure 1-10: Setting MD5 Authentication on Stratford Router Interfaces</w:t>
      </w:r>
    </w:p>
    <w:p w14:paraId="0C17FCE3" w14:textId="77777777" w:rsidR="00247653" w:rsidRDefault="00247653" w:rsidP="00247653"/>
    <w:p w14:paraId="5C7F38C6" w14:textId="0F4D3ED9" w:rsidR="00247653" w:rsidRDefault="00247653" w:rsidP="00247653">
      <w:r>
        <w:t>Continuing with the Stratford Router, this screenshot illustrates the process of setting MD5 authentication on the interfaces of the Stratford Router that will receive OSPF updates. This measure enhances the overall network security by ensuring that OSPF updates are authenticated.</w:t>
      </w:r>
    </w:p>
    <w:p w14:paraId="130318C2" w14:textId="77777777" w:rsidR="00E74E69" w:rsidRDefault="00E74E69" w:rsidP="00E74E69"/>
    <w:p w14:paraId="78D985AB" w14:textId="77777777" w:rsidR="00E74E69" w:rsidRDefault="00E74E69" w:rsidP="00E74E69"/>
    <w:p w14:paraId="4BE9DDFE" w14:textId="04584EB7" w:rsidR="00E74E69" w:rsidRDefault="007B43EE" w:rsidP="00E74E69">
      <w:r>
        <w:rPr>
          <w:noProof/>
        </w:rPr>
        <w:lastRenderedPageBreak/>
        <mc:AlternateContent>
          <mc:Choice Requires="wps">
            <w:drawing>
              <wp:anchor distT="0" distB="0" distL="114300" distR="114300" simplePos="0" relativeHeight="251985920" behindDoc="0" locked="0" layoutInCell="1" allowOverlap="1" wp14:anchorId="752C12E3" wp14:editId="0F392378">
                <wp:simplePos x="0" y="0"/>
                <wp:positionH relativeFrom="margin">
                  <wp:posOffset>601980</wp:posOffset>
                </wp:positionH>
                <wp:positionV relativeFrom="paragraph">
                  <wp:posOffset>2849245</wp:posOffset>
                </wp:positionV>
                <wp:extent cx="2217420" cy="144780"/>
                <wp:effectExtent l="0" t="0" r="0" b="7620"/>
                <wp:wrapNone/>
                <wp:docPr id="161477138" name="Rectangle 1"/>
                <wp:cNvGraphicFramePr/>
                <a:graphic xmlns:a="http://schemas.openxmlformats.org/drawingml/2006/main">
                  <a:graphicData uri="http://schemas.microsoft.com/office/word/2010/wordprocessingShape">
                    <wps:wsp>
                      <wps:cNvSpPr/>
                      <wps:spPr>
                        <a:xfrm>
                          <a:off x="0" y="0"/>
                          <a:ext cx="2217420" cy="14478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04BE2" id="Rectangle 1" o:spid="_x0000_s1026" style="position:absolute;margin-left:47.4pt;margin-top:224.35pt;width:174.6pt;height:11.4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" fillcolor="yellow" stroked="f" strokeweight="2pt">
                <v:fill opacity="35980f"/>
                <w10:wrap anchorx="margin"/>
              </v:rect>
            </w:pict>
          </mc:Fallback>
        </mc:AlternateContent>
      </w:r>
      <w:r w:rsidR="00E74E69" w:rsidRPr="00E21B17">
        <w:rPr>
          <w:noProof/>
        </w:rPr>
        <w:drawing>
          <wp:inline distT="0" distB="0" distL="0" distR="0" wp14:anchorId="62036E92" wp14:editId="0E91001D">
            <wp:extent cx="5943600" cy="5744210"/>
            <wp:effectExtent l="0" t="0" r="0" b="8890"/>
            <wp:docPr id="1570273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73694" name="Picture 1" descr="A screenshot of a computer&#10;&#10;Description automatically generated"/>
                    <pic:cNvPicPr/>
                  </pic:nvPicPr>
                  <pic:blipFill>
                    <a:blip r:embed="rId43"/>
                    <a:stretch>
                      <a:fillRect/>
                    </a:stretch>
                  </pic:blipFill>
                  <pic:spPr>
                    <a:xfrm>
                      <a:off x="0" y="0"/>
                      <a:ext cx="5943600" cy="5744210"/>
                    </a:xfrm>
                    <a:prstGeom prst="rect">
                      <a:avLst/>
                    </a:prstGeom>
                  </pic:spPr>
                </pic:pic>
              </a:graphicData>
            </a:graphic>
          </wp:inline>
        </w:drawing>
      </w:r>
    </w:p>
    <w:p w14:paraId="064AB644" w14:textId="6E3067B9" w:rsidR="000E7EB8" w:rsidRDefault="005728FA" w:rsidP="00E74E69">
      <w:r>
        <w:t>Figure 1-11: This screenshot displays OSPF debug events in the Waterloo Router.</w:t>
      </w:r>
    </w:p>
    <w:p w14:paraId="65F63043" w14:textId="5D8D1C7B" w:rsidR="00E74E69" w:rsidRDefault="007B43EE" w:rsidP="00E74E69">
      <w:r>
        <w:rPr>
          <w:noProof/>
        </w:rPr>
        <w:lastRenderedPageBreak/>
        <mc:AlternateContent>
          <mc:Choice Requires="wps">
            <w:drawing>
              <wp:anchor distT="0" distB="0" distL="114300" distR="114300" simplePos="0" relativeHeight="251987968" behindDoc="0" locked="0" layoutInCell="1" allowOverlap="1" wp14:anchorId="427836FF" wp14:editId="293A7679">
                <wp:simplePos x="0" y="0"/>
                <wp:positionH relativeFrom="margin">
                  <wp:posOffset>1173480</wp:posOffset>
                </wp:positionH>
                <wp:positionV relativeFrom="paragraph">
                  <wp:posOffset>1695450</wp:posOffset>
                </wp:positionV>
                <wp:extent cx="1272540" cy="182880"/>
                <wp:effectExtent l="0" t="0" r="3810" b="7620"/>
                <wp:wrapNone/>
                <wp:docPr id="1012941194" name="Rectangle 1"/>
                <wp:cNvGraphicFramePr/>
                <a:graphic xmlns:a="http://schemas.openxmlformats.org/drawingml/2006/main">
                  <a:graphicData uri="http://schemas.microsoft.com/office/word/2010/wordprocessingShape">
                    <wps:wsp>
                      <wps:cNvSpPr/>
                      <wps:spPr>
                        <a:xfrm>
                          <a:off x="0" y="0"/>
                          <a:ext cx="1272540" cy="18288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A8931" id="Rectangle 1" o:spid="_x0000_s1026" style="position:absolute;margin-left:92.4pt;margin-top:133.5pt;width:100.2pt;height:14.4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" fillcolor="yellow" stroked="f" strokeweight="2pt">
                <v:fill opacity="35980f"/>
                <w10:wrap anchorx="margin"/>
              </v:rect>
            </w:pict>
          </mc:Fallback>
        </mc:AlternateContent>
      </w:r>
      <w:r w:rsidR="00E74E69" w:rsidRPr="0009771D">
        <w:rPr>
          <w:noProof/>
        </w:rPr>
        <w:drawing>
          <wp:inline distT="0" distB="0" distL="0" distR="0" wp14:anchorId="2F9CBEE6" wp14:editId="038D76B7">
            <wp:extent cx="5943600" cy="5840095"/>
            <wp:effectExtent l="0" t="0" r="0" b="8255"/>
            <wp:docPr id="451251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51601" name="Picture 1" descr="A screenshot of a computer&#10;&#10;Description automatically generated"/>
                    <pic:cNvPicPr/>
                  </pic:nvPicPr>
                  <pic:blipFill>
                    <a:blip r:embed="rId44"/>
                    <a:stretch>
                      <a:fillRect/>
                    </a:stretch>
                  </pic:blipFill>
                  <pic:spPr>
                    <a:xfrm>
                      <a:off x="0" y="0"/>
                      <a:ext cx="5943600" cy="5840095"/>
                    </a:xfrm>
                    <a:prstGeom prst="rect">
                      <a:avLst/>
                    </a:prstGeom>
                  </pic:spPr>
                </pic:pic>
              </a:graphicData>
            </a:graphic>
          </wp:inline>
        </w:drawing>
      </w:r>
    </w:p>
    <w:p w14:paraId="11E2FA38" w14:textId="2826359F" w:rsidR="005728FA" w:rsidRDefault="005728FA" w:rsidP="005728FA">
      <w:r>
        <w:t>Figure 1-12: This screenshot displays OSPF debug events in the Kitchener Router.</w:t>
      </w:r>
    </w:p>
    <w:p w14:paraId="27CD8138" w14:textId="77777777" w:rsidR="005728FA" w:rsidRDefault="005728FA" w:rsidP="00E74E69"/>
    <w:p w14:paraId="30A6761F" w14:textId="77777777" w:rsidR="00E74E69" w:rsidRDefault="00E74E69" w:rsidP="00E74E69"/>
    <w:p w14:paraId="7D0E5FCB" w14:textId="77777777" w:rsidR="00E74E69" w:rsidRDefault="00E74E69" w:rsidP="00E74E69"/>
    <w:p w14:paraId="2B7DFB77" w14:textId="77777777" w:rsidR="00E74E69" w:rsidRDefault="00E74E69" w:rsidP="00E74E69"/>
    <w:p w14:paraId="1B24BC81" w14:textId="77777777" w:rsidR="00E74E69" w:rsidRDefault="00E74E69" w:rsidP="00E74E69"/>
    <w:p w14:paraId="6B606426" w14:textId="77777777" w:rsidR="00E74E69" w:rsidRDefault="00E74E69" w:rsidP="00E74E69"/>
    <w:p w14:paraId="6BEEE3FD" w14:textId="6727AF95" w:rsidR="00E74E69" w:rsidRDefault="007B43EE" w:rsidP="00E74E69">
      <w:r>
        <w:rPr>
          <w:noProof/>
        </w:rPr>
        <w:lastRenderedPageBreak/>
        <mc:AlternateContent>
          <mc:Choice Requires="wps">
            <w:drawing>
              <wp:anchor distT="0" distB="0" distL="114300" distR="114300" simplePos="0" relativeHeight="251990016" behindDoc="0" locked="0" layoutInCell="1" allowOverlap="1" wp14:anchorId="1DD07A05" wp14:editId="22BB0690">
                <wp:simplePos x="0" y="0"/>
                <wp:positionH relativeFrom="margin">
                  <wp:posOffset>1219200</wp:posOffset>
                </wp:positionH>
                <wp:positionV relativeFrom="paragraph">
                  <wp:posOffset>2846070</wp:posOffset>
                </wp:positionV>
                <wp:extent cx="1196340" cy="144780"/>
                <wp:effectExtent l="0" t="0" r="3810" b="7620"/>
                <wp:wrapNone/>
                <wp:docPr id="1143603411" name="Rectangle 1"/>
                <wp:cNvGraphicFramePr/>
                <a:graphic xmlns:a="http://schemas.openxmlformats.org/drawingml/2006/main">
                  <a:graphicData uri="http://schemas.microsoft.com/office/word/2010/wordprocessingShape">
                    <wps:wsp>
                      <wps:cNvSpPr/>
                      <wps:spPr>
                        <a:xfrm>
                          <a:off x="0" y="0"/>
                          <a:ext cx="1196340" cy="14478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08E59" id="Rectangle 1" o:spid="_x0000_s1026" style="position:absolute;margin-left:96pt;margin-top:224.1pt;width:94.2pt;height:11.4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" fillcolor="yellow" stroked="f" strokeweight="2pt">
                <v:fill opacity="35980f"/>
                <w10:wrap anchorx="margin"/>
              </v:rect>
            </w:pict>
          </mc:Fallback>
        </mc:AlternateContent>
      </w:r>
      <w:r w:rsidR="00E74E69" w:rsidRPr="00CD04DC">
        <w:rPr>
          <w:noProof/>
        </w:rPr>
        <w:drawing>
          <wp:inline distT="0" distB="0" distL="0" distR="0" wp14:anchorId="5D78B18F" wp14:editId="1554F7DD">
            <wp:extent cx="5943600" cy="5839460"/>
            <wp:effectExtent l="0" t="0" r="0" b="8890"/>
            <wp:docPr id="1958836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36334" name="Picture 1" descr="A screenshot of a computer&#10;&#10;Description automatically generated"/>
                    <pic:cNvPicPr/>
                  </pic:nvPicPr>
                  <pic:blipFill>
                    <a:blip r:embed="rId45"/>
                    <a:stretch>
                      <a:fillRect/>
                    </a:stretch>
                  </pic:blipFill>
                  <pic:spPr>
                    <a:xfrm>
                      <a:off x="0" y="0"/>
                      <a:ext cx="5943600" cy="5839460"/>
                    </a:xfrm>
                    <a:prstGeom prst="rect">
                      <a:avLst/>
                    </a:prstGeom>
                  </pic:spPr>
                </pic:pic>
              </a:graphicData>
            </a:graphic>
          </wp:inline>
        </w:drawing>
      </w:r>
    </w:p>
    <w:p w14:paraId="309715D1" w14:textId="0CCB1642" w:rsidR="005728FA" w:rsidRDefault="005728FA" w:rsidP="005728FA">
      <w:r>
        <w:t>Figure 1-13: This screenshot displays OSPF debug events in the Strat</w:t>
      </w:r>
      <w:r w:rsidR="00263F05">
        <w:t>ford</w:t>
      </w:r>
      <w:r>
        <w:t xml:space="preserve"> Router.</w:t>
      </w:r>
    </w:p>
    <w:p w14:paraId="2E0929D8" w14:textId="77777777" w:rsidR="005728FA" w:rsidRDefault="005728FA" w:rsidP="00E74E69"/>
    <w:p w14:paraId="46AD4730" w14:textId="77777777" w:rsidR="00E74E69" w:rsidRDefault="00E74E69" w:rsidP="00E74E69"/>
    <w:p w14:paraId="0090D408" w14:textId="77777777" w:rsidR="00E74E69" w:rsidRDefault="00E74E69" w:rsidP="00E74E69"/>
    <w:p w14:paraId="4F22F758" w14:textId="77777777" w:rsidR="00E74E69" w:rsidRDefault="00E74E69" w:rsidP="00E74E69"/>
    <w:p w14:paraId="0B77CCE8" w14:textId="77777777" w:rsidR="00E74E69" w:rsidRDefault="00E74E69" w:rsidP="00E74E69"/>
    <w:p w14:paraId="0DFC885F" w14:textId="77777777" w:rsidR="00E74E69" w:rsidRDefault="00E74E69" w:rsidP="00E74E69"/>
    <w:p w14:paraId="2C085ECF" w14:textId="22614FF7" w:rsidR="00E74E69" w:rsidRDefault="007B43EE" w:rsidP="00E74E69">
      <w:r>
        <w:rPr>
          <w:noProof/>
        </w:rPr>
        <w:lastRenderedPageBreak/>
        <mc:AlternateContent>
          <mc:Choice Requires="wps">
            <w:drawing>
              <wp:anchor distT="0" distB="0" distL="114300" distR="114300" simplePos="0" relativeHeight="251992064" behindDoc="0" locked="0" layoutInCell="1" allowOverlap="1" wp14:anchorId="219F6893" wp14:editId="60CF3BD3">
                <wp:simplePos x="0" y="0"/>
                <wp:positionH relativeFrom="margin">
                  <wp:posOffset>662940</wp:posOffset>
                </wp:positionH>
                <wp:positionV relativeFrom="paragraph">
                  <wp:posOffset>753745</wp:posOffset>
                </wp:positionV>
                <wp:extent cx="1196340" cy="144780"/>
                <wp:effectExtent l="0" t="0" r="3810" b="7620"/>
                <wp:wrapNone/>
                <wp:docPr id="151621184" name="Rectangle 1"/>
                <wp:cNvGraphicFramePr/>
                <a:graphic xmlns:a="http://schemas.openxmlformats.org/drawingml/2006/main">
                  <a:graphicData uri="http://schemas.microsoft.com/office/word/2010/wordprocessingShape">
                    <wps:wsp>
                      <wps:cNvSpPr/>
                      <wps:spPr>
                        <a:xfrm>
                          <a:off x="0" y="0"/>
                          <a:ext cx="1196340" cy="14478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70B92" id="Rectangle 1" o:spid="_x0000_s1026" style="position:absolute;margin-left:52.2pt;margin-top:59.35pt;width:94.2pt;height:11.4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" fillcolor="yellow" stroked="f" strokeweight="2pt">
                <v:fill opacity="35980f"/>
                <w10:wrap anchorx="margin"/>
              </v:rect>
            </w:pict>
          </mc:Fallback>
        </mc:AlternateContent>
      </w:r>
      <w:r w:rsidR="00E74E69" w:rsidRPr="0070499C">
        <w:rPr>
          <w:noProof/>
        </w:rPr>
        <w:drawing>
          <wp:inline distT="0" distB="0" distL="0" distR="0" wp14:anchorId="1F478521" wp14:editId="279CA584">
            <wp:extent cx="5943600" cy="3436620"/>
            <wp:effectExtent l="0" t="0" r="0" b="0"/>
            <wp:docPr id="1596752344" name="Picture 15967523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29776" name="Picture 1" descr="A screenshot of a computer&#10;&#10;Description automatically generated"/>
                    <pic:cNvPicPr/>
                  </pic:nvPicPr>
                  <pic:blipFill>
                    <a:blip r:embed="rId36"/>
                    <a:stretch>
                      <a:fillRect/>
                    </a:stretch>
                  </pic:blipFill>
                  <pic:spPr>
                    <a:xfrm>
                      <a:off x="0" y="0"/>
                      <a:ext cx="5943600" cy="3436620"/>
                    </a:xfrm>
                    <a:prstGeom prst="rect">
                      <a:avLst/>
                    </a:prstGeom>
                  </pic:spPr>
                </pic:pic>
              </a:graphicData>
            </a:graphic>
          </wp:inline>
        </w:drawing>
      </w:r>
    </w:p>
    <w:p w14:paraId="72D87B1A" w14:textId="3EFF47AF" w:rsidR="00263F05" w:rsidRDefault="00263F05" w:rsidP="00263F05">
      <w:r>
        <w:t>Figure 1-14: Testing OSPF Routing with MD5 Authentication from Waterloo_PC1</w:t>
      </w:r>
    </w:p>
    <w:p w14:paraId="75F78B47" w14:textId="77777777" w:rsidR="00263F05" w:rsidRDefault="00263F05" w:rsidP="00263F05"/>
    <w:p w14:paraId="317AD44C" w14:textId="523B1650" w:rsidR="00263F05" w:rsidRDefault="00263F05" w:rsidP="00263F05">
      <w:r>
        <w:t xml:space="preserve">With the MD5 authentication in place, this screenshot depicts the testing phase. From Waterloo_PC1, I verify the network's functionality, ensuring successful access to the websites on the Kitchener </w:t>
      </w:r>
      <w:r w:rsidR="00FA0BDC">
        <w:t>and Stratford servers</w:t>
      </w:r>
      <w:r>
        <w:t>. This demonstrates the network's robustness even with enhanced security measures.</w:t>
      </w:r>
    </w:p>
    <w:p w14:paraId="5829EAD0" w14:textId="77777777" w:rsidR="00E74E69" w:rsidRDefault="00E74E69" w:rsidP="00E74E69"/>
    <w:p w14:paraId="5B220F91" w14:textId="78397657" w:rsidR="00E74E69" w:rsidRDefault="007B43EE" w:rsidP="00E74E69">
      <w:r>
        <w:rPr>
          <w:noProof/>
        </w:rPr>
        <w:lastRenderedPageBreak/>
        <mc:AlternateContent>
          <mc:Choice Requires="wps">
            <w:drawing>
              <wp:anchor distT="0" distB="0" distL="114300" distR="114300" simplePos="0" relativeHeight="251994112" behindDoc="0" locked="0" layoutInCell="1" allowOverlap="1" wp14:anchorId="297A6634" wp14:editId="0F409AA6">
                <wp:simplePos x="0" y="0"/>
                <wp:positionH relativeFrom="margin">
                  <wp:posOffset>594360</wp:posOffset>
                </wp:positionH>
                <wp:positionV relativeFrom="paragraph">
                  <wp:posOffset>761365</wp:posOffset>
                </wp:positionV>
                <wp:extent cx="1196340" cy="144780"/>
                <wp:effectExtent l="0" t="0" r="3810" b="7620"/>
                <wp:wrapNone/>
                <wp:docPr id="1108875489" name="Rectangle 1"/>
                <wp:cNvGraphicFramePr/>
                <a:graphic xmlns:a="http://schemas.openxmlformats.org/drawingml/2006/main">
                  <a:graphicData uri="http://schemas.microsoft.com/office/word/2010/wordprocessingShape">
                    <wps:wsp>
                      <wps:cNvSpPr/>
                      <wps:spPr>
                        <a:xfrm>
                          <a:off x="0" y="0"/>
                          <a:ext cx="1196340" cy="14478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F6E00" id="Rectangle 1" o:spid="_x0000_s1026" style="position:absolute;margin-left:46.8pt;margin-top:59.95pt;width:94.2pt;height:11.4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" fillcolor="yellow" stroked="f" strokeweight="2pt">
                <v:fill opacity="35980f"/>
                <w10:wrap anchorx="margin"/>
              </v:rect>
            </w:pict>
          </mc:Fallback>
        </mc:AlternateContent>
      </w:r>
      <w:r w:rsidR="00E74E69" w:rsidRPr="0052517A">
        <w:rPr>
          <w:noProof/>
        </w:rPr>
        <w:drawing>
          <wp:inline distT="0" distB="0" distL="0" distR="0" wp14:anchorId="277D77F9" wp14:editId="04521755">
            <wp:extent cx="5943600" cy="4620260"/>
            <wp:effectExtent l="0" t="0" r="0" b="8890"/>
            <wp:docPr id="899930166" name="Picture 8999301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43660" name="Picture 1" descr="A screenshot of a computer&#10;&#10;Description automatically generated"/>
                    <pic:cNvPicPr/>
                  </pic:nvPicPr>
                  <pic:blipFill>
                    <a:blip r:embed="rId37"/>
                    <a:stretch>
                      <a:fillRect/>
                    </a:stretch>
                  </pic:blipFill>
                  <pic:spPr>
                    <a:xfrm>
                      <a:off x="0" y="0"/>
                      <a:ext cx="5943600" cy="4620260"/>
                    </a:xfrm>
                    <a:prstGeom prst="rect">
                      <a:avLst/>
                    </a:prstGeom>
                  </pic:spPr>
                </pic:pic>
              </a:graphicData>
            </a:graphic>
          </wp:inline>
        </w:drawing>
      </w:r>
    </w:p>
    <w:p w14:paraId="39098F96" w14:textId="3DFF0BF2" w:rsidR="00263F05" w:rsidRDefault="00263F05" w:rsidP="00263F05">
      <w:r>
        <w:t>Figure 1-14.1: Testing OSPF Routing with MD5 Authentication from Waterloo_PC1</w:t>
      </w:r>
    </w:p>
    <w:p w14:paraId="3ED63B0B" w14:textId="77777777" w:rsidR="00263F05" w:rsidRDefault="00263F05" w:rsidP="00263F05"/>
    <w:p w14:paraId="2DFFC2E7" w14:textId="4072875C" w:rsidR="00263F05" w:rsidRDefault="00263F05" w:rsidP="00263F05">
      <w:r>
        <w:t xml:space="preserve">With the MD5 authentication in place, this screenshot depicts the testing phase. From Waterloo_PC1, I verify the network's functionality, ensuring successful access to the websites on the Kitchener </w:t>
      </w:r>
      <w:r w:rsidR="00FA0BDC">
        <w:t>and Stratford servers</w:t>
      </w:r>
      <w:r>
        <w:t>. This demonstrates the network's robustness even with enhanced security measures.</w:t>
      </w:r>
    </w:p>
    <w:p w14:paraId="44BC1DFE" w14:textId="77777777" w:rsidR="00E74E69" w:rsidRDefault="00E74E69" w:rsidP="00E74E69"/>
    <w:p w14:paraId="7FD77DD3" w14:textId="44D698CC" w:rsidR="00E74E69" w:rsidRDefault="007B43EE" w:rsidP="00E74E69">
      <w:r>
        <w:rPr>
          <w:noProof/>
        </w:rPr>
        <w:lastRenderedPageBreak/>
        <mc:AlternateContent>
          <mc:Choice Requires="wps">
            <w:drawing>
              <wp:anchor distT="0" distB="0" distL="114300" distR="114300" simplePos="0" relativeHeight="251998208" behindDoc="0" locked="0" layoutInCell="1" allowOverlap="1" wp14:anchorId="309E5AC2" wp14:editId="6115B541">
                <wp:simplePos x="0" y="0"/>
                <wp:positionH relativeFrom="margin">
                  <wp:posOffset>190500</wp:posOffset>
                </wp:positionH>
                <wp:positionV relativeFrom="paragraph">
                  <wp:posOffset>2597785</wp:posOffset>
                </wp:positionV>
                <wp:extent cx="1196340" cy="144780"/>
                <wp:effectExtent l="0" t="0" r="3810" b="7620"/>
                <wp:wrapNone/>
                <wp:docPr id="170255736" name="Rectangle 1"/>
                <wp:cNvGraphicFramePr/>
                <a:graphic xmlns:a="http://schemas.openxmlformats.org/drawingml/2006/main">
                  <a:graphicData uri="http://schemas.microsoft.com/office/word/2010/wordprocessingShape">
                    <wps:wsp>
                      <wps:cNvSpPr/>
                      <wps:spPr>
                        <a:xfrm>
                          <a:off x="0" y="0"/>
                          <a:ext cx="1196340" cy="14478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5EFC5" id="Rectangle 1" o:spid="_x0000_s1026" style="position:absolute;margin-left:15pt;margin-top:204.55pt;width:94.2pt;height:11.4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1996160" behindDoc="0" locked="0" layoutInCell="1" allowOverlap="1" wp14:anchorId="2B0AAF31" wp14:editId="701FF502">
                <wp:simplePos x="0" y="0"/>
                <wp:positionH relativeFrom="margin">
                  <wp:posOffset>198120</wp:posOffset>
                </wp:positionH>
                <wp:positionV relativeFrom="paragraph">
                  <wp:posOffset>1058545</wp:posOffset>
                </wp:positionV>
                <wp:extent cx="1196340" cy="144780"/>
                <wp:effectExtent l="0" t="0" r="3810" b="7620"/>
                <wp:wrapNone/>
                <wp:docPr id="1967109744" name="Rectangle 1"/>
                <wp:cNvGraphicFramePr/>
                <a:graphic xmlns:a="http://schemas.openxmlformats.org/drawingml/2006/main">
                  <a:graphicData uri="http://schemas.microsoft.com/office/word/2010/wordprocessingShape">
                    <wps:wsp>
                      <wps:cNvSpPr/>
                      <wps:spPr>
                        <a:xfrm>
                          <a:off x="0" y="0"/>
                          <a:ext cx="1196340" cy="14478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F4B9C" id="Rectangle 1" o:spid="_x0000_s1026" style="position:absolute;margin-left:15.6pt;margin-top:83.35pt;width:94.2pt;height:11.4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" fillcolor="yellow" stroked="f" strokeweight="2pt">
                <v:fill opacity="35980f"/>
                <w10:wrap anchorx="margin"/>
              </v:rect>
            </w:pict>
          </mc:Fallback>
        </mc:AlternateContent>
      </w:r>
      <w:r w:rsidR="00E74E69" w:rsidRPr="0021364D">
        <w:rPr>
          <w:noProof/>
        </w:rPr>
        <w:drawing>
          <wp:inline distT="0" distB="0" distL="0" distR="0" wp14:anchorId="55955833" wp14:editId="1E83836C">
            <wp:extent cx="5943600" cy="5031740"/>
            <wp:effectExtent l="0" t="0" r="0" b="0"/>
            <wp:docPr id="1277982582" name="Picture 127798258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30818" name="Picture 1" descr="A computer screen shot of a computer program&#10;&#10;Description automatically generated"/>
                    <pic:cNvPicPr/>
                  </pic:nvPicPr>
                  <pic:blipFill>
                    <a:blip r:embed="rId38"/>
                    <a:stretch>
                      <a:fillRect/>
                    </a:stretch>
                  </pic:blipFill>
                  <pic:spPr>
                    <a:xfrm>
                      <a:off x="0" y="0"/>
                      <a:ext cx="5943600" cy="5031740"/>
                    </a:xfrm>
                    <a:prstGeom prst="rect">
                      <a:avLst/>
                    </a:prstGeom>
                  </pic:spPr>
                </pic:pic>
              </a:graphicData>
            </a:graphic>
          </wp:inline>
        </w:drawing>
      </w:r>
    </w:p>
    <w:p w14:paraId="7DF9B46E" w14:textId="5C0061CE" w:rsidR="00ED78D3" w:rsidRDefault="00ED78D3" w:rsidP="00ED78D3">
      <w:r>
        <w:t>Figure 1-15: Testing OSPF Routing with MD5 Authentication from Kitchener Server</w:t>
      </w:r>
    </w:p>
    <w:p w14:paraId="6F8BEBD9" w14:textId="77777777" w:rsidR="00ED78D3" w:rsidRDefault="00ED78D3" w:rsidP="00ED78D3"/>
    <w:p w14:paraId="6EBA89E8" w14:textId="49FD0175" w:rsidR="00ED78D3" w:rsidRDefault="00ED78D3" w:rsidP="00ED78D3">
      <w:r>
        <w:t xml:space="preserve">Similar to the previous test, this screenshot focuses on the Kitchener Server. It demonstrates the successful pinging of the Stratford Server and Waterloo_PC2, confirming that OSPF routing with MD5 authentication </w:t>
      </w:r>
      <w:r w:rsidR="00FA0BDC">
        <w:t>functions</w:t>
      </w:r>
      <w:r>
        <w:t xml:space="preserve"> as expected, reinforcing the network's security.</w:t>
      </w:r>
    </w:p>
    <w:p w14:paraId="0902FEB8" w14:textId="77777777" w:rsidR="00E74E69" w:rsidRDefault="00E74E69" w:rsidP="00E74E69"/>
    <w:p w14:paraId="52F27E15" w14:textId="77777777" w:rsidR="00E74E69" w:rsidRDefault="00E74E69" w:rsidP="00E74E69"/>
    <w:p w14:paraId="17198311" w14:textId="77777777" w:rsidR="002C674A" w:rsidRDefault="002C674A" w:rsidP="00767758"/>
    <w:p w14:paraId="69836DEE" w14:textId="77777777" w:rsidR="002C674A" w:rsidRDefault="002C674A" w:rsidP="00767758"/>
    <w:p w14:paraId="4734A5BE" w14:textId="77777777" w:rsidR="000F336F" w:rsidRPr="00767758" w:rsidRDefault="000F336F" w:rsidP="00767758"/>
    <w:p w14:paraId="56FEA1BC" w14:textId="77777777" w:rsidR="00A06047" w:rsidRDefault="00DD6F81" w:rsidP="009F6E35">
      <w:pPr>
        <w:pStyle w:val="Heading2"/>
        <w:rPr>
          <w:rStyle w:val="fieldlabel"/>
          <w:rFonts w:asciiTheme="minorHAnsi" w:hAnsiTheme="minorHAnsi"/>
          <w:color w:val="000000" w:themeColor="text1"/>
          <w:sz w:val="24"/>
        </w:rPr>
      </w:pPr>
      <w:bookmarkStart w:id="9" w:name="_Toc150118825"/>
      <w:r w:rsidRPr="009F6E35">
        <w:rPr>
          <w:rStyle w:val="fieldlabel"/>
          <w:rFonts w:asciiTheme="minorHAnsi" w:hAnsiTheme="minorHAnsi"/>
          <w:color w:val="000000" w:themeColor="text1"/>
          <w:sz w:val="24"/>
        </w:rPr>
        <w:lastRenderedPageBreak/>
        <w:t>Reflection</w:t>
      </w:r>
      <w:bookmarkEnd w:id="9"/>
    </w:p>
    <w:p w14:paraId="1A747A6A" w14:textId="197114DE" w:rsidR="00B3469E" w:rsidRDefault="00B3469E" w:rsidP="00B3469E">
      <w:r>
        <w:t>In completing this lab on dynamic routing, I embarked on an individual journey to set up a network infrastructure using RIP and OSPF routing protocols, along with Variable Length Subnet Masks (VLSM) and a single IP address for all required networks. The lab, which builds upon the knowledge gained in previous exercises, required a comprehensive understanding of the objectives and careful planning. It involved configuring a network of Cisco routers, switches, workstations, and web servers.</w:t>
      </w:r>
    </w:p>
    <w:p w14:paraId="7C0D6228" w14:textId="77777777" w:rsidR="00B3469E" w:rsidRDefault="00B3469E" w:rsidP="00B3469E">
      <w:r>
        <w:t>The initial phase of building and configuring the topology was a critical starting point. It involved configuring network devices with assigned IPs and verifying connectivity. This setup process aimed to establish a foundation for dynamic routing and ensured that all components could communicate effectively. The subsequent transition to configuring RIP routing was a significant step, enabling me to explore the intricacies of this protocol. The lab provided opportunities to test and verify RIP functionality, including checking access to websites, pinging servers, and capturing events using debug mode.</w:t>
      </w:r>
    </w:p>
    <w:p w14:paraId="2651FC05" w14:textId="5750908F" w:rsidR="00B3469E" w:rsidRDefault="00B3469E" w:rsidP="00B3469E">
      <w:r>
        <w:t>A pivotal moment in the lab came when transitioning from RIP to OSPF routing. Disabling RIP and enabling OSPF required careful attention</w:t>
      </w:r>
      <w:r w:rsidR="00FA0BDC">
        <w:t>,</w:t>
      </w:r>
      <w:r>
        <w:t xml:space="preserve"> and configuring OSPF authentication using MD5 further enhanced security. The </w:t>
      </w:r>
      <w:r w:rsidR="00FA0BDC">
        <w:t xml:space="preserve">OSPF routing and authentication tests </w:t>
      </w:r>
      <w:r>
        <w:t>were conducted meticulously, ensuring that routing updates and communication were not compromised.</w:t>
      </w:r>
    </w:p>
    <w:p w14:paraId="151D90DF" w14:textId="108F7799" w:rsidR="00B3469E" w:rsidRDefault="00B3469E" w:rsidP="00B3469E">
      <w:r>
        <w:t xml:space="preserve">In reflecting on this lab, I found </w:t>
      </w:r>
      <w:r w:rsidR="00FA0BDC">
        <w:t>comparing the benefits of RIP and OSPF routing intriguing</w:t>
      </w:r>
      <w:r>
        <w:t xml:space="preserve">. </w:t>
      </w:r>
      <w:r w:rsidR="00FA0BDC">
        <w:t xml:space="preserve">With its simplicity, RIP </w:t>
      </w:r>
      <w:r>
        <w:t xml:space="preserve">might be suitable for smaller networks, while OSPF offers more advanced features and scalability, making it preferable for </w:t>
      </w:r>
      <w:r w:rsidR="00FA0BDC">
        <w:t>more extensive</w:t>
      </w:r>
      <w:r>
        <w:t xml:space="preserve">, complex infrastructures. Understanding the routing path from the Guelph router to the Stratford router and the timing of routing </w:t>
      </w:r>
      <w:r w:rsidR="00FA0BDC">
        <w:t>update</w:t>
      </w:r>
      <w:r>
        <w:t xml:space="preserve"> transfer were enlightening aspects of this exercise.</w:t>
      </w:r>
    </w:p>
    <w:p w14:paraId="42EA1A30" w14:textId="7454E967" w:rsidR="00F81C6A" w:rsidRDefault="00B3469E" w:rsidP="00B3469E">
      <w:r>
        <w:t xml:space="preserve">As I conclude this lab report, I emphasize the importance of saving and uploading packet tracer files and running configs, as they serve as valuable evidence of the completed work. This lab experience </w:t>
      </w:r>
      <w:r w:rsidR="00FA0BDC">
        <w:t>enhanced my understanding of dynamic routing and</w:t>
      </w:r>
      <w:r>
        <w:t xml:space="preserve"> reinforced the significance of meticulous planning and documentation in network configuration and troubleshooting.</w:t>
      </w:r>
    </w:p>
    <w:p w14:paraId="2EA32E3E" w14:textId="77777777" w:rsidR="00F81C6A" w:rsidRDefault="00F81C6A" w:rsidP="003F0386"/>
    <w:p w14:paraId="17B53127" w14:textId="77777777" w:rsidR="00F81C6A" w:rsidRDefault="00F81C6A" w:rsidP="003F0386"/>
    <w:p w14:paraId="0FDA3659" w14:textId="77777777" w:rsidR="00F81C6A" w:rsidRDefault="00F81C6A" w:rsidP="003F0386"/>
    <w:p w14:paraId="6173B905" w14:textId="77777777" w:rsidR="00F81C6A" w:rsidRDefault="00F81C6A" w:rsidP="003F0386"/>
    <w:p w14:paraId="2DE86B14" w14:textId="77777777" w:rsidR="00F81C6A" w:rsidRDefault="00F81C6A" w:rsidP="003F0386"/>
    <w:p w14:paraId="17E8F6E5" w14:textId="77777777" w:rsidR="00F81C6A" w:rsidRDefault="00F81C6A" w:rsidP="003F0386"/>
    <w:p w14:paraId="736A6F24" w14:textId="0586812B" w:rsidR="002758F6" w:rsidRPr="00120CD5" w:rsidRDefault="002758F6" w:rsidP="002758F6">
      <w:pPr>
        <w:pStyle w:val="Heading1"/>
      </w:pPr>
      <w:bookmarkStart w:id="10" w:name="_Toc150118826"/>
      <w:r w:rsidRPr="00120CD5">
        <w:lastRenderedPageBreak/>
        <w:t xml:space="preserve">Lab </w:t>
      </w:r>
      <w:r w:rsidR="00B56D69">
        <w:t>4</w:t>
      </w:r>
      <w:r w:rsidRPr="00120CD5">
        <w:t xml:space="preserve"> </w:t>
      </w:r>
      <w:r w:rsidR="00CF61FE">
        <w:t>–</w:t>
      </w:r>
      <w:r w:rsidRPr="00120CD5">
        <w:t xml:space="preserve"> </w:t>
      </w:r>
      <w:r w:rsidR="00B56D69">
        <w:t>EIGRP</w:t>
      </w:r>
      <w:bookmarkEnd w:id="10"/>
    </w:p>
    <w:p w14:paraId="5536B8E1" w14:textId="3F65A3A8" w:rsidR="002758F6" w:rsidRDefault="002758F6" w:rsidP="002758F6">
      <w:pPr>
        <w:pStyle w:val="Heading1"/>
      </w:pPr>
      <w:bookmarkStart w:id="11" w:name="_Toc150118827"/>
      <w:r>
        <w:t>Part</w:t>
      </w:r>
      <w:r w:rsidR="00CF61FE">
        <w:t>s</w:t>
      </w:r>
      <w:bookmarkEnd w:id="11"/>
    </w:p>
    <w:p w14:paraId="2F5F72DF" w14:textId="77777777" w:rsidR="002758F6" w:rsidRDefault="002758F6" w:rsidP="002758F6">
      <w:pPr>
        <w:pStyle w:val="Heading2"/>
      </w:pPr>
      <w:bookmarkStart w:id="12" w:name="_Toc150118828"/>
      <w:r>
        <w:t>Description</w:t>
      </w:r>
      <w:bookmarkEnd w:id="12"/>
    </w:p>
    <w:p w14:paraId="72F2B564" w14:textId="6464D0E6" w:rsidR="001D184D" w:rsidRDefault="00FA0BDC" w:rsidP="001D184D">
      <w:r>
        <w:t>Lab 4 – EIGRP aimed</w:t>
      </w:r>
      <w:r w:rsidR="001D184D">
        <w:t xml:space="preserve"> to design, configure, and test a hub-and-spoke network topology utilizing the Enhanced Interior Gateway Routing Protocol (EIGRP). This lab built upon the knowledge and skills acquired in previous labs (Labs 1, 2, and 3) and introduced EIGRP as the routing protocol of choice. EIGRP, being a Cisco-proprietary routing protocol, offers unique advantages in terms of efficiency, convergence, and security. The lab </w:t>
      </w:r>
      <w:r>
        <w:t>involved</w:t>
      </w:r>
      <w:r w:rsidR="001D184D">
        <w:t xml:space="preserve"> </w:t>
      </w:r>
      <w:r>
        <w:t>deploying</w:t>
      </w:r>
      <w:r w:rsidR="001D184D">
        <w:t xml:space="preserve"> EIGRP routing within a complex network, </w:t>
      </w:r>
      <w:r>
        <w:t>requiring</w:t>
      </w:r>
      <w:r w:rsidR="001D184D">
        <w:t xml:space="preserve"> meticulous </w:t>
      </w:r>
      <w:r>
        <w:t>routers, switches, and workstation configuration</w:t>
      </w:r>
      <w:r w:rsidR="001D184D">
        <w:t>.</w:t>
      </w:r>
    </w:p>
    <w:p w14:paraId="602442EE" w14:textId="16E7BBF4" w:rsidR="00DB177B" w:rsidRDefault="001D184D" w:rsidP="001D184D">
      <w:r>
        <w:t>The network topology used in this lab was structured as a hub-and-spoke model, wherein a central router (hub) connected to multiple remote routers (spokes). The network infrastructure included six Cisco 2960 switches, six Cisco 2811 routers, six PC Packet Tracer (PT) objects, and one PT laptop. All devices were configured with the password "Secret55" for security purposes.</w:t>
      </w:r>
    </w:p>
    <w:p w14:paraId="08E79711" w14:textId="5C5B4D23" w:rsidR="003C0170" w:rsidRDefault="003C0170" w:rsidP="001D184D">
      <w:r w:rsidRPr="003C0170">
        <w:t xml:space="preserve">As I approached this lab, I meticulously followed the provided schematic, ensuring it reflected the assigned IP addresses and required naming conventions for the network topology. The lab consisted of two main parts: building and configuring the network topology and configuring and testing routing using EIGRP. This hands-on experience </w:t>
      </w:r>
      <w:r w:rsidR="00FA0BDC">
        <w:t>allowed me</w:t>
      </w:r>
      <w:r w:rsidRPr="003C0170">
        <w:t xml:space="preserve"> to delve into EIGRP routing, focusing on its configuration intricacies and understanding how it impacts network performance.</w:t>
      </w:r>
      <w:r w:rsidR="00120EE3">
        <w:t xml:space="preserve"> </w:t>
      </w:r>
      <w:r w:rsidR="00120EE3" w:rsidRPr="00120EE3">
        <w:t>I also set up MD5 authentication on each interface responsible for receiving EIGRP updates.</w:t>
      </w:r>
    </w:p>
    <w:p w14:paraId="1EB3CAA2" w14:textId="77777777" w:rsidR="00DA1F35" w:rsidRDefault="00DA1F35" w:rsidP="001D184D"/>
    <w:p w14:paraId="7C2ED5D9" w14:textId="77777777" w:rsidR="00C2731E" w:rsidRPr="009E2A25" w:rsidRDefault="00C2731E" w:rsidP="009A597C"/>
    <w:p w14:paraId="3F22BAD0" w14:textId="2689547A" w:rsidR="001741DB" w:rsidRDefault="002758F6" w:rsidP="008B7E86">
      <w:pPr>
        <w:pStyle w:val="Heading2"/>
      </w:pPr>
      <w:bookmarkStart w:id="13" w:name="_Toc150118829"/>
      <w:r>
        <w:t>Preparation</w:t>
      </w:r>
      <w:bookmarkEnd w:id="13"/>
    </w:p>
    <w:p w14:paraId="41358598" w14:textId="76342161" w:rsidR="00B1540D" w:rsidRDefault="00B1540D" w:rsidP="00B1540D">
      <w:r>
        <w:t xml:space="preserve">The lab required me to create a hub-and-spoke network topology using the Enhanced Interior Gateway Routing Protocol (EIGRP). The </w:t>
      </w:r>
      <w:r w:rsidR="00FA0BDC">
        <w:t>critical</w:t>
      </w:r>
      <w:r>
        <w:t xml:space="preserve"> task was </w:t>
      </w:r>
      <w:r w:rsidR="00FA0BDC">
        <w:t>configuring the network devices and documenting</w:t>
      </w:r>
      <w:r>
        <w:t xml:space="preserve"> the entire process. The </w:t>
      </w:r>
      <w:r w:rsidR="00FA0BDC">
        <w:t>guidelines underscored the importance of reading through the entire lab document to grasp the objectives fully</w:t>
      </w:r>
      <w:r>
        <w:t>. In order to execute this lab effectively, I needed the following resources:</w:t>
      </w:r>
    </w:p>
    <w:p w14:paraId="2F347C9E" w14:textId="77777777" w:rsidR="00B1540D" w:rsidRDefault="00B1540D" w:rsidP="00B1540D">
      <w:r>
        <w:t>Hardware Components:</w:t>
      </w:r>
    </w:p>
    <w:p w14:paraId="360F8961" w14:textId="77777777" w:rsidR="00B1540D" w:rsidRDefault="00B1540D" w:rsidP="00B1540D">
      <w:r>
        <w:t>6 Cisco 2960 Switches</w:t>
      </w:r>
    </w:p>
    <w:p w14:paraId="0D161161" w14:textId="77777777" w:rsidR="00B1540D" w:rsidRDefault="00B1540D" w:rsidP="00B1540D">
      <w:r>
        <w:t>6 Cisco 2811 Routers</w:t>
      </w:r>
    </w:p>
    <w:p w14:paraId="7EA5CA7F" w14:textId="77777777" w:rsidR="00B1540D" w:rsidRDefault="00B1540D" w:rsidP="00B1540D">
      <w:r>
        <w:t>6 PC Packet Tracer (PT) Objects</w:t>
      </w:r>
    </w:p>
    <w:p w14:paraId="7814B68D" w14:textId="6D8ABDF1" w:rsidR="00B1540D" w:rsidRDefault="00B1540D" w:rsidP="00B1540D">
      <w:r>
        <w:t>Passwords: All network devices were configured with the password "Secret55" to ensure security and consistency.</w:t>
      </w:r>
    </w:p>
    <w:p w14:paraId="60DC8EDE" w14:textId="77777777" w:rsidR="00B1540D" w:rsidRDefault="00B1540D" w:rsidP="00B1540D">
      <w:r>
        <w:lastRenderedPageBreak/>
        <w:t>IP Addresses: I used the IP addresses assigned in the Subnet file from the assessment portal. This practice ensured conformity with the lab's specifications.</w:t>
      </w:r>
    </w:p>
    <w:p w14:paraId="658F006E" w14:textId="368B6350" w:rsidR="005529E7" w:rsidRDefault="00B1540D" w:rsidP="00B1540D">
      <w:r>
        <w:t xml:space="preserve">In line with the lab's guidelines, I </w:t>
      </w:r>
      <w:r w:rsidR="00FA0BDC">
        <w:t>used</w:t>
      </w:r>
      <w:r>
        <w:t xml:space="preserve"> SSH or local console connections to interact with the network devices. </w:t>
      </w:r>
      <w:r w:rsidR="00FA0BDC">
        <w:t>Using</w:t>
      </w:r>
      <w:r>
        <w:t xml:space="preserve"> graphical user interfaces (GUI) for device configuration was discouraged, highlighting the significance of mastering the command-line interface (CLI) for effective network management.</w:t>
      </w:r>
    </w:p>
    <w:p w14:paraId="45521768" w14:textId="77777777" w:rsidR="00B1540D" w:rsidRDefault="00B1540D" w:rsidP="00B1540D"/>
    <w:p w14:paraId="431F3E27" w14:textId="77777777" w:rsidR="002758F6" w:rsidRDefault="002758F6" w:rsidP="002758F6">
      <w:pPr>
        <w:pStyle w:val="Heading2"/>
        <w:rPr>
          <w:rStyle w:val="fieldlabel"/>
          <w:rFonts w:asciiTheme="minorHAnsi" w:hAnsiTheme="minorHAnsi"/>
          <w:color w:val="000000" w:themeColor="text1"/>
          <w:sz w:val="24"/>
        </w:rPr>
      </w:pPr>
      <w:bookmarkStart w:id="14" w:name="_Toc150118830"/>
      <w:r w:rsidRPr="009F6E35">
        <w:rPr>
          <w:rStyle w:val="fieldlabel"/>
          <w:rFonts w:asciiTheme="minorHAnsi" w:hAnsiTheme="minorHAnsi"/>
          <w:color w:val="000000" w:themeColor="text1"/>
          <w:sz w:val="24"/>
        </w:rPr>
        <w:t>Observations</w:t>
      </w:r>
      <w:bookmarkEnd w:id="14"/>
    </w:p>
    <w:p w14:paraId="6C0B1E10" w14:textId="42848A1B" w:rsidR="0018446C" w:rsidRDefault="0018446C" w:rsidP="0018446C">
      <w:r>
        <w:t xml:space="preserve">Throughout Lab 4 – EIGRP, I meticulously documented my observations and experiences, aiming to </w:t>
      </w:r>
      <w:r w:rsidR="00FA0BDC">
        <w:t>comprehensively understand</w:t>
      </w:r>
      <w:r>
        <w:t xml:space="preserve"> the lab's concepts and objectives. The observations were made at various </w:t>
      </w:r>
      <w:r w:rsidR="00FA0BDC">
        <w:t>lab stages</w:t>
      </w:r>
      <w:r>
        <w:t>, and I encountered both expected outcomes and some interesting issues. Here are my observations:</w:t>
      </w:r>
    </w:p>
    <w:p w14:paraId="018D2C66" w14:textId="77777777" w:rsidR="0018446C" w:rsidRDefault="0018446C" w:rsidP="0018446C">
      <w:r>
        <w:t>Part 1 - Building and Configuring the Topology:</w:t>
      </w:r>
    </w:p>
    <w:p w14:paraId="61D08206" w14:textId="7EB1A085" w:rsidR="0018446C" w:rsidRDefault="0018446C" w:rsidP="0018446C">
      <w:r>
        <w:t xml:space="preserve">Initial Configuration: As I progressed with building and configuring the network topology according to the lab schematic, I ensured that I precisely followed the steps outlined in Lab 2. The configuration process was smooth, with no </w:t>
      </w:r>
      <w:r w:rsidR="00FA0BDC">
        <w:t>significant</w:t>
      </w:r>
      <w:r>
        <w:t xml:space="preserve"> hiccups.</w:t>
      </w:r>
    </w:p>
    <w:p w14:paraId="38A780A3" w14:textId="5812BE44" w:rsidR="0018446C" w:rsidRDefault="0018446C" w:rsidP="0018446C">
      <w:r>
        <w:t xml:space="preserve">IP Assignment: Assigning IP addresses to the workstation objects, routers, and switches based on the </w:t>
      </w:r>
      <w:r w:rsidR="00FA0BDC">
        <w:t>subnetted</w:t>
      </w:r>
      <w:r>
        <w:t xml:space="preserve"> IP address was straightforward</w:t>
      </w:r>
      <w:r w:rsidR="006C05C9">
        <w:t xml:space="preserve"> but also the most challenging part of this lab</w:t>
      </w:r>
      <w:r>
        <w:t>. The adherence to proper IP addressing conventions was crucial.</w:t>
      </w:r>
    </w:p>
    <w:p w14:paraId="290433D4" w14:textId="1F4F5B45" w:rsidR="006C05C9" w:rsidRDefault="006C05C9" w:rsidP="0018446C">
      <w:r>
        <w:t>Please note that I had to distinguish between the LAN and WAN networks and assign IP to every device in the topology</w:t>
      </w:r>
      <w:r w:rsidR="00723BC4">
        <w:t>,</w:t>
      </w:r>
      <w:r>
        <w:t xml:space="preserve"> which was </w:t>
      </w:r>
      <w:r w:rsidR="001A2472">
        <w:t xml:space="preserve">straightforward but </w:t>
      </w:r>
      <w:r w:rsidR="00FA0BDC">
        <w:t>mentally draining</w:t>
      </w:r>
      <w:r w:rsidR="001A2472">
        <w:t>.</w:t>
      </w:r>
    </w:p>
    <w:p w14:paraId="240D826F" w14:textId="426D3245" w:rsidR="0018446C" w:rsidRDefault="0018446C" w:rsidP="0018446C">
      <w:r>
        <w:t xml:space="preserve">Ping Tests: I conducted multiple ping tests to validate the connectivity of the workstations with the routers, switches, and switches with workstations. These tests were executed per the lab instructions, and I encountered no issues. All devices </w:t>
      </w:r>
      <w:r w:rsidR="00723BC4">
        <w:t xml:space="preserve">were </w:t>
      </w:r>
      <w:r>
        <w:t>successfully communicated.</w:t>
      </w:r>
    </w:p>
    <w:p w14:paraId="6D9900F7" w14:textId="5BB8B302" w:rsidR="0018446C" w:rsidRDefault="0018446C" w:rsidP="0018446C">
      <w:r>
        <w:t>SSH Configuration: I successfully configured SSH access for the workstations to connect to their respective switches and routers. This is a crucial step for secure network management.</w:t>
      </w:r>
    </w:p>
    <w:p w14:paraId="66C44979" w14:textId="50CE680C" w:rsidR="0018446C" w:rsidRDefault="0018446C" w:rsidP="0018446C">
      <w:r>
        <w:t>Part 2 - Configure and Test Routing using EIGRP:</w:t>
      </w:r>
    </w:p>
    <w:p w14:paraId="2487CC0B" w14:textId="35C19CC2" w:rsidR="0018446C" w:rsidRDefault="0018446C" w:rsidP="0018446C">
      <w:r>
        <w:t>Loopback Interfaces: I configured loopback interfaces on the routers as instructed. This step is essential for network stability and redundancy.</w:t>
      </w:r>
    </w:p>
    <w:p w14:paraId="38BD26FA" w14:textId="64B43793" w:rsidR="0018446C" w:rsidRDefault="0018446C" w:rsidP="0018446C">
      <w:r>
        <w:t>EIGRP Configuration: Enabling EIGRP and configuring its parameters, such as network addresses and passive interfaces, was accomplished without complications.</w:t>
      </w:r>
    </w:p>
    <w:p w14:paraId="0042A68B" w14:textId="5D2BEEE1" w:rsidR="0018446C" w:rsidRDefault="0018446C" w:rsidP="0018446C">
      <w:r>
        <w:t>Verification Commands: I used various verification commands to ensure the correct configuration of EIGRP:</w:t>
      </w:r>
    </w:p>
    <w:p w14:paraId="17FBDEBE" w14:textId="7585C5CC" w:rsidR="0018446C" w:rsidRDefault="00FA0BDC" w:rsidP="0018446C">
      <w:r>
        <w:lastRenderedPageBreak/>
        <w:t>Show</w:t>
      </w:r>
      <w:r w:rsidR="0018446C">
        <w:t xml:space="preserve"> </w:t>
      </w:r>
      <w:r>
        <w:t>IP</w:t>
      </w:r>
      <w:r w:rsidR="0018446C">
        <w:t xml:space="preserve"> protocols: This command helped me confirm that EIGRP was running on the routers.</w:t>
      </w:r>
    </w:p>
    <w:p w14:paraId="349CD400" w14:textId="1597ED7F" w:rsidR="0018446C" w:rsidRDefault="00FA0BDC" w:rsidP="0018446C">
      <w:r>
        <w:t>Show</w:t>
      </w:r>
      <w:r w:rsidR="0018446C">
        <w:t xml:space="preserve"> ip eigrp interfaces: I used this command to verify the interfaces participating in EIGRP.</w:t>
      </w:r>
    </w:p>
    <w:p w14:paraId="7F7DD5F3" w14:textId="72A1C1F2" w:rsidR="0018446C" w:rsidRDefault="00FA0BDC" w:rsidP="0018446C">
      <w:r>
        <w:t>Show</w:t>
      </w:r>
      <w:r w:rsidR="0018446C">
        <w:t xml:space="preserve"> </w:t>
      </w:r>
      <w:r>
        <w:t>the IP route to</w:t>
      </w:r>
      <w:r w:rsidR="0018446C">
        <w:t xml:space="preserve"> verify the EIGRP routing table and learned routes.</w:t>
      </w:r>
    </w:p>
    <w:p w14:paraId="3C6624CF" w14:textId="2A5B7704" w:rsidR="0018446C" w:rsidRDefault="0018446C" w:rsidP="0018446C">
      <w:r>
        <w:t>Ping Tests: I conducted ping tests from PC1 to other PCs in the network, ensuring successful communication. These tests validated the functionality of EIGRP routing.</w:t>
      </w:r>
    </w:p>
    <w:p w14:paraId="2C774879" w14:textId="7198214A" w:rsidR="0018446C" w:rsidRDefault="0018446C" w:rsidP="0018446C">
      <w:r>
        <w:t>Part 3 - Configure and Test EIGRP Authentication:</w:t>
      </w:r>
    </w:p>
    <w:p w14:paraId="3D22A173" w14:textId="00342BE4" w:rsidR="0018446C" w:rsidRDefault="0018446C" w:rsidP="0018446C">
      <w:r>
        <w:t>EIGRP Authentication: I configured EIGRP authentication using MD5, creating a keychain and applying MD5 authentication to relevant interfaces. This security measure enhances the integrity of routing updates.</w:t>
      </w:r>
    </w:p>
    <w:p w14:paraId="1CDE81D5" w14:textId="4F4C5226" w:rsidR="0018446C" w:rsidRDefault="0018446C" w:rsidP="0018446C">
      <w:r>
        <w:t xml:space="preserve">Debugging Mode: </w:t>
      </w:r>
      <w:r w:rsidR="00FA0BDC">
        <w:t>I employed debugging commands to ensure authentication was functioning correctly</w:t>
      </w:r>
      <w:r>
        <w:t>. Notably, I used the debug eigrp packet command to monitor EIGRP packets. This offered insights into the authentication process.</w:t>
      </w:r>
    </w:p>
    <w:p w14:paraId="48A4D3C8" w14:textId="4ED3958E" w:rsidR="0018446C" w:rsidRDefault="0018446C" w:rsidP="0018446C">
      <w:r>
        <w:t>Ping Tests with Authentication: I verified that all PCs in the network could still communicate successfully after implementing EIGRP MD5 authentication. This step reassured me that security measures did not hinder normal network operations.</w:t>
      </w:r>
    </w:p>
    <w:p w14:paraId="38FC6AB1" w14:textId="7CF8B128" w:rsidR="00D211BE" w:rsidRDefault="0018446C" w:rsidP="0018446C">
      <w:r>
        <w:t xml:space="preserve">In conclusion, my observations throughout the lab provided valuable insights into </w:t>
      </w:r>
      <w:r w:rsidR="00FA0BDC">
        <w:t>deploying</w:t>
      </w:r>
      <w:r>
        <w:t xml:space="preserve"> an EIGRP-based network topology. I gained a practical understanding of EIGRP configurations, loopback interfaces, and the significance of network security through authentication. These observations contribute to my growing expertise in network administration and routing protocols.</w:t>
      </w:r>
    </w:p>
    <w:p w14:paraId="6C27A8CF" w14:textId="77777777" w:rsidR="000348D3" w:rsidRDefault="000348D3" w:rsidP="0018446C"/>
    <w:p w14:paraId="089F0CA9" w14:textId="77777777" w:rsidR="000348D3" w:rsidRDefault="000348D3" w:rsidP="0018446C"/>
    <w:p w14:paraId="2845D0F2" w14:textId="77777777" w:rsidR="000348D3" w:rsidRDefault="000348D3" w:rsidP="0018446C"/>
    <w:p w14:paraId="4985BA15" w14:textId="77777777" w:rsidR="000348D3" w:rsidRDefault="000348D3" w:rsidP="0018446C"/>
    <w:p w14:paraId="3A94E3FF" w14:textId="77777777" w:rsidR="000348D3" w:rsidRDefault="000348D3" w:rsidP="0018446C"/>
    <w:p w14:paraId="7D1E1E95" w14:textId="77777777" w:rsidR="000348D3" w:rsidRDefault="000348D3" w:rsidP="0018446C"/>
    <w:p w14:paraId="29B47535" w14:textId="77777777" w:rsidR="000348D3" w:rsidRDefault="000348D3" w:rsidP="0018446C"/>
    <w:p w14:paraId="21EB73FF" w14:textId="77777777" w:rsidR="000348D3" w:rsidRPr="00417A01" w:rsidRDefault="000348D3" w:rsidP="0018446C"/>
    <w:p w14:paraId="54B8B53F" w14:textId="15FCE26F" w:rsidR="005F6F76" w:rsidRDefault="002758F6" w:rsidP="00A45428">
      <w:pPr>
        <w:pStyle w:val="Heading2"/>
        <w:rPr>
          <w:rStyle w:val="fieldlabel"/>
          <w:rFonts w:asciiTheme="minorHAnsi" w:hAnsiTheme="minorHAnsi"/>
          <w:color w:val="000000" w:themeColor="text1"/>
          <w:sz w:val="24"/>
        </w:rPr>
      </w:pPr>
      <w:bookmarkStart w:id="15" w:name="_Toc150118831"/>
      <w:r w:rsidRPr="009F6E35">
        <w:rPr>
          <w:rStyle w:val="fieldlabel"/>
          <w:rFonts w:asciiTheme="minorHAnsi" w:hAnsiTheme="minorHAnsi"/>
          <w:color w:val="000000" w:themeColor="text1"/>
          <w:sz w:val="24"/>
        </w:rPr>
        <w:t>Screenshots</w:t>
      </w:r>
      <w:bookmarkEnd w:id="15"/>
    </w:p>
    <w:p w14:paraId="517CD3CD" w14:textId="77777777" w:rsidR="000348D3" w:rsidRDefault="000348D3" w:rsidP="000348D3"/>
    <w:p w14:paraId="04D9BBC7" w14:textId="1F7D9FA4" w:rsidR="000348D3" w:rsidRDefault="000348D3" w:rsidP="000348D3">
      <w:r w:rsidRPr="000348D3">
        <w:rPr>
          <w:noProof/>
        </w:rPr>
        <w:lastRenderedPageBreak/>
        <w:drawing>
          <wp:inline distT="0" distB="0" distL="0" distR="0" wp14:anchorId="31622B9F" wp14:editId="5877D6F8">
            <wp:extent cx="7276633" cy="2727960"/>
            <wp:effectExtent l="0" t="0" r="635" b="0"/>
            <wp:docPr id="211559663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96631" name="Picture 1" descr="A diagram of a network&#10;&#10;Description automatically generated"/>
                    <pic:cNvPicPr/>
                  </pic:nvPicPr>
                  <pic:blipFill>
                    <a:blip r:embed="rId46"/>
                    <a:stretch>
                      <a:fillRect/>
                    </a:stretch>
                  </pic:blipFill>
                  <pic:spPr>
                    <a:xfrm>
                      <a:off x="0" y="0"/>
                      <a:ext cx="7279309" cy="2728963"/>
                    </a:xfrm>
                    <a:prstGeom prst="rect">
                      <a:avLst/>
                    </a:prstGeom>
                  </pic:spPr>
                </pic:pic>
              </a:graphicData>
            </a:graphic>
          </wp:inline>
        </w:drawing>
      </w:r>
    </w:p>
    <w:p w14:paraId="01C600CB" w14:textId="77777777" w:rsidR="000348D3" w:rsidRDefault="000348D3" w:rsidP="000348D3"/>
    <w:p w14:paraId="7245BF6E" w14:textId="77777777" w:rsidR="00985680" w:rsidRDefault="00985680" w:rsidP="00985680">
      <w:r>
        <w:t>Figure 2-1: Dynamic Routing Topology</w:t>
      </w:r>
    </w:p>
    <w:p w14:paraId="78CDD33F" w14:textId="77777777" w:rsidR="00985680" w:rsidRDefault="00985680" w:rsidP="00985680"/>
    <w:p w14:paraId="0006DE81" w14:textId="0B2E147F" w:rsidR="000348D3" w:rsidRPr="000348D3" w:rsidRDefault="00985680" w:rsidP="00985680">
      <w:r>
        <w:t>This screenshot provides an overview of the network topology, highlighting the configuration of network devices, including routers, switches, workstations, and servers. It serves as a visual representation of the lab's network setup.</w:t>
      </w:r>
    </w:p>
    <w:p w14:paraId="0116ED3B" w14:textId="099611A3" w:rsidR="00715458" w:rsidRDefault="0026731C" w:rsidP="00715458">
      <w:r>
        <w:rPr>
          <w:noProof/>
        </w:rPr>
        <w:lastRenderedPageBreak/>
        <mc:AlternateContent>
          <mc:Choice Requires="wps">
            <w:drawing>
              <wp:anchor distT="0" distB="0" distL="114300" distR="114300" simplePos="0" relativeHeight="252000256" behindDoc="0" locked="0" layoutInCell="1" allowOverlap="1" wp14:anchorId="18C30C39" wp14:editId="217B36AF">
                <wp:simplePos x="0" y="0"/>
                <wp:positionH relativeFrom="margin">
                  <wp:posOffset>129540</wp:posOffset>
                </wp:positionH>
                <wp:positionV relativeFrom="paragraph">
                  <wp:posOffset>1466215</wp:posOffset>
                </wp:positionV>
                <wp:extent cx="1973580" cy="792480"/>
                <wp:effectExtent l="0" t="0" r="7620" b="7620"/>
                <wp:wrapNone/>
                <wp:docPr id="1727174260" name="Rectangle 1"/>
                <wp:cNvGraphicFramePr/>
                <a:graphic xmlns:a="http://schemas.openxmlformats.org/drawingml/2006/main">
                  <a:graphicData uri="http://schemas.microsoft.com/office/word/2010/wordprocessingShape">
                    <wps:wsp>
                      <wps:cNvSpPr/>
                      <wps:spPr>
                        <a:xfrm>
                          <a:off x="0" y="0"/>
                          <a:ext cx="1973580" cy="79248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36136" id="Rectangle 1" o:spid="_x0000_s1026" style="position:absolute;margin-left:10.2pt;margin-top:115.45pt;width:155.4pt;height:62.4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" fillcolor="yellow" stroked="f" strokeweight="2pt">
                <v:fill opacity="35980f"/>
                <w10:wrap anchorx="margin"/>
              </v:rect>
            </w:pict>
          </mc:Fallback>
        </mc:AlternateContent>
      </w:r>
      <w:r w:rsidR="00715458" w:rsidRPr="009B43F7">
        <w:rPr>
          <w:noProof/>
        </w:rPr>
        <w:drawing>
          <wp:inline distT="0" distB="0" distL="0" distR="0" wp14:anchorId="74488827" wp14:editId="04843F52">
            <wp:extent cx="5943600" cy="5887720"/>
            <wp:effectExtent l="0" t="0" r="0" b="0"/>
            <wp:docPr id="405808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08656" name="Picture 1" descr="A screenshot of a computer&#10;&#10;Description automatically generated"/>
                    <pic:cNvPicPr/>
                  </pic:nvPicPr>
                  <pic:blipFill>
                    <a:blip r:embed="rId47"/>
                    <a:stretch>
                      <a:fillRect/>
                    </a:stretch>
                  </pic:blipFill>
                  <pic:spPr>
                    <a:xfrm>
                      <a:off x="0" y="0"/>
                      <a:ext cx="5943600" cy="5887720"/>
                    </a:xfrm>
                    <a:prstGeom prst="rect">
                      <a:avLst/>
                    </a:prstGeom>
                  </pic:spPr>
                </pic:pic>
              </a:graphicData>
            </a:graphic>
          </wp:inline>
        </w:drawing>
      </w:r>
    </w:p>
    <w:p w14:paraId="0AB3AC36" w14:textId="056AE0C4" w:rsidR="003A2C53" w:rsidRDefault="003A2C53" w:rsidP="003A2C53">
      <w:r>
        <w:t>Figure 2-2: Enabling EIGRP and Network Addresses for the Spoke1.</w:t>
      </w:r>
    </w:p>
    <w:p w14:paraId="29E24DB0" w14:textId="77777777" w:rsidR="003A2C53" w:rsidRDefault="003A2C53" w:rsidP="003A2C53"/>
    <w:p w14:paraId="7DE351EF" w14:textId="0A90EA2F" w:rsidR="003A2C53" w:rsidRDefault="003A2C53" w:rsidP="003A2C53">
      <w:r>
        <w:t xml:space="preserve">In this screenshot, </w:t>
      </w:r>
      <w:r w:rsidR="00FA0BDC">
        <w:t>I am</w:t>
      </w:r>
      <w:r>
        <w:t xml:space="preserve"> configuring EIGRP routing on </w:t>
      </w:r>
      <w:r w:rsidR="00BC0622">
        <w:t>Spoke1</w:t>
      </w:r>
      <w:r>
        <w:t>. It shows the steps to enable EIGRP, specify the network addresses for EIGRP advertisement, and configure passive interfaces. This is a critical step in setting up EIGRP routing.</w:t>
      </w:r>
    </w:p>
    <w:p w14:paraId="6797AE79" w14:textId="77777777" w:rsidR="00715458" w:rsidRDefault="00715458" w:rsidP="00715458"/>
    <w:p w14:paraId="410D4115" w14:textId="77777777" w:rsidR="00715458" w:rsidRDefault="00715458" w:rsidP="00715458"/>
    <w:p w14:paraId="3486A1DD" w14:textId="1424D8D2" w:rsidR="00715458" w:rsidRDefault="0026731C" w:rsidP="00715458">
      <w:r>
        <w:rPr>
          <w:noProof/>
        </w:rPr>
        <w:lastRenderedPageBreak/>
        <mc:AlternateContent>
          <mc:Choice Requires="wps">
            <w:drawing>
              <wp:anchor distT="0" distB="0" distL="114300" distR="114300" simplePos="0" relativeHeight="252002304" behindDoc="0" locked="0" layoutInCell="1" allowOverlap="1" wp14:anchorId="72B2B2F2" wp14:editId="7126F832">
                <wp:simplePos x="0" y="0"/>
                <wp:positionH relativeFrom="margin">
                  <wp:posOffset>160020</wp:posOffset>
                </wp:positionH>
                <wp:positionV relativeFrom="paragraph">
                  <wp:posOffset>1500505</wp:posOffset>
                </wp:positionV>
                <wp:extent cx="1973580" cy="792480"/>
                <wp:effectExtent l="0" t="0" r="7620" b="7620"/>
                <wp:wrapNone/>
                <wp:docPr id="148580269" name="Rectangle 1"/>
                <wp:cNvGraphicFramePr/>
                <a:graphic xmlns:a="http://schemas.openxmlformats.org/drawingml/2006/main">
                  <a:graphicData uri="http://schemas.microsoft.com/office/word/2010/wordprocessingShape">
                    <wps:wsp>
                      <wps:cNvSpPr/>
                      <wps:spPr>
                        <a:xfrm>
                          <a:off x="0" y="0"/>
                          <a:ext cx="1973580" cy="79248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B51EE" id="Rectangle 1" o:spid="_x0000_s1026" style="position:absolute;margin-left:12.6pt;margin-top:118.15pt;width:155.4pt;height:62.4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" fillcolor="yellow" stroked="f" strokeweight="2pt">
                <v:fill opacity="35980f"/>
                <w10:wrap anchorx="margin"/>
              </v:rect>
            </w:pict>
          </mc:Fallback>
        </mc:AlternateContent>
      </w:r>
      <w:r w:rsidR="00715458" w:rsidRPr="00470BD4">
        <w:rPr>
          <w:noProof/>
        </w:rPr>
        <w:drawing>
          <wp:inline distT="0" distB="0" distL="0" distR="0" wp14:anchorId="0D92375E" wp14:editId="6BCDC803">
            <wp:extent cx="5943600" cy="5873750"/>
            <wp:effectExtent l="0" t="0" r="0" b="0"/>
            <wp:docPr id="945187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87356" name="Picture 1" descr="A screenshot of a computer&#10;&#10;Description automatically generated"/>
                    <pic:cNvPicPr/>
                  </pic:nvPicPr>
                  <pic:blipFill>
                    <a:blip r:embed="rId48"/>
                    <a:stretch>
                      <a:fillRect/>
                    </a:stretch>
                  </pic:blipFill>
                  <pic:spPr>
                    <a:xfrm>
                      <a:off x="0" y="0"/>
                      <a:ext cx="5943600" cy="5873750"/>
                    </a:xfrm>
                    <a:prstGeom prst="rect">
                      <a:avLst/>
                    </a:prstGeom>
                  </pic:spPr>
                </pic:pic>
              </a:graphicData>
            </a:graphic>
          </wp:inline>
        </w:drawing>
      </w:r>
    </w:p>
    <w:p w14:paraId="1B13313A" w14:textId="548323EA" w:rsidR="00BC12BF" w:rsidRDefault="00BC12BF" w:rsidP="00BC12BF">
      <w:r>
        <w:t xml:space="preserve">Figure 2-3: Enabling EIGRP and Network Addresses for the </w:t>
      </w:r>
      <w:r w:rsidRPr="00BC12BF">
        <w:t>Spoke</w:t>
      </w:r>
      <w:r>
        <w:t>2</w:t>
      </w:r>
      <w:r w:rsidRPr="00BC12BF">
        <w:t>.</w:t>
      </w:r>
    </w:p>
    <w:p w14:paraId="4A543A03" w14:textId="77777777" w:rsidR="00BC12BF" w:rsidRDefault="00BC12BF" w:rsidP="00BC12BF"/>
    <w:p w14:paraId="7DA4FBC7" w14:textId="6E5E6237" w:rsidR="003A2C53" w:rsidRDefault="00BC12BF" w:rsidP="00BC12BF">
      <w:r>
        <w:t>Similar to the previous screenshot, this one demonstrates the configuration of EIGRP routing, but this time on the</w:t>
      </w:r>
      <w:r w:rsidRPr="00BC12BF">
        <w:t xml:space="preserve"> Spoke</w:t>
      </w:r>
      <w:r>
        <w:t>2. The steps include enabling EIGRP, specifying network addresses, and configuring passive interfaces to ensure proper EIGRP functionality.</w:t>
      </w:r>
    </w:p>
    <w:p w14:paraId="2BFC6FF5" w14:textId="77777777" w:rsidR="00715458" w:rsidRDefault="00715458" w:rsidP="00715458"/>
    <w:p w14:paraId="0E5FC739" w14:textId="77777777" w:rsidR="00715458" w:rsidRDefault="00715458" w:rsidP="00715458"/>
    <w:p w14:paraId="0B6A988C" w14:textId="56B683E3" w:rsidR="00715458" w:rsidRDefault="0026731C" w:rsidP="00715458">
      <w:r>
        <w:rPr>
          <w:noProof/>
        </w:rPr>
        <w:lastRenderedPageBreak/>
        <mc:AlternateContent>
          <mc:Choice Requires="wps">
            <w:drawing>
              <wp:anchor distT="0" distB="0" distL="114300" distR="114300" simplePos="0" relativeHeight="252004352" behindDoc="0" locked="0" layoutInCell="1" allowOverlap="1" wp14:anchorId="340BF2BD" wp14:editId="624C3B9E">
                <wp:simplePos x="0" y="0"/>
                <wp:positionH relativeFrom="margin">
                  <wp:posOffset>144780</wp:posOffset>
                </wp:positionH>
                <wp:positionV relativeFrom="paragraph">
                  <wp:posOffset>1470025</wp:posOffset>
                </wp:positionV>
                <wp:extent cx="1973580" cy="792480"/>
                <wp:effectExtent l="0" t="0" r="7620" b="7620"/>
                <wp:wrapNone/>
                <wp:docPr id="1859690277" name="Rectangle 1"/>
                <wp:cNvGraphicFramePr/>
                <a:graphic xmlns:a="http://schemas.openxmlformats.org/drawingml/2006/main">
                  <a:graphicData uri="http://schemas.microsoft.com/office/word/2010/wordprocessingShape">
                    <wps:wsp>
                      <wps:cNvSpPr/>
                      <wps:spPr>
                        <a:xfrm>
                          <a:off x="0" y="0"/>
                          <a:ext cx="1973580" cy="79248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E5332" id="Rectangle 1" o:spid="_x0000_s1026" style="position:absolute;margin-left:11.4pt;margin-top:115.75pt;width:155.4pt;height:62.4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" fillcolor="yellow" stroked="f" strokeweight="2pt">
                <v:fill opacity="35980f"/>
                <w10:wrap anchorx="margin"/>
              </v:rect>
            </w:pict>
          </mc:Fallback>
        </mc:AlternateContent>
      </w:r>
      <w:r w:rsidR="00715458" w:rsidRPr="0007375A">
        <w:rPr>
          <w:noProof/>
        </w:rPr>
        <w:drawing>
          <wp:inline distT="0" distB="0" distL="0" distR="0" wp14:anchorId="14A77710" wp14:editId="6565AC14">
            <wp:extent cx="5943600" cy="5797550"/>
            <wp:effectExtent l="0" t="0" r="0" b="0"/>
            <wp:docPr id="700686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86772" name="Picture 1" descr="A screenshot of a computer&#10;&#10;Description automatically generated"/>
                    <pic:cNvPicPr/>
                  </pic:nvPicPr>
                  <pic:blipFill>
                    <a:blip r:embed="rId49"/>
                    <a:stretch>
                      <a:fillRect/>
                    </a:stretch>
                  </pic:blipFill>
                  <pic:spPr>
                    <a:xfrm>
                      <a:off x="0" y="0"/>
                      <a:ext cx="5943600" cy="5797550"/>
                    </a:xfrm>
                    <a:prstGeom prst="rect">
                      <a:avLst/>
                    </a:prstGeom>
                  </pic:spPr>
                </pic:pic>
              </a:graphicData>
            </a:graphic>
          </wp:inline>
        </w:drawing>
      </w:r>
    </w:p>
    <w:p w14:paraId="06DDF684" w14:textId="53D67DE6" w:rsidR="00BC0622" w:rsidRDefault="00BC0622" w:rsidP="00BC0622">
      <w:r>
        <w:t>Figure 2-4: Enabling EIGRP and Network Addresses for the Spoke3.</w:t>
      </w:r>
    </w:p>
    <w:p w14:paraId="3CC5AF2C" w14:textId="77777777" w:rsidR="00BC0622" w:rsidRDefault="00BC0622" w:rsidP="00715458"/>
    <w:p w14:paraId="09FEFCA8" w14:textId="77777777" w:rsidR="00BC12BF" w:rsidRDefault="00BC12BF" w:rsidP="00715458"/>
    <w:p w14:paraId="136AE73D" w14:textId="77777777" w:rsidR="00715458" w:rsidRDefault="00715458" w:rsidP="00715458"/>
    <w:p w14:paraId="0735C15E" w14:textId="77777777" w:rsidR="00715458" w:rsidRDefault="00715458" w:rsidP="00715458"/>
    <w:p w14:paraId="3447DB16" w14:textId="5F945BDF" w:rsidR="00715458" w:rsidRDefault="0026731C" w:rsidP="00715458">
      <w:r>
        <w:rPr>
          <w:noProof/>
        </w:rPr>
        <w:lastRenderedPageBreak/>
        <mc:AlternateContent>
          <mc:Choice Requires="wps">
            <w:drawing>
              <wp:anchor distT="0" distB="0" distL="114300" distR="114300" simplePos="0" relativeHeight="252006400" behindDoc="0" locked="0" layoutInCell="1" allowOverlap="1" wp14:anchorId="021C973E" wp14:editId="6A6577FE">
                <wp:simplePos x="0" y="0"/>
                <wp:positionH relativeFrom="margin">
                  <wp:posOffset>99060</wp:posOffset>
                </wp:positionH>
                <wp:positionV relativeFrom="paragraph">
                  <wp:posOffset>1530985</wp:posOffset>
                </wp:positionV>
                <wp:extent cx="1973580" cy="792480"/>
                <wp:effectExtent l="0" t="0" r="7620" b="7620"/>
                <wp:wrapNone/>
                <wp:docPr id="1035486084" name="Rectangle 1"/>
                <wp:cNvGraphicFramePr/>
                <a:graphic xmlns:a="http://schemas.openxmlformats.org/drawingml/2006/main">
                  <a:graphicData uri="http://schemas.microsoft.com/office/word/2010/wordprocessingShape">
                    <wps:wsp>
                      <wps:cNvSpPr/>
                      <wps:spPr>
                        <a:xfrm>
                          <a:off x="0" y="0"/>
                          <a:ext cx="1973580" cy="79248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286FE" id="Rectangle 1" o:spid="_x0000_s1026" style="position:absolute;margin-left:7.8pt;margin-top:120.55pt;width:155.4pt;height:62.4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" fillcolor="yellow" stroked="f" strokeweight="2pt">
                <v:fill opacity="35980f"/>
                <w10:wrap anchorx="margin"/>
              </v:rect>
            </w:pict>
          </mc:Fallback>
        </mc:AlternateContent>
      </w:r>
      <w:r w:rsidR="00715458" w:rsidRPr="00175C48">
        <w:rPr>
          <w:noProof/>
        </w:rPr>
        <w:drawing>
          <wp:inline distT="0" distB="0" distL="0" distR="0" wp14:anchorId="517EC299" wp14:editId="4AFAE7A1">
            <wp:extent cx="5943600" cy="5866765"/>
            <wp:effectExtent l="0" t="0" r="0" b="635"/>
            <wp:docPr id="1798387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87964" name="Picture 1" descr="A screenshot of a computer&#10;&#10;Description automatically generated"/>
                    <pic:cNvPicPr/>
                  </pic:nvPicPr>
                  <pic:blipFill>
                    <a:blip r:embed="rId50"/>
                    <a:stretch>
                      <a:fillRect/>
                    </a:stretch>
                  </pic:blipFill>
                  <pic:spPr>
                    <a:xfrm>
                      <a:off x="0" y="0"/>
                      <a:ext cx="5943600" cy="5866765"/>
                    </a:xfrm>
                    <a:prstGeom prst="rect">
                      <a:avLst/>
                    </a:prstGeom>
                  </pic:spPr>
                </pic:pic>
              </a:graphicData>
            </a:graphic>
          </wp:inline>
        </w:drawing>
      </w:r>
    </w:p>
    <w:p w14:paraId="490EC9C2" w14:textId="32512B56" w:rsidR="00BC0622" w:rsidRDefault="00BC0622" w:rsidP="00BC0622">
      <w:r>
        <w:t>Figure 2-5: Enabling EIGRP and Network Addresses for the Spoke4.</w:t>
      </w:r>
    </w:p>
    <w:p w14:paraId="7398D420" w14:textId="77777777" w:rsidR="00BC0622" w:rsidRDefault="00BC0622" w:rsidP="00715458"/>
    <w:p w14:paraId="43ACADB7" w14:textId="77777777" w:rsidR="00715458" w:rsidRDefault="00715458" w:rsidP="00715458"/>
    <w:p w14:paraId="52910D56" w14:textId="77777777" w:rsidR="00715458" w:rsidRDefault="00715458" w:rsidP="00715458"/>
    <w:p w14:paraId="21B97D80" w14:textId="5B3F27C6" w:rsidR="00715458" w:rsidRDefault="0026731C" w:rsidP="00715458">
      <w:r>
        <w:rPr>
          <w:noProof/>
        </w:rPr>
        <w:lastRenderedPageBreak/>
        <mc:AlternateContent>
          <mc:Choice Requires="wps">
            <w:drawing>
              <wp:anchor distT="0" distB="0" distL="114300" distR="114300" simplePos="0" relativeHeight="252008448" behindDoc="0" locked="0" layoutInCell="1" allowOverlap="1" wp14:anchorId="5478F8EE" wp14:editId="1933C1C9">
                <wp:simplePos x="0" y="0"/>
                <wp:positionH relativeFrom="margin">
                  <wp:posOffset>160020</wp:posOffset>
                </wp:positionH>
                <wp:positionV relativeFrom="paragraph">
                  <wp:posOffset>1207770</wp:posOffset>
                </wp:positionV>
                <wp:extent cx="1973580" cy="1066800"/>
                <wp:effectExtent l="0" t="0" r="7620" b="0"/>
                <wp:wrapNone/>
                <wp:docPr id="1810021779" name="Rectangle 1"/>
                <wp:cNvGraphicFramePr/>
                <a:graphic xmlns:a="http://schemas.openxmlformats.org/drawingml/2006/main">
                  <a:graphicData uri="http://schemas.microsoft.com/office/word/2010/wordprocessingShape">
                    <wps:wsp>
                      <wps:cNvSpPr/>
                      <wps:spPr>
                        <a:xfrm>
                          <a:off x="0" y="0"/>
                          <a:ext cx="1973580" cy="10668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0DAD3" id="Rectangle 1" o:spid="_x0000_s1026" style="position:absolute;margin-left:12.6pt;margin-top:95.1pt;width:155.4pt;height:84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" fillcolor="yellow" stroked="f" strokeweight="2pt">
                <v:fill opacity="35980f"/>
                <w10:wrap anchorx="margin"/>
              </v:rect>
            </w:pict>
          </mc:Fallback>
        </mc:AlternateContent>
      </w:r>
      <w:r w:rsidR="00715458" w:rsidRPr="004F5AD1">
        <w:rPr>
          <w:noProof/>
        </w:rPr>
        <w:drawing>
          <wp:inline distT="0" distB="0" distL="0" distR="0" wp14:anchorId="14C8B088" wp14:editId="7F8C0ECB">
            <wp:extent cx="5943600" cy="5798185"/>
            <wp:effectExtent l="0" t="0" r="0" b="0"/>
            <wp:docPr id="297789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89423" name="Picture 1" descr="A screenshot of a computer&#10;&#10;Description automatically generated"/>
                    <pic:cNvPicPr/>
                  </pic:nvPicPr>
                  <pic:blipFill>
                    <a:blip r:embed="rId51"/>
                    <a:stretch>
                      <a:fillRect/>
                    </a:stretch>
                  </pic:blipFill>
                  <pic:spPr>
                    <a:xfrm>
                      <a:off x="0" y="0"/>
                      <a:ext cx="5943600" cy="5798185"/>
                    </a:xfrm>
                    <a:prstGeom prst="rect">
                      <a:avLst/>
                    </a:prstGeom>
                  </pic:spPr>
                </pic:pic>
              </a:graphicData>
            </a:graphic>
          </wp:inline>
        </w:drawing>
      </w:r>
    </w:p>
    <w:p w14:paraId="0CFBA054" w14:textId="055D5976" w:rsidR="00BC0622" w:rsidRDefault="00BC0622" w:rsidP="00BC0622">
      <w:r>
        <w:t xml:space="preserve">Figure 2-6: Enabling EIGRP and Network Addresses for the </w:t>
      </w:r>
      <w:r w:rsidR="006016E6">
        <w:t>HUB</w:t>
      </w:r>
      <w:r w:rsidR="00502EC7">
        <w:t>-A</w:t>
      </w:r>
      <w:r>
        <w:t>.</w:t>
      </w:r>
    </w:p>
    <w:p w14:paraId="44BD326C" w14:textId="0493D9D4" w:rsidR="006016E6" w:rsidRDefault="006016E6" w:rsidP="00BC0622">
      <w:r w:rsidRPr="006016E6">
        <w:t>Continuing with EIGRP configurations, this screenshot showcases the setup on the</w:t>
      </w:r>
      <w:r>
        <w:t xml:space="preserve"> HUB1</w:t>
      </w:r>
      <w:r w:rsidRPr="006016E6">
        <w:t>. It involves enabling EIGRP, specifying network addresses, and configuring passive interfaces, aligning with the lab's EIGRP routing objectives.</w:t>
      </w:r>
    </w:p>
    <w:p w14:paraId="492AE0B7" w14:textId="77777777" w:rsidR="00BC0622" w:rsidRDefault="00BC0622" w:rsidP="00715458"/>
    <w:p w14:paraId="6410687F" w14:textId="77777777" w:rsidR="00715458" w:rsidRDefault="00715458" w:rsidP="00715458"/>
    <w:p w14:paraId="6485B789" w14:textId="77777777" w:rsidR="00715458" w:rsidRDefault="00715458" w:rsidP="00715458"/>
    <w:p w14:paraId="78DEF615" w14:textId="36A84D98" w:rsidR="00715458" w:rsidRDefault="0026731C" w:rsidP="00715458">
      <w:r>
        <w:rPr>
          <w:noProof/>
        </w:rPr>
        <w:lastRenderedPageBreak/>
        <mc:AlternateContent>
          <mc:Choice Requires="wps">
            <w:drawing>
              <wp:anchor distT="0" distB="0" distL="114300" distR="114300" simplePos="0" relativeHeight="252010496" behindDoc="0" locked="0" layoutInCell="1" allowOverlap="1" wp14:anchorId="524A54B2" wp14:editId="767C827D">
                <wp:simplePos x="0" y="0"/>
                <wp:positionH relativeFrom="margin">
                  <wp:posOffset>167640</wp:posOffset>
                </wp:positionH>
                <wp:positionV relativeFrom="paragraph">
                  <wp:posOffset>1207770</wp:posOffset>
                </wp:positionV>
                <wp:extent cx="1973580" cy="1051560"/>
                <wp:effectExtent l="0" t="0" r="7620" b="0"/>
                <wp:wrapNone/>
                <wp:docPr id="738473184" name="Rectangle 1"/>
                <wp:cNvGraphicFramePr/>
                <a:graphic xmlns:a="http://schemas.openxmlformats.org/drawingml/2006/main">
                  <a:graphicData uri="http://schemas.microsoft.com/office/word/2010/wordprocessingShape">
                    <wps:wsp>
                      <wps:cNvSpPr/>
                      <wps:spPr>
                        <a:xfrm>
                          <a:off x="0" y="0"/>
                          <a:ext cx="1973580" cy="105156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8DF0D" id="Rectangle 1" o:spid="_x0000_s1026" style="position:absolute;margin-left:13.2pt;margin-top:95.1pt;width:155.4pt;height:82.8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" fillcolor="yellow" stroked="f" strokeweight="2pt">
                <v:fill opacity="35980f"/>
                <w10:wrap anchorx="margin"/>
              </v:rect>
            </w:pict>
          </mc:Fallback>
        </mc:AlternateContent>
      </w:r>
      <w:r w:rsidR="00715458" w:rsidRPr="004C73DD">
        <w:rPr>
          <w:noProof/>
        </w:rPr>
        <w:drawing>
          <wp:inline distT="0" distB="0" distL="0" distR="0" wp14:anchorId="2D4DC583" wp14:editId="5C323749">
            <wp:extent cx="5943600" cy="5895340"/>
            <wp:effectExtent l="0" t="0" r="0" b="0"/>
            <wp:docPr id="2077396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96458" name="Picture 1" descr="A screenshot of a computer&#10;&#10;Description automatically generated"/>
                    <pic:cNvPicPr/>
                  </pic:nvPicPr>
                  <pic:blipFill>
                    <a:blip r:embed="rId52"/>
                    <a:stretch>
                      <a:fillRect/>
                    </a:stretch>
                  </pic:blipFill>
                  <pic:spPr>
                    <a:xfrm>
                      <a:off x="0" y="0"/>
                      <a:ext cx="5943600" cy="5895340"/>
                    </a:xfrm>
                    <a:prstGeom prst="rect">
                      <a:avLst/>
                    </a:prstGeom>
                  </pic:spPr>
                </pic:pic>
              </a:graphicData>
            </a:graphic>
          </wp:inline>
        </w:drawing>
      </w:r>
    </w:p>
    <w:p w14:paraId="79F8FF77" w14:textId="4AA3DFAA" w:rsidR="006016E6" w:rsidRDefault="006016E6" w:rsidP="00715458">
      <w:r>
        <w:t>Figure 2-7: Enabling EIGRP and Network Addresses for the HUB</w:t>
      </w:r>
      <w:r w:rsidR="00C742AE">
        <w:t>-B</w:t>
      </w:r>
      <w:r>
        <w:t>.</w:t>
      </w:r>
    </w:p>
    <w:p w14:paraId="1C937260" w14:textId="77777777" w:rsidR="00715458" w:rsidRDefault="00715458" w:rsidP="00715458"/>
    <w:p w14:paraId="5F979255" w14:textId="77777777" w:rsidR="00715458" w:rsidRDefault="00715458" w:rsidP="00715458"/>
    <w:p w14:paraId="54D5AF54" w14:textId="5FA0E21B" w:rsidR="00715458" w:rsidRDefault="00715458" w:rsidP="00715458"/>
    <w:p w14:paraId="24B40B4D" w14:textId="77777777" w:rsidR="00715458" w:rsidRDefault="00715458" w:rsidP="00715458"/>
    <w:p w14:paraId="2A223E06" w14:textId="32CCE601" w:rsidR="00715458" w:rsidRDefault="0026731C" w:rsidP="00715458">
      <w:r>
        <w:rPr>
          <w:noProof/>
        </w:rPr>
        <w:lastRenderedPageBreak/>
        <mc:AlternateContent>
          <mc:Choice Requires="wps">
            <w:drawing>
              <wp:anchor distT="0" distB="0" distL="114300" distR="114300" simplePos="0" relativeHeight="252012544" behindDoc="0" locked="0" layoutInCell="1" allowOverlap="1" wp14:anchorId="1BE48879" wp14:editId="325CA3F5">
                <wp:simplePos x="0" y="0"/>
                <wp:positionH relativeFrom="margin">
                  <wp:posOffset>929640</wp:posOffset>
                </wp:positionH>
                <wp:positionV relativeFrom="paragraph">
                  <wp:posOffset>735330</wp:posOffset>
                </wp:positionV>
                <wp:extent cx="1143000" cy="167640"/>
                <wp:effectExtent l="0" t="0" r="0" b="3810"/>
                <wp:wrapNone/>
                <wp:docPr id="1617525504" name="Rectangle 1"/>
                <wp:cNvGraphicFramePr/>
                <a:graphic xmlns:a="http://schemas.openxmlformats.org/drawingml/2006/main">
                  <a:graphicData uri="http://schemas.microsoft.com/office/word/2010/wordprocessingShape">
                    <wps:wsp>
                      <wps:cNvSpPr/>
                      <wps:spPr>
                        <a:xfrm>
                          <a:off x="0" y="0"/>
                          <a:ext cx="1143000" cy="16764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091CB" id="Rectangle 1" o:spid="_x0000_s1026" style="position:absolute;margin-left:73.2pt;margin-top:57.9pt;width:90pt;height:13.2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" fillcolor="yellow" stroked="f" strokeweight="2pt">
                <v:fill opacity="35980f"/>
                <w10:wrap anchorx="margin"/>
              </v:rect>
            </w:pict>
          </mc:Fallback>
        </mc:AlternateContent>
      </w:r>
      <w:r w:rsidR="00715458" w:rsidRPr="003529B9">
        <w:rPr>
          <w:noProof/>
        </w:rPr>
        <w:drawing>
          <wp:inline distT="0" distB="0" distL="0" distR="0" wp14:anchorId="3ED23376" wp14:editId="68DD14A9">
            <wp:extent cx="5943600" cy="5160645"/>
            <wp:effectExtent l="0" t="0" r="0" b="1905"/>
            <wp:docPr id="825310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10258" name="Picture 1" descr="A screenshot of a computer&#10;&#10;Description automatically generated"/>
                    <pic:cNvPicPr/>
                  </pic:nvPicPr>
                  <pic:blipFill>
                    <a:blip r:embed="rId53"/>
                    <a:stretch>
                      <a:fillRect/>
                    </a:stretch>
                  </pic:blipFill>
                  <pic:spPr>
                    <a:xfrm>
                      <a:off x="0" y="0"/>
                      <a:ext cx="5943600" cy="5160645"/>
                    </a:xfrm>
                    <a:prstGeom prst="rect">
                      <a:avLst/>
                    </a:prstGeom>
                  </pic:spPr>
                </pic:pic>
              </a:graphicData>
            </a:graphic>
          </wp:inline>
        </w:drawing>
      </w:r>
    </w:p>
    <w:p w14:paraId="4CCC5145" w14:textId="5DC3BFDA" w:rsidR="00A95CB6" w:rsidRDefault="00A95CB6" w:rsidP="00A95CB6">
      <w:r>
        <w:t xml:space="preserve">Figure 2-8: Verifying EIGRP Configuration for the </w:t>
      </w:r>
      <w:r w:rsidRPr="00A95CB6">
        <w:t>Spoke1.</w:t>
      </w:r>
    </w:p>
    <w:p w14:paraId="6A783765" w14:textId="3F36A572" w:rsidR="00A95CB6" w:rsidRDefault="00A95CB6" w:rsidP="00A95CB6">
      <w:r>
        <w:t>This screenshot displays the output of various commands to verify the EIGRP configuration on the</w:t>
      </w:r>
      <w:r w:rsidRPr="00A95CB6">
        <w:t xml:space="preserve"> Spoke1</w:t>
      </w:r>
      <w:r>
        <w:t>. It includes routing protocols, the routing database, EIGRP routing information, and events captured in debug mode.</w:t>
      </w:r>
    </w:p>
    <w:p w14:paraId="7EB236BB" w14:textId="77777777" w:rsidR="00715458" w:rsidRDefault="00715458" w:rsidP="00715458"/>
    <w:p w14:paraId="15EA99E0" w14:textId="74FC4F02" w:rsidR="00715458" w:rsidRDefault="0026731C" w:rsidP="00715458">
      <w:r>
        <w:rPr>
          <w:noProof/>
        </w:rPr>
        <w:lastRenderedPageBreak/>
        <mc:AlternateContent>
          <mc:Choice Requires="wps">
            <w:drawing>
              <wp:anchor distT="0" distB="0" distL="114300" distR="114300" simplePos="0" relativeHeight="252014592" behindDoc="0" locked="0" layoutInCell="1" allowOverlap="1" wp14:anchorId="6915FA70" wp14:editId="67FA5D7E">
                <wp:simplePos x="0" y="0"/>
                <wp:positionH relativeFrom="margin">
                  <wp:posOffset>701040</wp:posOffset>
                </wp:positionH>
                <wp:positionV relativeFrom="paragraph">
                  <wp:posOffset>715645</wp:posOffset>
                </wp:positionV>
                <wp:extent cx="1143000" cy="167640"/>
                <wp:effectExtent l="0" t="0" r="0" b="3810"/>
                <wp:wrapNone/>
                <wp:docPr id="1580943156" name="Rectangle 1"/>
                <wp:cNvGraphicFramePr/>
                <a:graphic xmlns:a="http://schemas.openxmlformats.org/drawingml/2006/main">
                  <a:graphicData uri="http://schemas.microsoft.com/office/word/2010/wordprocessingShape">
                    <wps:wsp>
                      <wps:cNvSpPr/>
                      <wps:spPr>
                        <a:xfrm>
                          <a:off x="0" y="0"/>
                          <a:ext cx="1143000" cy="16764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0D214" id="Rectangle 1" o:spid="_x0000_s1026" style="position:absolute;margin-left:55.2pt;margin-top:56.35pt;width:90pt;height:13.2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" fillcolor="yellow" stroked="f" strokeweight="2pt">
                <v:fill opacity="35980f"/>
                <w10:wrap anchorx="margin"/>
              </v:rect>
            </w:pict>
          </mc:Fallback>
        </mc:AlternateContent>
      </w:r>
      <w:r w:rsidR="00715458" w:rsidRPr="00007E7E">
        <w:rPr>
          <w:noProof/>
        </w:rPr>
        <w:drawing>
          <wp:inline distT="0" distB="0" distL="0" distR="0" wp14:anchorId="0E009A57" wp14:editId="26F723E8">
            <wp:extent cx="5943600" cy="6137275"/>
            <wp:effectExtent l="0" t="0" r="0" b="0"/>
            <wp:docPr id="355601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01865" name="Picture 1" descr="A screenshot of a computer&#10;&#10;Description automatically generated"/>
                    <pic:cNvPicPr/>
                  </pic:nvPicPr>
                  <pic:blipFill>
                    <a:blip r:embed="rId54"/>
                    <a:stretch>
                      <a:fillRect/>
                    </a:stretch>
                  </pic:blipFill>
                  <pic:spPr>
                    <a:xfrm>
                      <a:off x="0" y="0"/>
                      <a:ext cx="5943600" cy="6137275"/>
                    </a:xfrm>
                    <a:prstGeom prst="rect">
                      <a:avLst/>
                    </a:prstGeom>
                  </pic:spPr>
                </pic:pic>
              </a:graphicData>
            </a:graphic>
          </wp:inline>
        </w:drawing>
      </w:r>
    </w:p>
    <w:p w14:paraId="07F52D6D" w14:textId="501D0D02" w:rsidR="00A95CB6" w:rsidRDefault="00A95CB6" w:rsidP="00A95CB6">
      <w:r>
        <w:t xml:space="preserve">Figure 2-8.1: Verifying EIGRP Configuration for the </w:t>
      </w:r>
      <w:r w:rsidRPr="00A95CB6">
        <w:t>Spoke1.</w:t>
      </w:r>
    </w:p>
    <w:p w14:paraId="6ED1F6C7" w14:textId="77777777" w:rsidR="00A95CB6" w:rsidRDefault="00A95CB6" w:rsidP="00715458"/>
    <w:p w14:paraId="641DD641" w14:textId="77777777" w:rsidR="00715458" w:rsidRDefault="00715458" w:rsidP="00715458"/>
    <w:p w14:paraId="67B15813" w14:textId="5C11FAC8" w:rsidR="00715458" w:rsidRDefault="0026731C" w:rsidP="00715458">
      <w:r>
        <w:rPr>
          <w:noProof/>
        </w:rPr>
        <w:lastRenderedPageBreak/>
        <mc:AlternateContent>
          <mc:Choice Requires="wps">
            <w:drawing>
              <wp:anchor distT="0" distB="0" distL="114300" distR="114300" simplePos="0" relativeHeight="252016640" behindDoc="0" locked="0" layoutInCell="1" allowOverlap="1" wp14:anchorId="772ABCB1" wp14:editId="05BDF10C">
                <wp:simplePos x="0" y="0"/>
                <wp:positionH relativeFrom="margin">
                  <wp:posOffset>975360</wp:posOffset>
                </wp:positionH>
                <wp:positionV relativeFrom="paragraph">
                  <wp:posOffset>776605</wp:posOffset>
                </wp:positionV>
                <wp:extent cx="1143000" cy="167640"/>
                <wp:effectExtent l="0" t="0" r="0" b="3810"/>
                <wp:wrapNone/>
                <wp:docPr id="1651789564" name="Rectangle 1"/>
                <wp:cNvGraphicFramePr/>
                <a:graphic xmlns:a="http://schemas.openxmlformats.org/drawingml/2006/main">
                  <a:graphicData uri="http://schemas.microsoft.com/office/word/2010/wordprocessingShape">
                    <wps:wsp>
                      <wps:cNvSpPr/>
                      <wps:spPr>
                        <a:xfrm>
                          <a:off x="0" y="0"/>
                          <a:ext cx="1143000" cy="16764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41384" id="Rectangle 1" o:spid="_x0000_s1026" style="position:absolute;margin-left:76.8pt;margin-top:61.15pt;width:90pt;height:13.2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" fillcolor="yellow" stroked="f" strokeweight="2pt">
                <v:fill opacity="35980f"/>
                <w10:wrap anchorx="margin"/>
              </v:rect>
            </w:pict>
          </mc:Fallback>
        </mc:AlternateContent>
      </w:r>
      <w:r w:rsidR="00715458" w:rsidRPr="00D96596">
        <w:rPr>
          <w:noProof/>
        </w:rPr>
        <w:drawing>
          <wp:inline distT="0" distB="0" distL="0" distR="0" wp14:anchorId="1F2361F4" wp14:editId="647E0369">
            <wp:extent cx="5943600" cy="4286885"/>
            <wp:effectExtent l="0" t="0" r="0" b="0"/>
            <wp:docPr id="2003470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70977" name="Picture 1" descr="A screenshot of a computer&#10;&#10;Description automatically generated"/>
                    <pic:cNvPicPr/>
                  </pic:nvPicPr>
                  <pic:blipFill>
                    <a:blip r:embed="rId55"/>
                    <a:stretch>
                      <a:fillRect/>
                    </a:stretch>
                  </pic:blipFill>
                  <pic:spPr>
                    <a:xfrm>
                      <a:off x="0" y="0"/>
                      <a:ext cx="5943600" cy="4286885"/>
                    </a:xfrm>
                    <a:prstGeom prst="rect">
                      <a:avLst/>
                    </a:prstGeom>
                  </pic:spPr>
                </pic:pic>
              </a:graphicData>
            </a:graphic>
          </wp:inline>
        </w:drawing>
      </w:r>
    </w:p>
    <w:p w14:paraId="4DB670AD" w14:textId="2EDBB053" w:rsidR="00A95CB6" w:rsidRDefault="00A95CB6" w:rsidP="00A95CB6">
      <w:r>
        <w:t xml:space="preserve">Figure 2-8.2: Verifying EIGRP Configuration for the </w:t>
      </w:r>
      <w:r w:rsidRPr="00A95CB6">
        <w:t>Spoke1.</w:t>
      </w:r>
    </w:p>
    <w:p w14:paraId="6F5FEA8F" w14:textId="77777777" w:rsidR="00A95CB6" w:rsidRDefault="00A95CB6" w:rsidP="00715458"/>
    <w:p w14:paraId="198CB04A" w14:textId="77777777" w:rsidR="00715458" w:rsidRDefault="00715458" w:rsidP="00715458"/>
    <w:p w14:paraId="4553C320" w14:textId="77777777" w:rsidR="00715458" w:rsidRDefault="00715458" w:rsidP="00715458"/>
    <w:p w14:paraId="39717DF7" w14:textId="482599B9" w:rsidR="00715458" w:rsidRDefault="00365718" w:rsidP="00715458">
      <w:r>
        <w:rPr>
          <w:noProof/>
        </w:rPr>
        <w:lastRenderedPageBreak/>
        <mc:AlternateContent>
          <mc:Choice Requires="wps">
            <w:drawing>
              <wp:anchor distT="0" distB="0" distL="114300" distR="114300" simplePos="0" relativeHeight="252020736" behindDoc="0" locked="0" layoutInCell="1" allowOverlap="1" wp14:anchorId="532560FE" wp14:editId="2865B453">
                <wp:simplePos x="0" y="0"/>
                <wp:positionH relativeFrom="margin">
                  <wp:posOffset>975360</wp:posOffset>
                </wp:positionH>
                <wp:positionV relativeFrom="paragraph">
                  <wp:posOffset>1527810</wp:posOffset>
                </wp:positionV>
                <wp:extent cx="1455420" cy="182880"/>
                <wp:effectExtent l="0" t="0" r="0" b="7620"/>
                <wp:wrapNone/>
                <wp:docPr id="1086690256" name="Rectangle 1"/>
                <wp:cNvGraphicFramePr/>
                <a:graphic xmlns:a="http://schemas.openxmlformats.org/drawingml/2006/main">
                  <a:graphicData uri="http://schemas.microsoft.com/office/word/2010/wordprocessingShape">
                    <wps:wsp>
                      <wps:cNvSpPr/>
                      <wps:spPr>
                        <a:xfrm>
                          <a:off x="0" y="0"/>
                          <a:ext cx="1455420" cy="18288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A4168" id="Rectangle 1" o:spid="_x0000_s1026" style="position:absolute;margin-left:76.8pt;margin-top:120.3pt;width:114.6pt;height:14.4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2018688" behindDoc="0" locked="0" layoutInCell="1" allowOverlap="1" wp14:anchorId="5A015141" wp14:editId="7A9E3702">
                <wp:simplePos x="0" y="0"/>
                <wp:positionH relativeFrom="margin">
                  <wp:posOffset>960120</wp:posOffset>
                </wp:positionH>
                <wp:positionV relativeFrom="paragraph">
                  <wp:posOffset>727710</wp:posOffset>
                </wp:positionV>
                <wp:extent cx="1295400" cy="190500"/>
                <wp:effectExtent l="0" t="0" r="0" b="0"/>
                <wp:wrapNone/>
                <wp:docPr id="731879619"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91324" id="Rectangle 1" o:spid="_x0000_s1026" style="position:absolute;margin-left:75.6pt;margin-top:57.3pt;width:102pt;height:1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" fillcolor="yellow" stroked="f" strokeweight="2pt">
                <v:fill opacity="35980f"/>
                <w10:wrap anchorx="margin"/>
              </v:rect>
            </w:pict>
          </mc:Fallback>
        </mc:AlternateContent>
      </w:r>
      <w:r w:rsidR="00715458" w:rsidRPr="00B8170B">
        <w:rPr>
          <w:noProof/>
        </w:rPr>
        <w:drawing>
          <wp:inline distT="0" distB="0" distL="0" distR="0" wp14:anchorId="3F2ACE46" wp14:editId="231E1176">
            <wp:extent cx="5943600" cy="6837045"/>
            <wp:effectExtent l="0" t="0" r="0" b="1905"/>
            <wp:docPr id="172696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6711" name="Picture 1" descr="A screenshot of a computer&#10;&#10;Description automatically generated"/>
                    <pic:cNvPicPr/>
                  </pic:nvPicPr>
                  <pic:blipFill>
                    <a:blip r:embed="rId56"/>
                    <a:stretch>
                      <a:fillRect/>
                    </a:stretch>
                  </pic:blipFill>
                  <pic:spPr>
                    <a:xfrm>
                      <a:off x="0" y="0"/>
                      <a:ext cx="5943600" cy="6837045"/>
                    </a:xfrm>
                    <a:prstGeom prst="rect">
                      <a:avLst/>
                    </a:prstGeom>
                  </pic:spPr>
                </pic:pic>
              </a:graphicData>
            </a:graphic>
          </wp:inline>
        </w:drawing>
      </w:r>
    </w:p>
    <w:p w14:paraId="1B1DF9A7" w14:textId="2D726D44" w:rsidR="00A95CB6" w:rsidRDefault="00A95CB6" w:rsidP="00A95CB6">
      <w:r>
        <w:t xml:space="preserve">Figure 2-8.3: Verifying EIGRP Configuration for the </w:t>
      </w:r>
      <w:r w:rsidRPr="00A95CB6">
        <w:t>Spoke1.</w:t>
      </w:r>
    </w:p>
    <w:p w14:paraId="7B80E6AA" w14:textId="77777777" w:rsidR="00A95CB6" w:rsidRDefault="00A95CB6" w:rsidP="00715458"/>
    <w:p w14:paraId="51FA3051" w14:textId="77777777" w:rsidR="00715458" w:rsidRDefault="00715458" w:rsidP="00715458"/>
    <w:p w14:paraId="061C6720" w14:textId="75E0748F" w:rsidR="00715458" w:rsidRDefault="00365718" w:rsidP="00715458">
      <w:r>
        <w:rPr>
          <w:noProof/>
        </w:rPr>
        <w:lastRenderedPageBreak/>
        <mc:AlternateContent>
          <mc:Choice Requires="wps">
            <w:drawing>
              <wp:anchor distT="0" distB="0" distL="114300" distR="114300" simplePos="0" relativeHeight="252022784" behindDoc="0" locked="0" layoutInCell="1" allowOverlap="1" wp14:anchorId="4BE01300" wp14:editId="61957BEC">
                <wp:simplePos x="0" y="0"/>
                <wp:positionH relativeFrom="margin">
                  <wp:posOffset>906780</wp:posOffset>
                </wp:positionH>
                <wp:positionV relativeFrom="paragraph">
                  <wp:posOffset>4952365</wp:posOffset>
                </wp:positionV>
                <wp:extent cx="1295400" cy="190500"/>
                <wp:effectExtent l="0" t="0" r="0" b="0"/>
                <wp:wrapNone/>
                <wp:docPr id="850099567"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2B688" id="Rectangle 1" o:spid="_x0000_s1026" style="position:absolute;margin-left:71.4pt;margin-top:389.95pt;width:102pt;height:1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" fillcolor="yellow" stroked="f" strokeweight="2pt">
                <v:fill opacity="35980f"/>
                <w10:wrap anchorx="margin"/>
              </v:rect>
            </w:pict>
          </mc:Fallback>
        </mc:AlternateContent>
      </w:r>
      <w:r w:rsidR="00715458" w:rsidRPr="00123368">
        <w:rPr>
          <w:noProof/>
        </w:rPr>
        <w:drawing>
          <wp:inline distT="0" distB="0" distL="0" distR="0" wp14:anchorId="4E220241" wp14:editId="32ADECFB">
            <wp:extent cx="5943600" cy="6937375"/>
            <wp:effectExtent l="0" t="0" r="0" b="0"/>
            <wp:docPr id="1518704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04362" name="Picture 1" descr="A screenshot of a computer&#10;&#10;Description automatically generated"/>
                    <pic:cNvPicPr/>
                  </pic:nvPicPr>
                  <pic:blipFill>
                    <a:blip r:embed="rId57"/>
                    <a:stretch>
                      <a:fillRect/>
                    </a:stretch>
                  </pic:blipFill>
                  <pic:spPr>
                    <a:xfrm>
                      <a:off x="0" y="0"/>
                      <a:ext cx="5943600" cy="6937375"/>
                    </a:xfrm>
                    <a:prstGeom prst="rect">
                      <a:avLst/>
                    </a:prstGeom>
                  </pic:spPr>
                </pic:pic>
              </a:graphicData>
            </a:graphic>
          </wp:inline>
        </w:drawing>
      </w:r>
    </w:p>
    <w:p w14:paraId="21294874" w14:textId="020FA916" w:rsidR="00A95CB6" w:rsidRDefault="00A95CB6" w:rsidP="00A95CB6">
      <w:r>
        <w:t xml:space="preserve">Figure 2-8.4: Verifying EIGRP Configuration for the </w:t>
      </w:r>
      <w:r w:rsidRPr="00A95CB6">
        <w:t>Spoke1.</w:t>
      </w:r>
    </w:p>
    <w:p w14:paraId="56C365E8" w14:textId="77777777" w:rsidR="00A95CB6" w:rsidRDefault="00A95CB6" w:rsidP="00715458"/>
    <w:p w14:paraId="0AACE5FC" w14:textId="77777777" w:rsidR="00715458" w:rsidRDefault="00715458" w:rsidP="00715458"/>
    <w:p w14:paraId="25FFA03B" w14:textId="77777777" w:rsidR="00715458" w:rsidRDefault="00715458" w:rsidP="00715458"/>
    <w:p w14:paraId="5AB2CD4D" w14:textId="7022A0A2" w:rsidR="00715458" w:rsidRDefault="00365718" w:rsidP="00715458">
      <w:r>
        <w:rPr>
          <w:noProof/>
        </w:rPr>
        <w:lastRenderedPageBreak/>
        <mc:AlternateContent>
          <mc:Choice Requires="wps">
            <w:drawing>
              <wp:anchor distT="0" distB="0" distL="114300" distR="114300" simplePos="0" relativeHeight="252024832" behindDoc="0" locked="0" layoutInCell="1" allowOverlap="1" wp14:anchorId="65088F89" wp14:editId="28799C06">
                <wp:simplePos x="0" y="0"/>
                <wp:positionH relativeFrom="margin">
                  <wp:posOffset>670560</wp:posOffset>
                </wp:positionH>
                <wp:positionV relativeFrom="paragraph">
                  <wp:posOffset>723265</wp:posOffset>
                </wp:positionV>
                <wp:extent cx="1295400" cy="190500"/>
                <wp:effectExtent l="0" t="0" r="0" b="0"/>
                <wp:wrapNone/>
                <wp:docPr id="1224105882"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F3200" id="Rectangle 1" o:spid="_x0000_s1026" style="position:absolute;margin-left:52.8pt;margin-top:56.95pt;width:102pt;height:1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" fillcolor="yellow" stroked="f" strokeweight="2pt">
                <v:fill opacity="35980f"/>
                <w10:wrap anchorx="margin"/>
              </v:rect>
            </w:pict>
          </mc:Fallback>
        </mc:AlternateContent>
      </w:r>
      <w:r w:rsidR="00715458" w:rsidRPr="00760A19">
        <w:rPr>
          <w:noProof/>
        </w:rPr>
        <w:drawing>
          <wp:inline distT="0" distB="0" distL="0" distR="0" wp14:anchorId="4151C523" wp14:editId="22938590">
            <wp:extent cx="5943600" cy="5279390"/>
            <wp:effectExtent l="0" t="0" r="0" b="0"/>
            <wp:docPr id="813108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08206" name="Picture 1" descr="A screenshot of a computer&#10;&#10;Description automatically generated"/>
                    <pic:cNvPicPr/>
                  </pic:nvPicPr>
                  <pic:blipFill>
                    <a:blip r:embed="rId58"/>
                    <a:stretch>
                      <a:fillRect/>
                    </a:stretch>
                  </pic:blipFill>
                  <pic:spPr>
                    <a:xfrm>
                      <a:off x="0" y="0"/>
                      <a:ext cx="5943600" cy="5279390"/>
                    </a:xfrm>
                    <a:prstGeom prst="rect">
                      <a:avLst/>
                    </a:prstGeom>
                  </pic:spPr>
                </pic:pic>
              </a:graphicData>
            </a:graphic>
          </wp:inline>
        </w:drawing>
      </w:r>
    </w:p>
    <w:p w14:paraId="5257BF41" w14:textId="47EC719A" w:rsidR="00037AFB" w:rsidRDefault="00037AFB" w:rsidP="00037AFB">
      <w:r>
        <w:t>Figure 2-9: Verifying EIGRP Configuration for the Spoke2.</w:t>
      </w:r>
    </w:p>
    <w:p w14:paraId="0B510937" w14:textId="77777777" w:rsidR="00037AFB" w:rsidRDefault="00037AFB" w:rsidP="00037AFB"/>
    <w:p w14:paraId="3EDB4C56" w14:textId="0777E82A" w:rsidR="00037AFB" w:rsidRDefault="00037AFB" w:rsidP="00037AFB">
      <w:r>
        <w:t>Similar to the previous screenshot, this one focuses on verifying the EIGRP configuration, but this time for the Spoke2. It provides insights into routing protocols, routing databases, and EIGRP events in debug mode.</w:t>
      </w:r>
    </w:p>
    <w:p w14:paraId="187AE2F5" w14:textId="77777777" w:rsidR="00715458" w:rsidRDefault="00715458" w:rsidP="00715458"/>
    <w:p w14:paraId="3D619EA1" w14:textId="6C09865A" w:rsidR="00715458" w:rsidRDefault="00365718" w:rsidP="00715458">
      <w:r>
        <w:rPr>
          <w:noProof/>
        </w:rPr>
        <w:lastRenderedPageBreak/>
        <mc:AlternateContent>
          <mc:Choice Requires="wps">
            <w:drawing>
              <wp:anchor distT="0" distB="0" distL="114300" distR="114300" simplePos="0" relativeHeight="252026880" behindDoc="0" locked="0" layoutInCell="1" allowOverlap="1" wp14:anchorId="7C144E96" wp14:editId="2CC69EAF">
                <wp:simplePos x="0" y="0"/>
                <wp:positionH relativeFrom="margin">
                  <wp:posOffset>632460</wp:posOffset>
                </wp:positionH>
                <wp:positionV relativeFrom="paragraph">
                  <wp:posOffset>669925</wp:posOffset>
                </wp:positionV>
                <wp:extent cx="1295400" cy="190500"/>
                <wp:effectExtent l="0" t="0" r="0" b="0"/>
                <wp:wrapNone/>
                <wp:docPr id="1637528854"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70179" id="Rectangle 1" o:spid="_x0000_s1026" style="position:absolute;margin-left:49.8pt;margin-top:52.75pt;width:102pt;height:1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" fillcolor="yellow" stroked="f" strokeweight="2pt">
                <v:fill opacity="35980f"/>
                <w10:wrap anchorx="margin"/>
              </v:rect>
            </w:pict>
          </mc:Fallback>
        </mc:AlternateContent>
      </w:r>
      <w:r w:rsidR="00715458" w:rsidRPr="00FD3D22">
        <w:rPr>
          <w:noProof/>
        </w:rPr>
        <w:drawing>
          <wp:inline distT="0" distB="0" distL="0" distR="0" wp14:anchorId="42E97E42" wp14:editId="030C2D5A">
            <wp:extent cx="5943600" cy="6402705"/>
            <wp:effectExtent l="0" t="0" r="0" b="0"/>
            <wp:docPr id="676687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87760" name="Picture 1" descr="A screenshot of a computer&#10;&#10;Description automatically generated"/>
                    <pic:cNvPicPr/>
                  </pic:nvPicPr>
                  <pic:blipFill>
                    <a:blip r:embed="rId59"/>
                    <a:stretch>
                      <a:fillRect/>
                    </a:stretch>
                  </pic:blipFill>
                  <pic:spPr>
                    <a:xfrm>
                      <a:off x="0" y="0"/>
                      <a:ext cx="5943600" cy="6402705"/>
                    </a:xfrm>
                    <a:prstGeom prst="rect">
                      <a:avLst/>
                    </a:prstGeom>
                  </pic:spPr>
                </pic:pic>
              </a:graphicData>
            </a:graphic>
          </wp:inline>
        </w:drawing>
      </w:r>
    </w:p>
    <w:p w14:paraId="650F6738" w14:textId="77777777" w:rsidR="00715458" w:rsidRDefault="00715458" w:rsidP="00715458"/>
    <w:p w14:paraId="41132ABB" w14:textId="7074B277" w:rsidR="00037AFB" w:rsidRDefault="00037AFB" w:rsidP="00037AFB">
      <w:r>
        <w:t>Figure 2-9.1: Verifying EIGRP Configuration for the Spoke2.</w:t>
      </w:r>
    </w:p>
    <w:p w14:paraId="1AF7BC4B" w14:textId="77777777" w:rsidR="00715458" w:rsidRDefault="00715458" w:rsidP="00715458"/>
    <w:p w14:paraId="2CFF40C5" w14:textId="53787A82" w:rsidR="00715458" w:rsidRDefault="00365718" w:rsidP="00715458">
      <w:r>
        <w:rPr>
          <w:noProof/>
        </w:rPr>
        <w:lastRenderedPageBreak/>
        <mc:AlternateContent>
          <mc:Choice Requires="wps">
            <w:drawing>
              <wp:anchor distT="0" distB="0" distL="114300" distR="114300" simplePos="0" relativeHeight="252033024" behindDoc="0" locked="0" layoutInCell="1" allowOverlap="1" wp14:anchorId="55E3F4F2" wp14:editId="51EE2809">
                <wp:simplePos x="0" y="0"/>
                <wp:positionH relativeFrom="margin">
                  <wp:posOffset>1074420</wp:posOffset>
                </wp:positionH>
                <wp:positionV relativeFrom="paragraph">
                  <wp:posOffset>4388485</wp:posOffset>
                </wp:positionV>
                <wp:extent cx="1295400" cy="190500"/>
                <wp:effectExtent l="0" t="0" r="0" b="0"/>
                <wp:wrapNone/>
                <wp:docPr id="1166988934"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C1EC9" id="Rectangle 1" o:spid="_x0000_s1026" style="position:absolute;margin-left:84.6pt;margin-top:345.55pt;width:102pt;height:1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2030976" behindDoc="0" locked="0" layoutInCell="1" allowOverlap="1" wp14:anchorId="4BC1395F" wp14:editId="449D00EC">
                <wp:simplePos x="0" y="0"/>
                <wp:positionH relativeFrom="margin">
                  <wp:posOffset>1005840</wp:posOffset>
                </wp:positionH>
                <wp:positionV relativeFrom="paragraph">
                  <wp:posOffset>3717925</wp:posOffset>
                </wp:positionV>
                <wp:extent cx="1295400" cy="190500"/>
                <wp:effectExtent l="0" t="0" r="0" b="0"/>
                <wp:wrapNone/>
                <wp:docPr id="1106905366"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A109A" id="Rectangle 1" o:spid="_x0000_s1026" style="position:absolute;margin-left:79.2pt;margin-top:292.75pt;width:102pt;height:1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2028928" behindDoc="0" locked="0" layoutInCell="1" allowOverlap="1" wp14:anchorId="3320BF08" wp14:editId="3D72537E">
                <wp:simplePos x="0" y="0"/>
                <wp:positionH relativeFrom="margin">
                  <wp:posOffset>868680</wp:posOffset>
                </wp:positionH>
                <wp:positionV relativeFrom="paragraph">
                  <wp:posOffset>852805</wp:posOffset>
                </wp:positionV>
                <wp:extent cx="1295400" cy="190500"/>
                <wp:effectExtent l="0" t="0" r="0" b="0"/>
                <wp:wrapNone/>
                <wp:docPr id="562063578"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0AB0F" id="Rectangle 1" o:spid="_x0000_s1026" style="position:absolute;margin-left:68.4pt;margin-top:67.15pt;width:102pt;height:1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" fillcolor="yellow" stroked="f" strokeweight="2pt">
                <v:fill opacity="35980f"/>
                <w10:wrap anchorx="margin"/>
              </v:rect>
            </w:pict>
          </mc:Fallback>
        </mc:AlternateContent>
      </w:r>
      <w:r w:rsidR="00715458" w:rsidRPr="00AD3460">
        <w:rPr>
          <w:noProof/>
        </w:rPr>
        <w:drawing>
          <wp:inline distT="0" distB="0" distL="0" distR="0" wp14:anchorId="3FCB3B1E" wp14:editId="450C9AEC">
            <wp:extent cx="5943600" cy="6005830"/>
            <wp:effectExtent l="0" t="0" r="0" b="0"/>
            <wp:docPr id="1029141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41663" name="Picture 1" descr="A screenshot of a computer&#10;&#10;Description automatically generated"/>
                    <pic:cNvPicPr/>
                  </pic:nvPicPr>
                  <pic:blipFill>
                    <a:blip r:embed="rId60"/>
                    <a:stretch>
                      <a:fillRect/>
                    </a:stretch>
                  </pic:blipFill>
                  <pic:spPr>
                    <a:xfrm>
                      <a:off x="0" y="0"/>
                      <a:ext cx="5943600" cy="6005830"/>
                    </a:xfrm>
                    <a:prstGeom prst="rect">
                      <a:avLst/>
                    </a:prstGeom>
                  </pic:spPr>
                </pic:pic>
              </a:graphicData>
            </a:graphic>
          </wp:inline>
        </w:drawing>
      </w:r>
    </w:p>
    <w:p w14:paraId="47EF7A6A" w14:textId="2239490F" w:rsidR="00037AFB" w:rsidRDefault="00037AFB" w:rsidP="00037AFB">
      <w:r>
        <w:t>Figure 2-9.2: Verifying EIGRP Configuration for the Spoke2.</w:t>
      </w:r>
    </w:p>
    <w:p w14:paraId="57648FE5" w14:textId="77777777" w:rsidR="00715458" w:rsidRDefault="00715458" w:rsidP="00715458"/>
    <w:p w14:paraId="47F12539" w14:textId="09B99236" w:rsidR="00715458" w:rsidRDefault="00365718" w:rsidP="00715458">
      <w:r>
        <w:rPr>
          <w:noProof/>
        </w:rPr>
        <w:lastRenderedPageBreak/>
        <mc:AlternateContent>
          <mc:Choice Requires="wps">
            <w:drawing>
              <wp:anchor distT="0" distB="0" distL="114300" distR="114300" simplePos="0" relativeHeight="252035072" behindDoc="0" locked="0" layoutInCell="1" allowOverlap="1" wp14:anchorId="0B64E66F" wp14:editId="7D613160">
                <wp:simplePos x="0" y="0"/>
                <wp:positionH relativeFrom="margin">
                  <wp:posOffset>990600</wp:posOffset>
                </wp:positionH>
                <wp:positionV relativeFrom="paragraph">
                  <wp:posOffset>890905</wp:posOffset>
                </wp:positionV>
                <wp:extent cx="1295400" cy="190500"/>
                <wp:effectExtent l="0" t="0" r="0" b="0"/>
                <wp:wrapNone/>
                <wp:docPr id="1941210612"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D7B13" id="Rectangle 1" o:spid="_x0000_s1026" style="position:absolute;margin-left:78pt;margin-top:70.15pt;width:102pt;height:1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" fillcolor="yellow" stroked="f" strokeweight="2pt">
                <v:fill opacity="35980f"/>
                <w10:wrap anchorx="margin"/>
              </v:rect>
            </w:pict>
          </mc:Fallback>
        </mc:AlternateContent>
      </w:r>
      <w:r w:rsidR="00715458" w:rsidRPr="00967908">
        <w:rPr>
          <w:noProof/>
        </w:rPr>
        <w:drawing>
          <wp:inline distT="0" distB="0" distL="0" distR="0" wp14:anchorId="264DD5DF" wp14:editId="46C66D2C">
            <wp:extent cx="5943600" cy="6749415"/>
            <wp:effectExtent l="0" t="0" r="0" b="0"/>
            <wp:docPr id="1149970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70934" name="Picture 1" descr="A screenshot of a computer&#10;&#10;Description automatically generated"/>
                    <pic:cNvPicPr/>
                  </pic:nvPicPr>
                  <pic:blipFill>
                    <a:blip r:embed="rId61"/>
                    <a:stretch>
                      <a:fillRect/>
                    </a:stretch>
                  </pic:blipFill>
                  <pic:spPr>
                    <a:xfrm>
                      <a:off x="0" y="0"/>
                      <a:ext cx="5943600" cy="6749415"/>
                    </a:xfrm>
                    <a:prstGeom prst="rect">
                      <a:avLst/>
                    </a:prstGeom>
                  </pic:spPr>
                </pic:pic>
              </a:graphicData>
            </a:graphic>
          </wp:inline>
        </w:drawing>
      </w:r>
    </w:p>
    <w:p w14:paraId="0AB47ADA" w14:textId="7C3B12DB" w:rsidR="00037AFB" w:rsidRDefault="00037AFB" w:rsidP="00037AFB">
      <w:r>
        <w:t>Figure 2-9.3: Verifying EIGRP Configuration for the Spoke2.</w:t>
      </w:r>
    </w:p>
    <w:p w14:paraId="092DDE2B" w14:textId="77777777" w:rsidR="00715458" w:rsidRDefault="00715458" w:rsidP="00715458"/>
    <w:p w14:paraId="3FB0BEA9" w14:textId="7A1DDCC5" w:rsidR="00715458" w:rsidRDefault="00365718" w:rsidP="00715458">
      <w:r>
        <w:rPr>
          <w:noProof/>
        </w:rPr>
        <w:lastRenderedPageBreak/>
        <mc:AlternateContent>
          <mc:Choice Requires="wps">
            <w:drawing>
              <wp:anchor distT="0" distB="0" distL="114300" distR="114300" simplePos="0" relativeHeight="252037120" behindDoc="0" locked="0" layoutInCell="1" allowOverlap="1" wp14:anchorId="188E7348" wp14:editId="560CD57C">
                <wp:simplePos x="0" y="0"/>
                <wp:positionH relativeFrom="margin">
                  <wp:posOffset>952500</wp:posOffset>
                </wp:positionH>
                <wp:positionV relativeFrom="paragraph">
                  <wp:posOffset>205105</wp:posOffset>
                </wp:positionV>
                <wp:extent cx="1295400" cy="190500"/>
                <wp:effectExtent l="0" t="0" r="0" b="0"/>
                <wp:wrapNone/>
                <wp:docPr id="556052589"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9AD5A" id="Rectangle 1" o:spid="_x0000_s1026" style="position:absolute;margin-left:75pt;margin-top:16.15pt;width:102pt;height:1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" fillcolor="yellow" stroked="f" strokeweight="2pt">
                <v:fill opacity="35980f"/>
                <w10:wrap anchorx="margin"/>
              </v:rect>
            </w:pict>
          </mc:Fallback>
        </mc:AlternateContent>
      </w:r>
      <w:r w:rsidR="00715458" w:rsidRPr="00281214">
        <w:rPr>
          <w:noProof/>
        </w:rPr>
        <w:drawing>
          <wp:inline distT="0" distB="0" distL="0" distR="0" wp14:anchorId="4D716DDE" wp14:editId="510D3985">
            <wp:extent cx="5943600" cy="1978660"/>
            <wp:effectExtent l="0" t="0" r="0" b="2540"/>
            <wp:docPr id="109763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3945" name="Picture 1" descr="A screenshot of a computer&#10;&#10;Description automatically generated"/>
                    <pic:cNvPicPr/>
                  </pic:nvPicPr>
                  <pic:blipFill>
                    <a:blip r:embed="rId62"/>
                    <a:stretch>
                      <a:fillRect/>
                    </a:stretch>
                  </pic:blipFill>
                  <pic:spPr>
                    <a:xfrm>
                      <a:off x="0" y="0"/>
                      <a:ext cx="5943600" cy="1978660"/>
                    </a:xfrm>
                    <a:prstGeom prst="rect">
                      <a:avLst/>
                    </a:prstGeom>
                  </pic:spPr>
                </pic:pic>
              </a:graphicData>
            </a:graphic>
          </wp:inline>
        </w:drawing>
      </w:r>
    </w:p>
    <w:p w14:paraId="68F9A318" w14:textId="5CD2B98E" w:rsidR="00037AFB" w:rsidRDefault="00037AFB" w:rsidP="00037AFB">
      <w:r>
        <w:t>Figure 2-9.4: Verifying EIGRP Configuration for the Spoke2.</w:t>
      </w:r>
    </w:p>
    <w:p w14:paraId="5A863059" w14:textId="77777777" w:rsidR="00037AFB" w:rsidRDefault="00037AFB" w:rsidP="00715458"/>
    <w:p w14:paraId="7A8F2538" w14:textId="77777777" w:rsidR="00715458" w:rsidRDefault="00715458" w:rsidP="00715458"/>
    <w:p w14:paraId="6093CEA7" w14:textId="48A02532" w:rsidR="00715458" w:rsidRDefault="00365718" w:rsidP="00715458">
      <w:r>
        <w:rPr>
          <w:noProof/>
        </w:rPr>
        <w:lastRenderedPageBreak/>
        <mc:AlternateContent>
          <mc:Choice Requires="wps">
            <w:drawing>
              <wp:anchor distT="0" distB="0" distL="114300" distR="114300" simplePos="0" relativeHeight="252039168" behindDoc="0" locked="0" layoutInCell="1" allowOverlap="1" wp14:anchorId="57896325" wp14:editId="14CC6FA2">
                <wp:simplePos x="0" y="0"/>
                <wp:positionH relativeFrom="margin">
                  <wp:posOffset>883920</wp:posOffset>
                </wp:positionH>
                <wp:positionV relativeFrom="paragraph">
                  <wp:posOffset>1470025</wp:posOffset>
                </wp:positionV>
                <wp:extent cx="1295400" cy="190500"/>
                <wp:effectExtent l="0" t="0" r="0" b="0"/>
                <wp:wrapNone/>
                <wp:docPr id="453427751"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030F5" id="Rectangle 1" o:spid="_x0000_s1026" style="position:absolute;margin-left:69.6pt;margin-top:115.75pt;width:102pt;height:1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" fillcolor="yellow" stroked="f" strokeweight="2pt">
                <v:fill opacity="35980f"/>
                <w10:wrap anchorx="margin"/>
              </v:rect>
            </w:pict>
          </mc:Fallback>
        </mc:AlternateContent>
      </w:r>
      <w:r w:rsidR="00715458" w:rsidRPr="00161926">
        <w:rPr>
          <w:noProof/>
        </w:rPr>
        <w:drawing>
          <wp:inline distT="0" distB="0" distL="0" distR="0" wp14:anchorId="31CAC8DC" wp14:editId="7EB78429">
            <wp:extent cx="5943600" cy="5757545"/>
            <wp:effectExtent l="0" t="0" r="0" b="0"/>
            <wp:docPr id="1241091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1486" name="Picture 1" descr="A screenshot of a computer&#10;&#10;Description automatically generated"/>
                    <pic:cNvPicPr/>
                  </pic:nvPicPr>
                  <pic:blipFill>
                    <a:blip r:embed="rId63"/>
                    <a:stretch>
                      <a:fillRect/>
                    </a:stretch>
                  </pic:blipFill>
                  <pic:spPr>
                    <a:xfrm>
                      <a:off x="0" y="0"/>
                      <a:ext cx="5943600" cy="5757545"/>
                    </a:xfrm>
                    <a:prstGeom prst="rect">
                      <a:avLst/>
                    </a:prstGeom>
                  </pic:spPr>
                </pic:pic>
              </a:graphicData>
            </a:graphic>
          </wp:inline>
        </w:drawing>
      </w:r>
    </w:p>
    <w:p w14:paraId="03DD76C9" w14:textId="6AF2B1F9" w:rsidR="00687FDB" w:rsidRDefault="00687FDB" w:rsidP="00687FDB">
      <w:r>
        <w:t>Figure 2-10: Verifying EIGRP Configuration for the Spoke3.</w:t>
      </w:r>
    </w:p>
    <w:p w14:paraId="6222A614" w14:textId="77777777" w:rsidR="00687FDB" w:rsidRDefault="00687FDB" w:rsidP="00687FDB"/>
    <w:p w14:paraId="0434B0F8" w14:textId="2E75D95C" w:rsidR="00037AFB" w:rsidRDefault="00687FDB" w:rsidP="00687FDB">
      <w:r>
        <w:t>This screenshot examines the EIGRP configuration on Spoke3, ensuring that the routing protocols, databases, and EIGRP events align with the desired configurations.</w:t>
      </w:r>
    </w:p>
    <w:p w14:paraId="216BB982" w14:textId="77777777" w:rsidR="00715458" w:rsidRDefault="00715458" w:rsidP="00715458"/>
    <w:p w14:paraId="3CB865BA" w14:textId="009EB7F0" w:rsidR="00715458" w:rsidRDefault="00365718" w:rsidP="00715458">
      <w:r>
        <w:rPr>
          <w:noProof/>
        </w:rPr>
        <w:lastRenderedPageBreak/>
        <mc:AlternateContent>
          <mc:Choice Requires="wps">
            <w:drawing>
              <wp:anchor distT="0" distB="0" distL="114300" distR="114300" simplePos="0" relativeHeight="252043264" behindDoc="0" locked="0" layoutInCell="1" allowOverlap="1" wp14:anchorId="00F8A99F" wp14:editId="0715A912">
                <wp:simplePos x="0" y="0"/>
                <wp:positionH relativeFrom="margin">
                  <wp:posOffset>693420</wp:posOffset>
                </wp:positionH>
                <wp:positionV relativeFrom="paragraph">
                  <wp:posOffset>734695</wp:posOffset>
                </wp:positionV>
                <wp:extent cx="1295400" cy="190500"/>
                <wp:effectExtent l="0" t="0" r="0" b="0"/>
                <wp:wrapNone/>
                <wp:docPr id="1698976778"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91294" id="Rectangle 1" o:spid="_x0000_s1026" style="position:absolute;margin-left:54.6pt;margin-top:57.85pt;width:102pt;height:1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" fillcolor="yellow" stroked="f" strokeweight="2pt">
                <v:fill opacity="35980f"/>
                <w10:wrap anchorx="margin"/>
              </v:rect>
            </w:pict>
          </mc:Fallback>
        </mc:AlternateContent>
      </w:r>
      <w:r w:rsidR="00715458" w:rsidRPr="00090F51">
        <w:rPr>
          <w:noProof/>
        </w:rPr>
        <w:drawing>
          <wp:inline distT="0" distB="0" distL="0" distR="0" wp14:anchorId="4B9797D3" wp14:editId="6F77C762">
            <wp:extent cx="5943600" cy="6269355"/>
            <wp:effectExtent l="0" t="0" r="0" b="0"/>
            <wp:docPr id="1283900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00408" name="Picture 1" descr="A screenshot of a computer&#10;&#10;Description automatically generated"/>
                    <pic:cNvPicPr/>
                  </pic:nvPicPr>
                  <pic:blipFill>
                    <a:blip r:embed="rId64"/>
                    <a:stretch>
                      <a:fillRect/>
                    </a:stretch>
                  </pic:blipFill>
                  <pic:spPr>
                    <a:xfrm>
                      <a:off x="0" y="0"/>
                      <a:ext cx="5943600" cy="6269355"/>
                    </a:xfrm>
                    <a:prstGeom prst="rect">
                      <a:avLst/>
                    </a:prstGeom>
                  </pic:spPr>
                </pic:pic>
              </a:graphicData>
            </a:graphic>
          </wp:inline>
        </w:drawing>
      </w:r>
    </w:p>
    <w:p w14:paraId="25D26D63" w14:textId="4BFE4A86" w:rsidR="00687FDB" w:rsidRDefault="00687FDB" w:rsidP="00687FDB">
      <w:r>
        <w:t>Figure 2-10.1: Verifying EIGRP Configuration for the Spoke3.</w:t>
      </w:r>
    </w:p>
    <w:p w14:paraId="09235E93" w14:textId="77777777" w:rsidR="00715458" w:rsidRDefault="00715458" w:rsidP="00715458"/>
    <w:p w14:paraId="2CEFE440" w14:textId="1AF4EA09" w:rsidR="00715458" w:rsidRDefault="00365718" w:rsidP="00715458">
      <w:r>
        <w:rPr>
          <w:noProof/>
        </w:rPr>
        <w:lastRenderedPageBreak/>
        <mc:AlternateContent>
          <mc:Choice Requires="wps">
            <w:drawing>
              <wp:anchor distT="0" distB="0" distL="114300" distR="114300" simplePos="0" relativeHeight="252047360" behindDoc="0" locked="0" layoutInCell="1" allowOverlap="1" wp14:anchorId="38B240E0" wp14:editId="44661661">
                <wp:simplePos x="0" y="0"/>
                <wp:positionH relativeFrom="margin">
                  <wp:posOffset>1028700</wp:posOffset>
                </wp:positionH>
                <wp:positionV relativeFrom="paragraph">
                  <wp:posOffset>4418965</wp:posOffset>
                </wp:positionV>
                <wp:extent cx="1295400" cy="190500"/>
                <wp:effectExtent l="0" t="0" r="0" b="0"/>
                <wp:wrapNone/>
                <wp:docPr id="712564593"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495A2" id="Rectangle 1" o:spid="_x0000_s1026" style="position:absolute;margin-left:81pt;margin-top:347.95pt;width:102pt;height:1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2045312" behindDoc="0" locked="0" layoutInCell="1" allowOverlap="1" wp14:anchorId="5C1D85EA" wp14:editId="783ADFFA">
                <wp:simplePos x="0" y="0"/>
                <wp:positionH relativeFrom="margin">
                  <wp:posOffset>998220</wp:posOffset>
                </wp:positionH>
                <wp:positionV relativeFrom="paragraph">
                  <wp:posOffset>3745230</wp:posOffset>
                </wp:positionV>
                <wp:extent cx="1295400" cy="190500"/>
                <wp:effectExtent l="0" t="0" r="0" b="0"/>
                <wp:wrapNone/>
                <wp:docPr id="1819563748"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EB640" id="Rectangle 1" o:spid="_x0000_s1026" style="position:absolute;margin-left:78.6pt;margin-top:294.9pt;width:102pt;height:1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2041216" behindDoc="0" locked="0" layoutInCell="1" allowOverlap="1" wp14:anchorId="51782994" wp14:editId="6CDE432A">
                <wp:simplePos x="0" y="0"/>
                <wp:positionH relativeFrom="margin">
                  <wp:posOffset>914400</wp:posOffset>
                </wp:positionH>
                <wp:positionV relativeFrom="paragraph">
                  <wp:posOffset>845820</wp:posOffset>
                </wp:positionV>
                <wp:extent cx="1295400" cy="190500"/>
                <wp:effectExtent l="0" t="0" r="0" b="0"/>
                <wp:wrapNone/>
                <wp:docPr id="156849944"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BEF7C" id="Rectangle 1" o:spid="_x0000_s1026" style="position:absolute;margin-left:1in;margin-top:66.6pt;width:102pt;height:1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" fillcolor="yellow" stroked="f" strokeweight="2pt">
                <v:fill opacity="35980f"/>
                <w10:wrap anchorx="margin"/>
              </v:rect>
            </w:pict>
          </mc:Fallback>
        </mc:AlternateContent>
      </w:r>
      <w:r w:rsidR="00715458" w:rsidRPr="0056359E">
        <w:rPr>
          <w:noProof/>
        </w:rPr>
        <w:drawing>
          <wp:inline distT="0" distB="0" distL="0" distR="0" wp14:anchorId="02A60E4B" wp14:editId="1245F376">
            <wp:extent cx="5943600" cy="5867400"/>
            <wp:effectExtent l="0" t="0" r="0" b="0"/>
            <wp:docPr id="70162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25437" name="Picture 1" descr="A screenshot of a computer&#10;&#10;Description automatically generated"/>
                    <pic:cNvPicPr/>
                  </pic:nvPicPr>
                  <pic:blipFill>
                    <a:blip r:embed="rId65"/>
                    <a:stretch>
                      <a:fillRect/>
                    </a:stretch>
                  </pic:blipFill>
                  <pic:spPr>
                    <a:xfrm>
                      <a:off x="0" y="0"/>
                      <a:ext cx="5943600" cy="5867400"/>
                    </a:xfrm>
                    <a:prstGeom prst="rect">
                      <a:avLst/>
                    </a:prstGeom>
                  </pic:spPr>
                </pic:pic>
              </a:graphicData>
            </a:graphic>
          </wp:inline>
        </w:drawing>
      </w:r>
    </w:p>
    <w:p w14:paraId="4931DAFC" w14:textId="171BC689" w:rsidR="00687FDB" w:rsidRDefault="00687FDB" w:rsidP="00687FDB">
      <w:r>
        <w:t>Figure 2-10.2: Verifying EIGRP Configuration for the Spoke3.</w:t>
      </w:r>
    </w:p>
    <w:p w14:paraId="0A144398" w14:textId="77777777" w:rsidR="00715458" w:rsidRDefault="00715458" w:rsidP="00715458"/>
    <w:p w14:paraId="4671D79D" w14:textId="77777777" w:rsidR="00715458" w:rsidRDefault="00715458" w:rsidP="00715458"/>
    <w:p w14:paraId="1869811F" w14:textId="68975513" w:rsidR="00715458" w:rsidRDefault="00365718" w:rsidP="00715458">
      <w:r>
        <w:rPr>
          <w:noProof/>
        </w:rPr>
        <w:lastRenderedPageBreak/>
        <mc:AlternateContent>
          <mc:Choice Requires="wps">
            <w:drawing>
              <wp:anchor distT="0" distB="0" distL="114300" distR="114300" simplePos="0" relativeHeight="252049408" behindDoc="0" locked="0" layoutInCell="1" allowOverlap="1" wp14:anchorId="17897682" wp14:editId="74443077">
                <wp:simplePos x="0" y="0"/>
                <wp:positionH relativeFrom="margin">
                  <wp:posOffset>975360</wp:posOffset>
                </wp:positionH>
                <wp:positionV relativeFrom="paragraph">
                  <wp:posOffset>822325</wp:posOffset>
                </wp:positionV>
                <wp:extent cx="1295400" cy="190500"/>
                <wp:effectExtent l="0" t="0" r="0" b="0"/>
                <wp:wrapNone/>
                <wp:docPr id="915823055"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11727" id="Rectangle 1" o:spid="_x0000_s1026" style="position:absolute;margin-left:76.8pt;margin-top:64.75pt;width:102pt;height:1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" fillcolor="yellow" stroked="f" strokeweight="2pt">
                <v:fill opacity="35980f"/>
                <w10:wrap anchorx="margin"/>
              </v:rect>
            </w:pict>
          </mc:Fallback>
        </mc:AlternateContent>
      </w:r>
      <w:r w:rsidR="00715458" w:rsidRPr="00487802">
        <w:rPr>
          <w:noProof/>
        </w:rPr>
        <w:drawing>
          <wp:inline distT="0" distB="0" distL="0" distR="0" wp14:anchorId="1E90C020" wp14:editId="156EEBAB">
            <wp:extent cx="5943600" cy="6866890"/>
            <wp:effectExtent l="0" t="0" r="0" b="0"/>
            <wp:docPr id="1997133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33436" name="Picture 1" descr="A screenshot of a computer&#10;&#10;Description automatically generated"/>
                    <pic:cNvPicPr/>
                  </pic:nvPicPr>
                  <pic:blipFill>
                    <a:blip r:embed="rId66"/>
                    <a:stretch>
                      <a:fillRect/>
                    </a:stretch>
                  </pic:blipFill>
                  <pic:spPr>
                    <a:xfrm>
                      <a:off x="0" y="0"/>
                      <a:ext cx="5943600" cy="6866890"/>
                    </a:xfrm>
                    <a:prstGeom prst="rect">
                      <a:avLst/>
                    </a:prstGeom>
                  </pic:spPr>
                </pic:pic>
              </a:graphicData>
            </a:graphic>
          </wp:inline>
        </w:drawing>
      </w:r>
    </w:p>
    <w:p w14:paraId="20386A33" w14:textId="09E025B5" w:rsidR="00687FDB" w:rsidRDefault="00687FDB" w:rsidP="00687FDB">
      <w:r>
        <w:t>Figure 2-10.4: Verifying EIGRP Configuration for the Spoke3.</w:t>
      </w:r>
    </w:p>
    <w:p w14:paraId="44B649C2" w14:textId="77777777" w:rsidR="00687FDB" w:rsidRDefault="00687FDB" w:rsidP="00715458"/>
    <w:p w14:paraId="228B48FF" w14:textId="77777777" w:rsidR="00715458" w:rsidRDefault="00715458" w:rsidP="00715458"/>
    <w:p w14:paraId="547C2418" w14:textId="0CE8F338" w:rsidR="00715458" w:rsidRDefault="00365718" w:rsidP="00715458">
      <w:r>
        <w:rPr>
          <w:noProof/>
        </w:rPr>
        <w:lastRenderedPageBreak/>
        <mc:AlternateContent>
          <mc:Choice Requires="wps">
            <w:drawing>
              <wp:anchor distT="0" distB="0" distL="114300" distR="114300" simplePos="0" relativeHeight="252051456" behindDoc="0" locked="0" layoutInCell="1" allowOverlap="1" wp14:anchorId="0DC68D8B" wp14:editId="13CB08D7">
                <wp:simplePos x="0" y="0"/>
                <wp:positionH relativeFrom="margin">
                  <wp:posOffset>899160</wp:posOffset>
                </wp:positionH>
                <wp:positionV relativeFrom="paragraph">
                  <wp:posOffset>487045</wp:posOffset>
                </wp:positionV>
                <wp:extent cx="1295400" cy="190500"/>
                <wp:effectExtent l="0" t="0" r="0" b="0"/>
                <wp:wrapNone/>
                <wp:docPr id="1694223381"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EFF7D" id="Rectangle 1" o:spid="_x0000_s1026" style="position:absolute;margin-left:70.8pt;margin-top:38.35pt;width:102pt;height:1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" fillcolor="yellow" stroked="f" strokeweight="2pt">
                <v:fill opacity="35980f"/>
                <w10:wrap anchorx="margin"/>
              </v:rect>
            </w:pict>
          </mc:Fallback>
        </mc:AlternateContent>
      </w:r>
      <w:r w:rsidR="00715458" w:rsidRPr="006E42E4">
        <w:rPr>
          <w:noProof/>
        </w:rPr>
        <w:drawing>
          <wp:inline distT="0" distB="0" distL="0" distR="0" wp14:anchorId="2A24D228" wp14:editId="72E5DB07">
            <wp:extent cx="5943600" cy="2484120"/>
            <wp:effectExtent l="0" t="0" r="0" b="0"/>
            <wp:docPr id="971822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22124" name="Picture 1" descr="A screenshot of a computer program&#10;&#10;Description automatically generated"/>
                    <pic:cNvPicPr/>
                  </pic:nvPicPr>
                  <pic:blipFill>
                    <a:blip r:embed="rId67"/>
                    <a:stretch>
                      <a:fillRect/>
                    </a:stretch>
                  </pic:blipFill>
                  <pic:spPr>
                    <a:xfrm>
                      <a:off x="0" y="0"/>
                      <a:ext cx="5943600" cy="2484120"/>
                    </a:xfrm>
                    <a:prstGeom prst="rect">
                      <a:avLst/>
                    </a:prstGeom>
                  </pic:spPr>
                </pic:pic>
              </a:graphicData>
            </a:graphic>
          </wp:inline>
        </w:drawing>
      </w:r>
    </w:p>
    <w:p w14:paraId="0ECB378A" w14:textId="2794E3C1" w:rsidR="00687FDB" w:rsidRDefault="00687FDB" w:rsidP="00687FDB">
      <w:r>
        <w:t>Figure 2-10.5: Verifying EIGRP Configuration for the Spoke3.</w:t>
      </w:r>
    </w:p>
    <w:p w14:paraId="37CEACE2" w14:textId="77777777" w:rsidR="00687FDB" w:rsidRDefault="00687FDB" w:rsidP="00715458"/>
    <w:p w14:paraId="3981952B" w14:textId="77777777" w:rsidR="00715458" w:rsidRDefault="00715458" w:rsidP="00715458"/>
    <w:p w14:paraId="3B447467" w14:textId="77777777" w:rsidR="00715458" w:rsidRDefault="00715458" w:rsidP="00715458"/>
    <w:p w14:paraId="4C326ED4" w14:textId="34152BCD" w:rsidR="00715458" w:rsidRDefault="00365718" w:rsidP="00715458">
      <w:r>
        <w:rPr>
          <w:noProof/>
        </w:rPr>
        <w:lastRenderedPageBreak/>
        <mc:AlternateContent>
          <mc:Choice Requires="wps">
            <w:drawing>
              <wp:anchor distT="0" distB="0" distL="114300" distR="114300" simplePos="0" relativeHeight="252053504" behindDoc="0" locked="0" layoutInCell="1" allowOverlap="1" wp14:anchorId="7E3FD373" wp14:editId="18F3E0C8">
                <wp:simplePos x="0" y="0"/>
                <wp:positionH relativeFrom="margin">
                  <wp:posOffset>708660</wp:posOffset>
                </wp:positionH>
                <wp:positionV relativeFrom="paragraph">
                  <wp:posOffset>1386205</wp:posOffset>
                </wp:positionV>
                <wp:extent cx="1295400" cy="190500"/>
                <wp:effectExtent l="0" t="0" r="0" b="0"/>
                <wp:wrapNone/>
                <wp:docPr id="1297598803"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4E83B" id="Rectangle 1" o:spid="_x0000_s1026" style="position:absolute;margin-left:55.8pt;margin-top:109.15pt;width:102pt;height:1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" fillcolor="yellow" stroked="f" strokeweight="2pt">
                <v:fill opacity="35980f"/>
                <w10:wrap anchorx="margin"/>
              </v:rect>
            </w:pict>
          </mc:Fallback>
        </mc:AlternateContent>
      </w:r>
      <w:r w:rsidR="00715458" w:rsidRPr="0042040B">
        <w:rPr>
          <w:noProof/>
        </w:rPr>
        <w:drawing>
          <wp:inline distT="0" distB="0" distL="0" distR="0" wp14:anchorId="2FC895C4" wp14:editId="276E0B7D">
            <wp:extent cx="5943600" cy="5909310"/>
            <wp:effectExtent l="0" t="0" r="0" b="0"/>
            <wp:docPr id="1877000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0864" name="Picture 1" descr="A screenshot of a computer&#10;&#10;Description automatically generated"/>
                    <pic:cNvPicPr/>
                  </pic:nvPicPr>
                  <pic:blipFill>
                    <a:blip r:embed="rId68"/>
                    <a:stretch>
                      <a:fillRect/>
                    </a:stretch>
                  </pic:blipFill>
                  <pic:spPr>
                    <a:xfrm>
                      <a:off x="0" y="0"/>
                      <a:ext cx="5943600" cy="5909310"/>
                    </a:xfrm>
                    <a:prstGeom prst="rect">
                      <a:avLst/>
                    </a:prstGeom>
                  </pic:spPr>
                </pic:pic>
              </a:graphicData>
            </a:graphic>
          </wp:inline>
        </w:drawing>
      </w:r>
    </w:p>
    <w:p w14:paraId="4FACBD7B" w14:textId="4EDAAF18" w:rsidR="00C27294" w:rsidRDefault="00C27294" w:rsidP="00C27294">
      <w:r>
        <w:t>Figure 2-11: Verifying EIGRP Configuration for the Spoke4.</w:t>
      </w:r>
    </w:p>
    <w:p w14:paraId="30EDF139" w14:textId="77777777" w:rsidR="00C27294" w:rsidRDefault="00C27294" w:rsidP="00C27294"/>
    <w:p w14:paraId="059856AB" w14:textId="7352E9A7" w:rsidR="00687FDB" w:rsidRDefault="00C27294" w:rsidP="00C27294">
      <w:r>
        <w:t>This screenshot examines the EIGRP configuration on the Spoke4, ensuring that the routing protocols, databases, and EIGRP events align with the desired configurations.</w:t>
      </w:r>
    </w:p>
    <w:p w14:paraId="45D2ABEF" w14:textId="77777777" w:rsidR="00715458" w:rsidRDefault="00715458" w:rsidP="00715458"/>
    <w:p w14:paraId="3E1ABF66" w14:textId="77777777" w:rsidR="00715458" w:rsidRDefault="00715458" w:rsidP="00715458"/>
    <w:p w14:paraId="232D8226" w14:textId="4596A5D9" w:rsidR="00715458" w:rsidRDefault="00365718" w:rsidP="00715458">
      <w:r>
        <w:rPr>
          <w:noProof/>
        </w:rPr>
        <w:lastRenderedPageBreak/>
        <mc:AlternateContent>
          <mc:Choice Requires="wps">
            <w:drawing>
              <wp:anchor distT="0" distB="0" distL="114300" distR="114300" simplePos="0" relativeHeight="252055552" behindDoc="0" locked="0" layoutInCell="1" allowOverlap="1" wp14:anchorId="092ADBF1" wp14:editId="699EC7D4">
                <wp:simplePos x="0" y="0"/>
                <wp:positionH relativeFrom="margin">
                  <wp:posOffset>693420</wp:posOffset>
                </wp:positionH>
                <wp:positionV relativeFrom="paragraph">
                  <wp:posOffset>768985</wp:posOffset>
                </wp:positionV>
                <wp:extent cx="1295400" cy="190500"/>
                <wp:effectExtent l="0" t="0" r="0" b="0"/>
                <wp:wrapNone/>
                <wp:docPr id="1059568485"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CCD00" id="Rectangle 1" o:spid="_x0000_s1026" style="position:absolute;margin-left:54.6pt;margin-top:60.55pt;width:102pt;height:15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" fillcolor="yellow" stroked="f" strokeweight="2pt">
                <v:fill opacity="35980f"/>
                <w10:wrap anchorx="margin"/>
              </v:rect>
            </w:pict>
          </mc:Fallback>
        </mc:AlternateContent>
      </w:r>
      <w:r w:rsidR="00715458" w:rsidRPr="00E75C08">
        <w:rPr>
          <w:noProof/>
        </w:rPr>
        <w:drawing>
          <wp:inline distT="0" distB="0" distL="0" distR="0" wp14:anchorId="7F233A29" wp14:editId="6B427FF6">
            <wp:extent cx="5943600" cy="6306185"/>
            <wp:effectExtent l="0" t="0" r="0" b="0"/>
            <wp:docPr id="1932306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06019" name="Picture 1" descr="A screenshot of a computer&#10;&#10;Description automatically generated"/>
                    <pic:cNvPicPr/>
                  </pic:nvPicPr>
                  <pic:blipFill>
                    <a:blip r:embed="rId69"/>
                    <a:stretch>
                      <a:fillRect/>
                    </a:stretch>
                  </pic:blipFill>
                  <pic:spPr>
                    <a:xfrm>
                      <a:off x="0" y="0"/>
                      <a:ext cx="5943600" cy="6306185"/>
                    </a:xfrm>
                    <a:prstGeom prst="rect">
                      <a:avLst/>
                    </a:prstGeom>
                  </pic:spPr>
                </pic:pic>
              </a:graphicData>
            </a:graphic>
          </wp:inline>
        </w:drawing>
      </w:r>
    </w:p>
    <w:p w14:paraId="684DC4D9" w14:textId="2DADC3DE" w:rsidR="00C27294" w:rsidRDefault="00C27294" w:rsidP="00C27294">
      <w:r>
        <w:t>Figure 2-11.1: Verifying EIGRP Configuration for the Spoke4.</w:t>
      </w:r>
    </w:p>
    <w:p w14:paraId="37B2FAD6" w14:textId="77777777" w:rsidR="00C27294" w:rsidRDefault="00C27294" w:rsidP="00715458"/>
    <w:p w14:paraId="23E6BA55" w14:textId="77777777" w:rsidR="00715458" w:rsidRDefault="00715458" w:rsidP="00715458"/>
    <w:p w14:paraId="65871024" w14:textId="1B8CA8C2" w:rsidR="00715458" w:rsidRDefault="00365718" w:rsidP="00715458">
      <w:r>
        <w:rPr>
          <w:noProof/>
        </w:rPr>
        <w:lastRenderedPageBreak/>
        <mc:AlternateContent>
          <mc:Choice Requires="wps">
            <w:drawing>
              <wp:anchor distT="0" distB="0" distL="114300" distR="114300" simplePos="0" relativeHeight="252057600" behindDoc="0" locked="0" layoutInCell="1" allowOverlap="1" wp14:anchorId="2AAEA22E" wp14:editId="43440743">
                <wp:simplePos x="0" y="0"/>
                <wp:positionH relativeFrom="margin">
                  <wp:posOffset>861060</wp:posOffset>
                </wp:positionH>
                <wp:positionV relativeFrom="paragraph">
                  <wp:posOffset>845185</wp:posOffset>
                </wp:positionV>
                <wp:extent cx="1295400" cy="190500"/>
                <wp:effectExtent l="0" t="0" r="0" b="0"/>
                <wp:wrapNone/>
                <wp:docPr id="1013123347"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B2BBD" id="Rectangle 1" o:spid="_x0000_s1026" style="position:absolute;margin-left:67.8pt;margin-top:66.55pt;width:102pt;height:1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2059648" behindDoc="0" locked="0" layoutInCell="1" allowOverlap="1" wp14:anchorId="77F6E5D2" wp14:editId="7EAE6B11">
                <wp:simplePos x="0" y="0"/>
                <wp:positionH relativeFrom="margin">
                  <wp:posOffset>1036320</wp:posOffset>
                </wp:positionH>
                <wp:positionV relativeFrom="paragraph">
                  <wp:posOffset>3699510</wp:posOffset>
                </wp:positionV>
                <wp:extent cx="1295400" cy="190500"/>
                <wp:effectExtent l="0" t="0" r="0" b="0"/>
                <wp:wrapNone/>
                <wp:docPr id="1900582100"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385EA" id="Rectangle 1" o:spid="_x0000_s1026" style="position:absolute;margin-left:81.6pt;margin-top:291.3pt;width:102pt;height:15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" fillcolor="yellow" stroked="f" strokeweight="2pt">
                <v:fill opacity="35980f"/>
                <w10:wrap anchorx="margin"/>
              </v:rect>
            </w:pict>
          </mc:Fallback>
        </mc:AlternateContent>
      </w:r>
      <w:r w:rsidR="00715458" w:rsidRPr="00BA10BF">
        <w:rPr>
          <w:noProof/>
        </w:rPr>
        <w:drawing>
          <wp:inline distT="0" distB="0" distL="0" distR="0" wp14:anchorId="648D19ED" wp14:editId="65136BF2">
            <wp:extent cx="5943600" cy="6054725"/>
            <wp:effectExtent l="0" t="0" r="0" b="3175"/>
            <wp:docPr id="1474055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55449" name="Picture 1" descr="A screenshot of a computer&#10;&#10;Description automatically generated"/>
                    <pic:cNvPicPr/>
                  </pic:nvPicPr>
                  <pic:blipFill>
                    <a:blip r:embed="rId70"/>
                    <a:stretch>
                      <a:fillRect/>
                    </a:stretch>
                  </pic:blipFill>
                  <pic:spPr>
                    <a:xfrm>
                      <a:off x="0" y="0"/>
                      <a:ext cx="5943600" cy="6054725"/>
                    </a:xfrm>
                    <a:prstGeom prst="rect">
                      <a:avLst/>
                    </a:prstGeom>
                  </pic:spPr>
                </pic:pic>
              </a:graphicData>
            </a:graphic>
          </wp:inline>
        </w:drawing>
      </w:r>
    </w:p>
    <w:p w14:paraId="7EBF58AA" w14:textId="02C2EA57" w:rsidR="00C27294" w:rsidRDefault="00C27294" w:rsidP="00C27294">
      <w:r>
        <w:t>Figure 2-11.2: Verifying EIGRP Configuration for the Spoke4.</w:t>
      </w:r>
    </w:p>
    <w:p w14:paraId="765D9238" w14:textId="77777777" w:rsidR="00C27294" w:rsidRDefault="00C27294" w:rsidP="00715458"/>
    <w:p w14:paraId="098316F0" w14:textId="77777777" w:rsidR="00715458" w:rsidRDefault="00715458" w:rsidP="00715458"/>
    <w:p w14:paraId="0513B136" w14:textId="03733554" w:rsidR="00715458" w:rsidRDefault="00365718" w:rsidP="00715458">
      <w:r>
        <w:rPr>
          <w:noProof/>
        </w:rPr>
        <w:lastRenderedPageBreak/>
        <mc:AlternateContent>
          <mc:Choice Requires="wps">
            <w:drawing>
              <wp:anchor distT="0" distB="0" distL="114300" distR="114300" simplePos="0" relativeHeight="252061696" behindDoc="0" locked="0" layoutInCell="1" allowOverlap="1" wp14:anchorId="7F027093" wp14:editId="62F227C0">
                <wp:simplePos x="0" y="0"/>
                <wp:positionH relativeFrom="margin">
                  <wp:posOffset>922020</wp:posOffset>
                </wp:positionH>
                <wp:positionV relativeFrom="paragraph">
                  <wp:posOffset>776605</wp:posOffset>
                </wp:positionV>
                <wp:extent cx="1295400" cy="190500"/>
                <wp:effectExtent l="0" t="0" r="0" b="0"/>
                <wp:wrapNone/>
                <wp:docPr id="419073376"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119BD" id="Rectangle 1" o:spid="_x0000_s1026" style="position:absolute;margin-left:72.6pt;margin-top:61.15pt;width:102pt;height:1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" fillcolor="yellow" stroked="f" strokeweight="2pt">
                <v:fill opacity="35980f"/>
                <w10:wrap anchorx="margin"/>
              </v:rect>
            </w:pict>
          </mc:Fallback>
        </mc:AlternateContent>
      </w:r>
      <w:r w:rsidR="00715458" w:rsidRPr="000E320C">
        <w:rPr>
          <w:noProof/>
        </w:rPr>
        <w:drawing>
          <wp:inline distT="0" distB="0" distL="0" distR="0" wp14:anchorId="7138370D" wp14:editId="1F4078C1">
            <wp:extent cx="5943600" cy="6876415"/>
            <wp:effectExtent l="0" t="0" r="0" b="635"/>
            <wp:docPr id="171574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45464" name="Picture 1" descr="A screenshot of a computer&#10;&#10;Description automatically generated"/>
                    <pic:cNvPicPr/>
                  </pic:nvPicPr>
                  <pic:blipFill>
                    <a:blip r:embed="rId71"/>
                    <a:stretch>
                      <a:fillRect/>
                    </a:stretch>
                  </pic:blipFill>
                  <pic:spPr>
                    <a:xfrm>
                      <a:off x="0" y="0"/>
                      <a:ext cx="5943600" cy="6876415"/>
                    </a:xfrm>
                    <a:prstGeom prst="rect">
                      <a:avLst/>
                    </a:prstGeom>
                  </pic:spPr>
                </pic:pic>
              </a:graphicData>
            </a:graphic>
          </wp:inline>
        </w:drawing>
      </w:r>
    </w:p>
    <w:p w14:paraId="0AF8BA54" w14:textId="7B05A2AE" w:rsidR="00C27294" w:rsidRDefault="00C27294" w:rsidP="00C27294">
      <w:r>
        <w:t>Figure 2-11.3: Verifying EIGRP Configuration for the Spoke4.</w:t>
      </w:r>
    </w:p>
    <w:p w14:paraId="6D0F9CA1" w14:textId="77777777" w:rsidR="00C27294" w:rsidRDefault="00C27294" w:rsidP="00715458"/>
    <w:p w14:paraId="5F8204AF" w14:textId="77777777" w:rsidR="00715458" w:rsidRDefault="00715458" w:rsidP="00715458"/>
    <w:p w14:paraId="19FAA3E3" w14:textId="35D9FAF9" w:rsidR="00715458" w:rsidRDefault="00365718" w:rsidP="00715458">
      <w:r>
        <w:rPr>
          <w:noProof/>
        </w:rPr>
        <w:lastRenderedPageBreak/>
        <mc:AlternateContent>
          <mc:Choice Requires="wps">
            <w:drawing>
              <wp:anchor distT="0" distB="0" distL="114300" distR="114300" simplePos="0" relativeHeight="252063744" behindDoc="0" locked="0" layoutInCell="1" allowOverlap="1" wp14:anchorId="043273EA" wp14:editId="0CA2166D">
                <wp:simplePos x="0" y="0"/>
                <wp:positionH relativeFrom="margin">
                  <wp:posOffset>922020</wp:posOffset>
                </wp:positionH>
                <wp:positionV relativeFrom="paragraph">
                  <wp:posOffset>2940685</wp:posOffset>
                </wp:positionV>
                <wp:extent cx="1295400" cy="190500"/>
                <wp:effectExtent l="0" t="0" r="0" b="0"/>
                <wp:wrapNone/>
                <wp:docPr id="1993922175"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B967C" id="Rectangle 1" o:spid="_x0000_s1026" style="position:absolute;margin-left:72.6pt;margin-top:231.55pt;width:102pt;height:1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" fillcolor="yellow" stroked="f" strokeweight="2pt">
                <v:fill opacity="35980f"/>
                <w10:wrap anchorx="margin"/>
              </v:rect>
            </w:pict>
          </mc:Fallback>
        </mc:AlternateContent>
      </w:r>
      <w:r w:rsidR="00715458" w:rsidRPr="00CF01A3">
        <w:rPr>
          <w:noProof/>
        </w:rPr>
        <w:drawing>
          <wp:inline distT="0" distB="0" distL="0" distR="0" wp14:anchorId="15AA55E3" wp14:editId="6D295AAD">
            <wp:extent cx="5943600" cy="4787900"/>
            <wp:effectExtent l="0" t="0" r="0" b="0"/>
            <wp:docPr id="1867517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17349" name="Picture 1" descr="A screenshot of a computer&#10;&#10;Description automatically generated"/>
                    <pic:cNvPicPr/>
                  </pic:nvPicPr>
                  <pic:blipFill>
                    <a:blip r:embed="rId72"/>
                    <a:stretch>
                      <a:fillRect/>
                    </a:stretch>
                  </pic:blipFill>
                  <pic:spPr>
                    <a:xfrm>
                      <a:off x="0" y="0"/>
                      <a:ext cx="5943600" cy="4787900"/>
                    </a:xfrm>
                    <a:prstGeom prst="rect">
                      <a:avLst/>
                    </a:prstGeom>
                  </pic:spPr>
                </pic:pic>
              </a:graphicData>
            </a:graphic>
          </wp:inline>
        </w:drawing>
      </w:r>
    </w:p>
    <w:p w14:paraId="7C115A70" w14:textId="3FDA5F6B" w:rsidR="00C27294" w:rsidRDefault="00C27294" w:rsidP="00C27294">
      <w:r>
        <w:t>Figure 2-11.4: Verifying EIGRP Configuration for the Spoke4.</w:t>
      </w:r>
    </w:p>
    <w:p w14:paraId="6407032A" w14:textId="77777777" w:rsidR="00C27294" w:rsidRDefault="00C27294" w:rsidP="00715458"/>
    <w:p w14:paraId="3F6E0E09" w14:textId="77777777" w:rsidR="00715458" w:rsidRDefault="00715458" w:rsidP="00715458"/>
    <w:p w14:paraId="7C1D4F8D" w14:textId="77777777" w:rsidR="00715458" w:rsidRDefault="00715458" w:rsidP="00715458"/>
    <w:p w14:paraId="0B81BDBA" w14:textId="77777777" w:rsidR="00715458" w:rsidRDefault="00715458" w:rsidP="00715458"/>
    <w:p w14:paraId="0B583275" w14:textId="2D0E6649" w:rsidR="00715458" w:rsidRDefault="00365718" w:rsidP="00715458">
      <w:r>
        <w:rPr>
          <w:noProof/>
        </w:rPr>
        <w:lastRenderedPageBreak/>
        <mc:AlternateContent>
          <mc:Choice Requires="wps">
            <w:drawing>
              <wp:anchor distT="0" distB="0" distL="114300" distR="114300" simplePos="0" relativeHeight="252065792" behindDoc="0" locked="0" layoutInCell="1" allowOverlap="1" wp14:anchorId="282E1956" wp14:editId="57134F9E">
                <wp:simplePos x="0" y="0"/>
                <wp:positionH relativeFrom="margin">
                  <wp:posOffset>754380</wp:posOffset>
                </wp:positionH>
                <wp:positionV relativeFrom="paragraph">
                  <wp:posOffset>852805</wp:posOffset>
                </wp:positionV>
                <wp:extent cx="1295400" cy="190500"/>
                <wp:effectExtent l="0" t="0" r="0" b="0"/>
                <wp:wrapNone/>
                <wp:docPr id="995290624"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A8620" id="Rectangle 1" o:spid="_x0000_s1026" style="position:absolute;margin-left:59.4pt;margin-top:67.15pt;width:102pt;height:1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" fillcolor="yellow" stroked="f" strokeweight="2pt">
                <v:fill opacity="35980f"/>
                <w10:wrap anchorx="margin"/>
              </v:rect>
            </w:pict>
          </mc:Fallback>
        </mc:AlternateContent>
      </w:r>
      <w:r w:rsidR="00715458" w:rsidRPr="008161E3">
        <w:rPr>
          <w:noProof/>
        </w:rPr>
        <w:drawing>
          <wp:inline distT="0" distB="0" distL="0" distR="0" wp14:anchorId="1838CE14" wp14:editId="469B8BCE">
            <wp:extent cx="5943600" cy="5880735"/>
            <wp:effectExtent l="0" t="0" r="0" b="5715"/>
            <wp:docPr id="1780108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08641" name="Picture 1" descr="A screenshot of a computer&#10;&#10;Description automatically generated"/>
                    <pic:cNvPicPr/>
                  </pic:nvPicPr>
                  <pic:blipFill>
                    <a:blip r:embed="rId73"/>
                    <a:stretch>
                      <a:fillRect/>
                    </a:stretch>
                  </pic:blipFill>
                  <pic:spPr>
                    <a:xfrm>
                      <a:off x="0" y="0"/>
                      <a:ext cx="5943600" cy="5880735"/>
                    </a:xfrm>
                    <a:prstGeom prst="rect">
                      <a:avLst/>
                    </a:prstGeom>
                  </pic:spPr>
                </pic:pic>
              </a:graphicData>
            </a:graphic>
          </wp:inline>
        </w:drawing>
      </w:r>
    </w:p>
    <w:p w14:paraId="52458CBD" w14:textId="3170156B" w:rsidR="00180016" w:rsidRDefault="00180016" w:rsidP="00180016">
      <w:r>
        <w:t>Figure 2-12: Verifying EIGRP Configuration for the HUB</w:t>
      </w:r>
      <w:r w:rsidR="00502EC7">
        <w:t>-A</w:t>
      </w:r>
      <w:r>
        <w:t>.</w:t>
      </w:r>
    </w:p>
    <w:p w14:paraId="5135110A" w14:textId="77777777" w:rsidR="00180016" w:rsidRDefault="00180016" w:rsidP="00180016"/>
    <w:p w14:paraId="7B6D75E7" w14:textId="4B228EF8" w:rsidR="00C27294" w:rsidRPr="00180016" w:rsidRDefault="00180016" w:rsidP="00180016">
      <w:r>
        <w:t>This screenshot displays the output of various commands to verify the EIGRP configuration on the HUB1. It includes routing protocols, the routing database, EIGRP routing information, and events captured in debug mode.</w:t>
      </w:r>
    </w:p>
    <w:p w14:paraId="51947A96" w14:textId="77777777" w:rsidR="00715458" w:rsidRDefault="00715458" w:rsidP="00715458"/>
    <w:p w14:paraId="482F9C4A" w14:textId="5C7BA12B" w:rsidR="00715458" w:rsidRDefault="00365718" w:rsidP="00715458">
      <w:r>
        <w:rPr>
          <w:noProof/>
        </w:rPr>
        <w:lastRenderedPageBreak/>
        <mc:AlternateContent>
          <mc:Choice Requires="wps">
            <w:drawing>
              <wp:anchor distT="0" distB="0" distL="114300" distR="114300" simplePos="0" relativeHeight="252067840" behindDoc="0" locked="0" layoutInCell="1" allowOverlap="1" wp14:anchorId="14A226C1" wp14:editId="23062E16">
                <wp:simplePos x="0" y="0"/>
                <wp:positionH relativeFrom="margin">
                  <wp:posOffset>571500</wp:posOffset>
                </wp:positionH>
                <wp:positionV relativeFrom="paragraph">
                  <wp:posOffset>685165</wp:posOffset>
                </wp:positionV>
                <wp:extent cx="1295400" cy="190500"/>
                <wp:effectExtent l="0" t="0" r="0" b="0"/>
                <wp:wrapNone/>
                <wp:docPr id="1280687556"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1C44A" id="Rectangle 1" o:spid="_x0000_s1026" style="position:absolute;margin-left:45pt;margin-top:53.95pt;width:102pt;height:15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" fillcolor="yellow" stroked="f" strokeweight="2pt">
                <v:fill opacity="35980f"/>
                <w10:wrap anchorx="margin"/>
              </v:rect>
            </w:pict>
          </mc:Fallback>
        </mc:AlternateContent>
      </w:r>
      <w:r w:rsidR="00715458" w:rsidRPr="00B93A46">
        <w:rPr>
          <w:noProof/>
        </w:rPr>
        <w:drawing>
          <wp:inline distT="0" distB="0" distL="0" distR="0" wp14:anchorId="6EE3E58F" wp14:editId="6E791359">
            <wp:extent cx="5943600" cy="6571615"/>
            <wp:effectExtent l="0" t="0" r="0" b="635"/>
            <wp:docPr id="1922934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34703" name="Picture 1" descr="A screenshot of a computer&#10;&#10;Description automatically generated"/>
                    <pic:cNvPicPr/>
                  </pic:nvPicPr>
                  <pic:blipFill>
                    <a:blip r:embed="rId74"/>
                    <a:stretch>
                      <a:fillRect/>
                    </a:stretch>
                  </pic:blipFill>
                  <pic:spPr>
                    <a:xfrm>
                      <a:off x="0" y="0"/>
                      <a:ext cx="5943600" cy="6571615"/>
                    </a:xfrm>
                    <a:prstGeom prst="rect">
                      <a:avLst/>
                    </a:prstGeom>
                  </pic:spPr>
                </pic:pic>
              </a:graphicData>
            </a:graphic>
          </wp:inline>
        </w:drawing>
      </w:r>
    </w:p>
    <w:p w14:paraId="29ABC2B4" w14:textId="1856B00A" w:rsidR="00180016" w:rsidRDefault="00180016" w:rsidP="00180016">
      <w:r>
        <w:t>Figure 2-12.1: Verifying EIGRP Configuration for the HUB</w:t>
      </w:r>
      <w:r w:rsidR="00502EC7">
        <w:t>-A</w:t>
      </w:r>
      <w:r>
        <w:t>.</w:t>
      </w:r>
    </w:p>
    <w:p w14:paraId="658BADE1" w14:textId="77777777" w:rsidR="00715458" w:rsidRDefault="00715458" w:rsidP="00715458"/>
    <w:p w14:paraId="3A9A7944" w14:textId="77777777" w:rsidR="00715458" w:rsidRDefault="00715458" w:rsidP="00715458"/>
    <w:p w14:paraId="532AE817" w14:textId="34BFD3CC" w:rsidR="00715458" w:rsidRDefault="00365718" w:rsidP="00715458">
      <w:r>
        <w:rPr>
          <w:noProof/>
        </w:rPr>
        <w:lastRenderedPageBreak/>
        <mc:AlternateContent>
          <mc:Choice Requires="wps">
            <w:drawing>
              <wp:anchor distT="0" distB="0" distL="114300" distR="114300" simplePos="0" relativeHeight="252071936" behindDoc="0" locked="0" layoutInCell="1" allowOverlap="1" wp14:anchorId="3CB320E9" wp14:editId="1B329004">
                <wp:simplePos x="0" y="0"/>
                <wp:positionH relativeFrom="margin">
                  <wp:posOffset>899160</wp:posOffset>
                </wp:positionH>
                <wp:positionV relativeFrom="paragraph">
                  <wp:posOffset>3695065</wp:posOffset>
                </wp:positionV>
                <wp:extent cx="1295400" cy="190500"/>
                <wp:effectExtent l="0" t="0" r="0" b="0"/>
                <wp:wrapNone/>
                <wp:docPr id="1371080636"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9C19C" id="Rectangle 1" o:spid="_x0000_s1026" style="position:absolute;margin-left:70.8pt;margin-top:290.95pt;width:102pt;height:1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2069888" behindDoc="0" locked="0" layoutInCell="1" allowOverlap="1" wp14:anchorId="4F6AD176" wp14:editId="3C54C3F7">
                <wp:simplePos x="0" y="0"/>
                <wp:positionH relativeFrom="margin">
                  <wp:posOffset>746760</wp:posOffset>
                </wp:positionH>
                <wp:positionV relativeFrom="paragraph">
                  <wp:posOffset>1149985</wp:posOffset>
                </wp:positionV>
                <wp:extent cx="1295400" cy="190500"/>
                <wp:effectExtent l="0" t="0" r="0" b="0"/>
                <wp:wrapNone/>
                <wp:docPr id="886472682"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4484F" id="Rectangle 1" o:spid="_x0000_s1026" style="position:absolute;margin-left:58.8pt;margin-top:90.55pt;width:102pt;height:1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" fillcolor="yellow" stroked="f" strokeweight="2pt">
                <v:fill opacity="35980f"/>
                <w10:wrap anchorx="margin"/>
              </v:rect>
            </w:pict>
          </mc:Fallback>
        </mc:AlternateContent>
      </w:r>
      <w:r w:rsidR="00715458" w:rsidRPr="00FF6CEE">
        <w:rPr>
          <w:noProof/>
        </w:rPr>
        <w:drawing>
          <wp:inline distT="0" distB="0" distL="0" distR="0" wp14:anchorId="3C05AE3A" wp14:editId="60288A21">
            <wp:extent cx="5943600" cy="6435090"/>
            <wp:effectExtent l="0" t="0" r="0" b="3810"/>
            <wp:docPr id="1260381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81000" name="Picture 1" descr="A screenshot of a computer&#10;&#10;Description automatically generated"/>
                    <pic:cNvPicPr/>
                  </pic:nvPicPr>
                  <pic:blipFill>
                    <a:blip r:embed="rId75"/>
                    <a:stretch>
                      <a:fillRect/>
                    </a:stretch>
                  </pic:blipFill>
                  <pic:spPr>
                    <a:xfrm>
                      <a:off x="0" y="0"/>
                      <a:ext cx="5943600" cy="6435090"/>
                    </a:xfrm>
                    <a:prstGeom prst="rect">
                      <a:avLst/>
                    </a:prstGeom>
                  </pic:spPr>
                </pic:pic>
              </a:graphicData>
            </a:graphic>
          </wp:inline>
        </w:drawing>
      </w:r>
    </w:p>
    <w:p w14:paraId="62AFC93E" w14:textId="1B68D5BB" w:rsidR="00180016" w:rsidRDefault="00180016" w:rsidP="00180016">
      <w:r>
        <w:t>Figure 2-12.2: Verifying EIGRP Configuration for the HUB</w:t>
      </w:r>
      <w:r w:rsidR="00502EC7">
        <w:t>-A</w:t>
      </w:r>
      <w:r>
        <w:t>.</w:t>
      </w:r>
    </w:p>
    <w:p w14:paraId="301691A6" w14:textId="77777777" w:rsidR="00715458" w:rsidRDefault="00715458" w:rsidP="00715458"/>
    <w:p w14:paraId="6CDE583B" w14:textId="68AB285A" w:rsidR="00715458" w:rsidRDefault="00365718" w:rsidP="00715458">
      <w:r>
        <w:rPr>
          <w:noProof/>
        </w:rPr>
        <w:lastRenderedPageBreak/>
        <mc:AlternateContent>
          <mc:Choice Requires="wps">
            <w:drawing>
              <wp:anchor distT="0" distB="0" distL="114300" distR="114300" simplePos="0" relativeHeight="252073984" behindDoc="0" locked="0" layoutInCell="1" allowOverlap="1" wp14:anchorId="5FC18287" wp14:editId="7FB93163">
                <wp:simplePos x="0" y="0"/>
                <wp:positionH relativeFrom="margin">
                  <wp:posOffset>815340</wp:posOffset>
                </wp:positionH>
                <wp:positionV relativeFrom="paragraph">
                  <wp:posOffset>700405</wp:posOffset>
                </wp:positionV>
                <wp:extent cx="1295400" cy="190500"/>
                <wp:effectExtent l="0" t="0" r="0" b="0"/>
                <wp:wrapNone/>
                <wp:docPr id="287331420"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91CEA" id="Rectangle 1" o:spid="_x0000_s1026" style="position:absolute;margin-left:64.2pt;margin-top:55.15pt;width:102pt;height:1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" fillcolor="yellow" stroked="f" strokeweight="2pt">
                <v:fill opacity="35980f"/>
                <w10:wrap anchorx="margin"/>
              </v:rect>
            </w:pict>
          </mc:Fallback>
        </mc:AlternateContent>
      </w:r>
      <w:r w:rsidR="00715458" w:rsidRPr="00DF7BED">
        <w:rPr>
          <w:noProof/>
        </w:rPr>
        <w:drawing>
          <wp:inline distT="0" distB="0" distL="0" distR="0" wp14:anchorId="482E1F08" wp14:editId="44253CE0">
            <wp:extent cx="5943600" cy="6931025"/>
            <wp:effectExtent l="0" t="0" r="0" b="3175"/>
            <wp:docPr id="9592384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38490" name="Picture 1" descr="A screenshot of a computer program&#10;&#10;Description automatically generated"/>
                    <pic:cNvPicPr/>
                  </pic:nvPicPr>
                  <pic:blipFill>
                    <a:blip r:embed="rId76"/>
                    <a:stretch>
                      <a:fillRect/>
                    </a:stretch>
                  </pic:blipFill>
                  <pic:spPr>
                    <a:xfrm>
                      <a:off x="0" y="0"/>
                      <a:ext cx="5943600" cy="6931025"/>
                    </a:xfrm>
                    <a:prstGeom prst="rect">
                      <a:avLst/>
                    </a:prstGeom>
                  </pic:spPr>
                </pic:pic>
              </a:graphicData>
            </a:graphic>
          </wp:inline>
        </w:drawing>
      </w:r>
    </w:p>
    <w:p w14:paraId="67397D96" w14:textId="6D2B2504" w:rsidR="00180016" w:rsidRDefault="00180016" w:rsidP="00180016">
      <w:r>
        <w:t>Figure 2-12.3: Verifying EIGRP Configuration for the HUB</w:t>
      </w:r>
      <w:r w:rsidR="00502EC7">
        <w:t>-A</w:t>
      </w:r>
      <w:r>
        <w:t>.</w:t>
      </w:r>
    </w:p>
    <w:p w14:paraId="28EBC1DA" w14:textId="77777777" w:rsidR="00715458" w:rsidRPr="00180016" w:rsidRDefault="00715458" w:rsidP="00715458"/>
    <w:p w14:paraId="777889C1" w14:textId="65EE617F" w:rsidR="00715458" w:rsidRDefault="00365718" w:rsidP="00715458">
      <w:r>
        <w:rPr>
          <w:noProof/>
        </w:rPr>
        <w:lastRenderedPageBreak/>
        <mc:AlternateContent>
          <mc:Choice Requires="wps">
            <w:drawing>
              <wp:anchor distT="0" distB="0" distL="114300" distR="114300" simplePos="0" relativeHeight="252076032" behindDoc="0" locked="0" layoutInCell="1" allowOverlap="1" wp14:anchorId="410A6C4D" wp14:editId="3A55044A">
                <wp:simplePos x="0" y="0"/>
                <wp:positionH relativeFrom="margin">
                  <wp:posOffset>777240</wp:posOffset>
                </wp:positionH>
                <wp:positionV relativeFrom="paragraph">
                  <wp:posOffset>685165</wp:posOffset>
                </wp:positionV>
                <wp:extent cx="1295400" cy="190500"/>
                <wp:effectExtent l="0" t="0" r="0" b="0"/>
                <wp:wrapNone/>
                <wp:docPr id="2046791775"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11AA9" id="Rectangle 1" o:spid="_x0000_s1026" style="position:absolute;margin-left:61.2pt;margin-top:53.95pt;width:102pt;height:15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" fillcolor="yellow" stroked="f" strokeweight="2pt">
                <v:fill opacity="35980f"/>
                <w10:wrap anchorx="margin"/>
              </v:rect>
            </w:pict>
          </mc:Fallback>
        </mc:AlternateContent>
      </w:r>
      <w:r w:rsidR="00715458" w:rsidRPr="0084080F">
        <w:rPr>
          <w:noProof/>
        </w:rPr>
        <w:drawing>
          <wp:inline distT="0" distB="0" distL="0" distR="0" wp14:anchorId="608C73E4" wp14:editId="69F0CDFD">
            <wp:extent cx="5943600" cy="2507615"/>
            <wp:effectExtent l="0" t="0" r="0" b="6985"/>
            <wp:docPr id="6113651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65111" name="Picture 1" descr="A screenshot of a computer program&#10;&#10;Description automatically generated"/>
                    <pic:cNvPicPr/>
                  </pic:nvPicPr>
                  <pic:blipFill>
                    <a:blip r:embed="rId77"/>
                    <a:stretch>
                      <a:fillRect/>
                    </a:stretch>
                  </pic:blipFill>
                  <pic:spPr>
                    <a:xfrm>
                      <a:off x="0" y="0"/>
                      <a:ext cx="5943600" cy="2507615"/>
                    </a:xfrm>
                    <a:prstGeom prst="rect">
                      <a:avLst/>
                    </a:prstGeom>
                  </pic:spPr>
                </pic:pic>
              </a:graphicData>
            </a:graphic>
          </wp:inline>
        </w:drawing>
      </w:r>
    </w:p>
    <w:p w14:paraId="0AD0EA0F" w14:textId="2B838668" w:rsidR="00180016" w:rsidRDefault="00180016" w:rsidP="00180016">
      <w:r>
        <w:t>Figure 2-12.4: Verifying EIGRP Configuration for the HUB</w:t>
      </w:r>
      <w:r w:rsidR="00502EC7">
        <w:t>-A</w:t>
      </w:r>
      <w:r>
        <w:t>.</w:t>
      </w:r>
    </w:p>
    <w:p w14:paraId="6649AED7" w14:textId="77777777" w:rsidR="00715458" w:rsidRDefault="00715458" w:rsidP="00715458"/>
    <w:p w14:paraId="33C56684" w14:textId="77777777" w:rsidR="00715458" w:rsidRDefault="00715458" w:rsidP="00715458"/>
    <w:p w14:paraId="36FAABD2" w14:textId="599817BD" w:rsidR="00715458" w:rsidRDefault="00365718" w:rsidP="00715458">
      <w:r>
        <w:rPr>
          <w:noProof/>
        </w:rPr>
        <w:lastRenderedPageBreak/>
        <mc:AlternateContent>
          <mc:Choice Requires="wps">
            <w:drawing>
              <wp:anchor distT="0" distB="0" distL="114300" distR="114300" simplePos="0" relativeHeight="252078080" behindDoc="0" locked="0" layoutInCell="1" allowOverlap="1" wp14:anchorId="1B29F27D" wp14:editId="3886BFAD">
                <wp:simplePos x="0" y="0"/>
                <wp:positionH relativeFrom="margin">
                  <wp:posOffset>678180</wp:posOffset>
                </wp:positionH>
                <wp:positionV relativeFrom="paragraph">
                  <wp:posOffset>845185</wp:posOffset>
                </wp:positionV>
                <wp:extent cx="1295400" cy="190500"/>
                <wp:effectExtent l="0" t="0" r="0" b="0"/>
                <wp:wrapNone/>
                <wp:docPr id="1295615165"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482D4" id="Rectangle 1" o:spid="_x0000_s1026" style="position:absolute;margin-left:53.4pt;margin-top:66.55pt;width:102pt;height:15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" fillcolor="yellow" stroked="f" strokeweight="2pt">
                <v:fill opacity="35980f"/>
                <w10:wrap anchorx="margin"/>
              </v:rect>
            </w:pict>
          </mc:Fallback>
        </mc:AlternateContent>
      </w:r>
      <w:r w:rsidR="00715458" w:rsidRPr="00E01370">
        <w:rPr>
          <w:noProof/>
        </w:rPr>
        <w:drawing>
          <wp:inline distT="0" distB="0" distL="0" distR="0" wp14:anchorId="45392BAD" wp14:editId="311C29CD">
            <wp:extent cx="5943600" cy="5867400"/>
            <wp:effectExtent l="0" t="0" r="0" b="0"/>
            <wp:docPr id="745184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84083" name="Picture 1" descr="A screenshot of a computer&#10;&#10;Description automatically generated"/>
                    <pic:cNvPicPr/>
                  </pic:nvPicPr>
                  <pic:blipFill>
                    <a:blip r:embed="rId78"/>
                    <a:stretch>
                      <a:fillRect/>
                    </a:stretch>
                  </pic:blipFill>
                  <pic:spPr>
                    <a:xfrm>
                      <a:off x="0" y="0"/>
                      <a:ext cx="5943600" cy="5867400"/>
                    </a:xfrm>
                    <a:prstGeom prst="rect">
                      <a:avLst/>
                    </a:prstGeom>
                  </pic:spPr>
                </pic:pic>
              </a:graphicData>
            </a:graphic>
          </wp:inline>
        </w:drawing>
      </w:r>
    </w:p>
    <w:p w14:paraId="124F4B0F" w14:textId="588AD848" w:rsidR="00180016" w:rsidRDefault="00180016" w:rsidP="00180016">
      <w:r>
        <w:t>Figure 2-1</w:t>
      </w:r>
      <w:r w:rsidR="00502EC7">
        <w:t>3</w:t>
      </w:r>
      <w:r>
        <w:t>: Verifying EIGRP Configuration for the HUB</w:t>
      </w:r>
      <w:r w:rsidR="004922D1">
        <w:t>-</w:t>
      </w:r>
      <w:r w:rsidR="00502EC7">
        <w:t>B</w:t>
      </w:r>
      <w:r>
        <w:t>.</w:t>
      </w:r>
    </w:p>
    <w:p w14:paraId="7E4E2A2D" w14:textId="77777777" w:rsidR="00502EC7" w:rsidRDefault="00502EC7" w:rsidP="00502EC7"/>
    <w:p w14:paraId="499E7746" w14:textId="17B507AC" w:rsidR="00715458" w:rsidRDefault="00502EC7" w:rsidP="00502EC7">
      <w:r>
        <w:t>Continuing with EIGRP configurations, this screenshot showcases the setup on the Stratford Router. It involves enabling EIGRP, specifying network addresses, and configuring passive interfaces, aligning with the lab's EIGRP routing objectives.</w:t>
      </w:r>
    </w:p>
    <w:p w14:paraId="5F52860E" w14:textId="09613D9C" w:rsidR="00715458" w:rsidRDefault="00365718" w:rsidP="00715458">
      <w:r>
        <w:rPr>
          <w:noProof/>
        </w:rPr>
        <w:lastRenderedPageBreak/>
        <mc:AlternateContent>
          <mc:Choice Requires="wps">
            <w:drawing>
              <wp:anchor distT="0" distB="0" distL="114300" distR="114300" simplePos="0" relativeHeight="252080128" behindDoc="0" locked="0" layoutInCell="1" allowOverlap="1" wp14:anchorId="63AB2102" wp14:editId="4CD77E36">
                <wp:simplePos x="0" y="0"/>
                <wp:positionH relativeFrom="margin">
                  <wp:posOffset>502920</wp:posOffset>
                </wp:positionH>
                <wp:positionV relativeFrom="paragraph">
                  <wp:posOffset>700405</wp:posOffset>
                </wp:positionV>
                <wp:extent cx="1295400" cy="190500"/>
                <wp:effectExtent l="0" t="0" r="0" b="0"/>
                <wp:wrapNone/>
                <wp:docPr id="193592367"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8A681" id="Rectangle 1" o:spid="_x0000_s1026" style="position:absolute;margin-left:39.6pt;margin-top:55.15pt;width:102pt;height:1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" fillcolor="yellow" stroked="f" strokeweight="2pt">
                <v:fill opacity="35980f"/>
                <w10:wrap anchorx="margin"/>
              </v:rect>
            </w:pict>
          </mc:Fallback>
        </mc:AlternateContent>
      </w:r>
      <w:r w:rsidR="00715458" w:rsidRPr="0046404F">
        <w:rPr>
          <w:noProof/>
        </w:rPr>
        <w:drawing>
          <wp:inline distT="0" distB="0" distL="0" distR="0" wp14:anchorId="5E2BB822" wp14:editId="28987967">
            <wp:extent cx="5943600" cy="6523355"/>
            <wp:effectExtent l="0" t="0" r="0" b="0"/>
            <wp:docPr id="1555697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97285" name="Picture 1" descr="A screenshot of a computer&#10;&#10;Description automatically generated"/>
                    <pic:cNvPicPr/>
                  </pic:nvPicPr>
                  <pic:blipFill>
                    <a:blip r:embed="rId79"/>
                    <a:stretch>
                      <a:fillRect/>
                    </a:stretch>
                  </pic:blipFill>
                  <pic:spPr>
                    <a:xfrm>
                      <a:off x="0" y="0"/>
                      <a:ext cx="5943600" cy="6523355"/>
                    </a:xfrm>
                    <a:prstGeom prst="rect">
                      <a:avLst/>
                    </a:prstGeom>
                  </pic:spPr>
                </pic:pic>
              </a:graphicData>
            </a:graphic>
          </wp:inline>
        </w:drawing>
      </w:r>
    </w:p>
    <w:p w14:paraId="7BEDA7D1" w14:textId="77777777" w:rsidR="00715458" w:rsidRDefault="00715458" w:rsidP="00715458"/>
    <w:p w14:paraId="271FED26" w14:textId="585498CF" w:rsidR="004922D1" w:rsidRDefault="004922D1" w:rsidP="004922D1">
      <w:r>
        <w:t>Figure 2-13.1: Verifying EIGRP Configuration for the HUB-B.</w:t>
      </w:r>
    </w:p>
    <w:p w14:paraId="674BE9DF" w14:textId="77777777" w:rsidR="00715458" w:rsidRDefault="00715458" w:rsidP="00715458"/>
    <w:p w14:paraId="6657EE0B" w14:textId="351416F6" w:rsidR="00715458" w:rsidRDefault="00365718" w:rsidP="00715458">
      <w:r>
        <w:rPr>
          <w:noProof/>
        </w:rPr>
        <w:lastRenderedPageBreak/>
        <mc:AlternateContent>
          <mc:Choice Requires="wps">
            <w:drawing>
              <wp:anchor distT="0" distB="0" distL="114300" distR="114300" simplePos="0" relativeHeight="252084224" behindDoc="0" locked="0" layoutInCell="1" allowOverlap="1" wp14:anchorId="0D00B22A" wp14:editId="1B717108">
                <wp:simplePos x="0" y="0"/>
                <wp:positionH relativeFrom="margin">
                  <wp:posOffset>914400</wp:posOffset>
                </wp:positionH>
                <wp:positionV relativeFrom="paragraph">
                  <wp:posOffset>3344545</wp:posOffset>
                </wp:positionV>
                <wp:extent cx="1295400" cy="190500"/>
                <wp:effectExtent l="0" t="0" r="0" b="0"/>
                <wp:wrapNone/>
                <wp:docPr id="196931162"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D6ECD" id="Rectangle 1" o:spid="_x0000_s1026" style="position:absolute;margin-left:1in;margin-top:263.35pt;width:102pt;height:1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2086272" behindDoc="0" locked="0" layoutInCell="1" allowOverlap="1" wp14:anchorId="435DE0C6" wp14:editId="4D6E7AFF">
                <wp:simplePos x="0" y="0"/>
                <wp:positionH relativeFrom="margin">
                  <wp:posOffset>868680</wp:posOffset>
                </wp:positionH>
                <wp:positionV relativeFrom="paragraph">
                  <wp:posOffset>4339590</wp:posOffset>
                </wp:positionV>
                <wp:extent cx="1295400" cy="190500"/>
                <wp:effectExtent l="0" t="0" r="0" b="0"/>
                <wp:wrapNone/>
                <wp:docPr id="991875589"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C6350" id="Rectangle 1" o:spid="_x0000_s1026" style="position:absolute;margin-left:68.4pt;margin-top:341.7pt;width:102pt;height:1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2082176" behindDoc="0" locked="0" layoutInCell="1" allowOverlap="1" wp14:anchorId="7F02FE45" wp14:editId="1F29DDC0">
                <wp:simplePos x="0" y="0"/>
                <wp:positionH relativeFrom="margin">
                  <wp:posOffset>746760</wp:posOffset>
                </wp:positionH>
                <wp:positionV relativeFrom="paragraph">
                  <wp:posOffset>738505</wp:posOffset>
                </wp:positionV>
                <wp:extent cx="1295400" cy="190500"/>
                <wp:effectExtent l="0" t="0" r="0" b="0"/>
                <wp:wrapNone/>
                <wp:docPr id="1887812367"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7B059" id="Rectangle 1" o:spid="_x0000_s1026" style="position:absolute;margin-left:58.8pt;margin-top:58.15pt;width:102pt;height:15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" fillcolor="yellow" stroked="f" strokeweight="2pt">
                <v:fill opacity="35980f"/>
                <w10:wrap anchorx="margin"/>
              </v:rect>
            </w:pict>
          </mc:Fallback>
        </mc:AlternateContent>
      </w:r>
      <w:r w:rsidR="00715458" w:rsidRPr="003B2C23">
        <w:rPr>
          <w:noProof/>
        </w:rPr>
        <w:drawing>
          <wp:inline distT="0" distB="0" distL="0" distR="0" wp14:anchorId="1B571877" wp14:editId="384C6603">
            <wp:extent cx="5943600" cy="6327775"/>
            <wp:effectExtent l="0" t="0" r="0" b="0"/>
            <wp:docPr id="866301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01793" name="Picture 1" descr="A screenshot of a computer&#10;&#10;Description automatically generated"/>
                    <pic:cNvPicPr/>
                  </pic:nvPicPr>
                  <pic:blipFill>
                    <a:blip r:embed="rId80"/>
                    <a:stretch>
                      <a:fillRect/>
                    </a:stretch>
                  </pic:blipFill>
                  <pic:spPr>
                    <a:xfrm>
                      <a:off x="0" y="0"/>
                      <a:ext cx="5943600" cy="6327775"/>
                    </a:xfrm>
                    <a:prstGeom prst="rect">
                      <a:avLst/>
                    </a:prstGeom>
                  </pic:spPr>
                </pic:pic>
              </a:graphicData>
            </a:graphic>
          </wp:inline>
        </w:drawing>
      </w:r>
    </w:p>
    <w:p w14:paraId="40771FBB" w14:textId="49DCE98C" w:rsidR="004922D1" w:rsidRDefault="004922D1" w:rsidP="004922D1">
      <w:r>
        <w:t>Figure 2-13.2: Verifying EIGRP Configuration for the HUB-B.</w:t>
      </w:r>
    </w:p>
    <w:p w14:paraId="56541AA0" w14:textId="77777777" w:rsidR="00715458" w:rsidRDefault="00715458" w:rsidP="00715458"/>
    <w:p w14:paraId="738E44EA" w14:textId="464B3368" w:rsidR="00715458" w:rsidRDefault="00365718" w:rsidP="00715458">
      <w:r>
        <w:rPr>
          <w:noProof/>
        </w:rPr>
        <w:lastRenderedPageBreak/>
        <mc:AlternateContent>
          <mc:Choice Requires="wps">
            <w:drawing>
              <wp:anchor distT="0" distB="0" distL="114300" distR="114300" simplePos="0" relativeHeight="252088320" behindDoc="0" locked="0" layoutInCell="1" allowOverlap="1" wp14:anchorId="45AE0251" wp14:editId="6EDE4604">
                <wp:simplePos x="0" y="0"/>
                <wp:positionH relativeFrom="margin">
                  <wp:posOffset>868680</wp:posOffset>
                </wp:positionH>
                <wp:positionV relativeFrom="paragraph">
                  <wp:posOffset>761365</wp:posOffset>
                </wp:positionV>
                <wp:extent cx="1295400" cy="190500"/>
                <wp:effectExtent l="0" t="0" r="0" b="0"/>
                <wp:wrapNone/>
                <wp:docPr id="170060382"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C3532" id="Rectangle 1" o:spid="_x0000_s1026" style="position:absolute;margin-left:68.4pt;margin-top:59.95pt;width:102pt;height:1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" fillcolor="yellow" stroked="f" strokeweight="2pt">
                <v:fill opacity="35980f"/>
                <w10:wrap anchorx="margin"/>
              </v:rect>
            </w:pict>
          </mc:Fallback>
        </mc:AlternateContent>
      </w:r>
      <w:r w:rsidR="00715458" w:rsidRPr="00ED4BDE">
        <w:rPr>
          <w:noProof/>
        </w:rPr>
        <w:drawing>
          <wp:inline distT="0" distB="0" distL="0" distR="0" wp14:anchorId="2AAB845E" wp14:editId="44A37151">
            <wp:extent cx="5943600" cy="6800215"/>
            <wp:effectExtent l="0" t="0" r="0" b="635"/>
            <wp:docPr id="2104372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72813" name="Picture 1" descr="A screenshot of a computer&#10;&#10;Description automatically generated"/>
                    <pic:cNvPicPr/>
                  </pic:nvPicPr>
                  <pic:blipFill>
                    <a:blip r:embed="rId81"/>
                    <a:stretch>
                      <a:fillRect/>
                    </a:stretch>
                  </pic:blipFill>
                  <pic:spPr>
                    <a:xfrm>
                      <a:off x="0" y="0"/>
                      <a:ext cx="5943600" cy="6800215"/>
                    </a:xfrm>
                    <a:prstGeom prst="rect">
                      <a:avLst/>
                    </a:prstGeom>
                  </pic:spPr>
                </pic:pic>
              </a:graphicData>
            </a:graphic>
          </wp:inline>
        </w:drawing>
      </w:r>
    </w:p>
    <w:p w14:paraId="3AF88C6E" w14:textId="7FAEDAED" w:rsidR="004922D1" w:rsidRDefault="004922D1" w:rsidP="004922D1">
      <w:r>
        <w:t>Figure 2-13.3: Verifying EIGRP Configuration for the HUB-B.</w:t>
      </w:r>
    </w:p>
    <w:p w14:paraId="33F6A837" w14:textId="77777777" w:rsidR="00715458" w:rsidRDefault="00715458" w:rsidP="00715458"/>
    <w:p w14:paraId="18A00C57" w14:textId="49FD6018" w:rsidR="00715458" w:rsidRDefault="00365718" w:rsidP="00715458">
      <w:r>
        <w:rPr>
          <w:noProof/>
        </w:rPr>
        <w:lastRenderedPageBreak/>
        <mc:AlternateContent>
          <mc:Choice Requires="wps">
            <w:drawing>
              <wp:anchor distT="0" distB="0" distL="114300" distR="114300" simplePos="0" relativeHeight="252090368" behindDoc="0" locked="0" layoutInCell="1" allowOverlap="1" wp14:anchorId="727F2295" wp14:editId="1BD3A2D8">
                <wp:simplePos x="0" y="0"/>
                <wp:positionH relativeFrom="margin">
                  <wp:posOffset>838200</wp:posOffset>
                </wp:positionH>
                <wp:positionV relativeFrom="paragraph">
                  <wp:posOffset>1226185</wp:posOffset>
                </wp:positionV>
                <wp:extent cx="1295400" cy="190500"/>
                <wp:effectExtent l="0" t="0" r="0" b="0"/>
                <wp:wrapNone/>
                <wp:docPr id="604479020"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F8647" id="Rectangle 1" o:spid="_x0000_s1026" style="position:absolute;margin-left:66pt;margin-top:96.55pt;width:102pt;height:1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" fillcolor="yellow" stroked="f" strokeweight="2pt">
                <v:fill opacity="35980f"/>
                <w10:wrap anchorx="margin"/>
              </v:rect>
            </w:pict>
          </mc:Fallback>
        </mc:AlternateContent>
      </w:r>
      <w:r w:rsidR="00715458" w:rsidRPr="006E250A">
        <w:rPr>
          <w:noProof/>
        </w:rPr>
        <w:drawing>
          <wp:inline distT="0" distB="0" distL="0" distR="0" wp14:anchorId="0BA36B7D" wp14:editId="404E0EAF">
            <wp:extent cx="5943600" cy="3061970"/>
            <wp:effectExtent l="0" t="0" r="0" b="5080"/>
            <wp:docPr id="19669510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51002" name="Picture 1" descr="A screenshot of a computer program&#10;&#10;Description automatically generated"/>
                    <pic:cNvPicPr/>
                  </pic:nvPicPr>
                  <pic:blipFill>
                    <a:blip r:embed="rId82"/>
                    <a:stretch>
                      <a:fillRect/>
                    </a:stretch>
                  </pic:blipFill>
                  <pic:spPr>
                    <a:xfrm>
                      <a:off x="0" y="0"/>
                      <a:ext cx="5943600" cy="3061970"/>
                    </a:xfrm>
                    <a:prstGeom prst="rect">
                      <a:avLst/>
                    </a:prstGeom>
                  </pic:spPr>
                </pic:pic>
              </a:graphicData>
            </a:graphic>
          </wp:inline>
        </w:drawing>
      </w:r>
    </w:p>
    <w:p w14:paraId="4F062E96" w14:textId="77777777" w:rsidR="00715458" w:rsidRDefault="00715458" w:rsidP="00715458"/>
    <w:p w14:paraId="297D9CE6" w14:textId="248FB5B9" w:rsidR="004922D1" w:rsidRDefault="004922D1" w:rsidP="004922D1">
      <w:r>
        <w:t>Figure 2-13.4: Verifying EIGRP Configuration for the HUB-B.</w:t>
      </w:r>
    </w:p>
    <w:p w14:paraId="3B36072F" w14:textId="7211A1EB" w:rsidR="00715458" w:rsidRDefault="00715458" w:rsidP="00715458"/>
    <w:p w14:paraId="22BE75FC" w14:textId="53274E61" w:rsidR="00715458" w:rsidRDefault="003772D3" w:rsidP="00715458">
      <w:r>
        <w:rPr>
          <w:noProof/>
        </w:rPr>
        <w:lastRenderedPageBreak/>
        <mc:AlternateContent>
          <mc:Choice Requires="wps">
            <w:drawing>
              <wp:anchor distT="0" distB="0" distL="114300" distR="114300" simplePos="0" relativeHeight="252096512" behindDoc="0" locked="0" layoutInCell="1" allowOverlap="1" wp14:anchorId="25F6D22E" wp14:editId="3647335E">
                <wp:simplePos x="0" y="0"/>
                <wp:positionH relativeFrom="margin">
                  <wp:posOffset>381000</wp:posOffset>
                </wp:positionH>
                <wp:positionV relativeFrom="paragraph">
                  <wp:posOffset>3973830</wp:posOffset>
                </wp:positionV>
                <wp:extent cx="1295400" cy="190500"/>
                <wp:effectExtent l="0" t="0" r="0" b="0"/>
                <wp:wrapNone/>
                <wp:docPr id="1894806828"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D3C47" id="Rectangle 1" o:spid="_x0000_s1026" style="position:absolute;margin-left:30pt;margin-top:312.9pt;width:102pt;height:1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2094464" behindDoc="0" locked="0" layoutInCell="1" allowOverlap="1" wp14:anchorId="3762B84D" wp14:editId="2FF4888D">
                <wp:simplePos x="0" y="0"/>
                <wp:positionH relativeFrom="margin">
                  <wp:posOffset>266700</wp:posOffset>
                </wp:positionH>
                <wp:positionV relativeFrom="paragraph">
                  <wp:posOffset>2388870</wp:posOffset>
                </wp:positionV>
                <wp:extent cx="1295400" cy="190500"/>
                <wp:effectExtent l="0" t="0" r="0" b="0"/>
                <wp:wrapNone/>
                <wp:docPr id="708644121"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0A760" id="Rectangle 1" o:spid="_x0000_s1026" style="position:absolute;margin-left:21pt;margin-top:188.1pt;width:102pt;height:15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2092416" behindDoc="0" locked="0" layoutInCell="1" allowOverlap="1" wp14:anchorId="2B6D2BE1" wp14:editId="50369CE4">
                <wp:simplePos x="0" y="0"/>
                <wp:positionH relativeFrom="margin">
                  <wp:posOffset>220980</wp:posOffset>
                </wp:positionH>
                <wp:positionV relativeFrom="paragraph">
                  <wp:posOffset>860425</wp:posOffset>
                </wp:positionV>
                <wp:extent cx="1295400" cy="190500"/>
                <wp:effectExtent l="0" t="0" r="0" b="0"/>
                <wp:wrapNone/>
                <wp:docPr id="1715389390"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7A85A" id="Rectangle 1" o:spid="_x0000_s1026" style="position:absolute;margin-left:17.4pt;margin-top:67.75pt;width:102pt;height:15pt;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" fillcolor="yellow" stroked="f" strokeweight="2pt">
                <v:fill opacity="35980f"/>
                <w10:wrap anchorx="margin"/>
              </v:rect>
            </w:pict>
          </mc:Fallback>
        </mc:AlternateContent>
      </w:r>
      <w:r w:rsidR="00715458" w:rsidRPr="008B4EC2">
        <w:rPr>
          <w:noProof/>
        </w:rPr>
        <w:drawing>
          <wp:inline distT="0" distB="0" distL="0" distR="0" wp14:anchorId="3FB17E53" wp14:editId="51B97E59">
            <wp:extent cx="5943600" cy="5866765"/>
            <wp:effectExtent l="0" t="0" r="0" b="635"/>
            <wp:docPr id="103883080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30802" name="Picture 1" descr="A computer screen shot of a computer program&#10;&#10;Description automatically generated"/>
                    <pic:cNvPicPr/>
                  </pic:nvPicPr>
                  <pic:blipFill>
                    <a:blip r:embed="rId83"/>
                    <a:stretch>
                      <a:fillRect/>
                    </a:stretch>
                  </pic:blipFill>
                  <pic:spPr>
                    <a:xfrm>
                      <a:off x="0" y="0"/>
                      <a:ext cx="5943600" cy="5866765"/>
                    </a:xfrm>
                    <a:prstGeom prst="rect">
                      <a:avLst/>
                    </a:prstGeom>
                  </pic:spPr>
                </pic:pic>
              </a:graphicData>
            </a:graphic>
          </wp:inline>
        </w:drawing>
      </w:r>
    </w:p>
    <w:p w14:paraId="7A9D8F2E" w14:textId="74648204" w:rsidR="00724F74" w:rsidRDefault="00724F74" w:rsidP="00724F74">
      <w:r>
        <w:t>Figure 2-</w:t>
      </w:r>
      <w:r w:rsidR="007116C7">
        <w:t>14</w:t>
      </w:r>
      <w:r>
        <w:t>: Testing EIGRP Routing on the PC1</w:t>
      </w:r>
      <w:r w:rsidR="00793CC2">
        <w:t>.</w:t>
      </w:r>
    </w:p>
    <w:p w14:paraId="098AE315" w14:textId="77777777" w:rsidR="00724F74" w:rsidRDefault="00724F74" w:rsidP="00724F74"/>
    <w:p w14:paraId="75C820D5" w14:textId="5AA004B0" w:rsidR="00724F74" w:rsidRDefault="00724F74" w:rsidP="00724F74">
      <w:r>
        <w:t xml:space="preserve">In this screenshot, I conduct tests to ensure the functionality of EIGRP routing. It showcases </w:t>
      </w:r>
      <w:r w:rsidR="007116C7">
        <w:t>successful</w:t>
      </w:r>
      <w:r>
        <w:t xml:space="preserve"> access to the </w:t>
      </w:r>
      <w:r w:rsidR="00793CC2">
        <w:t xml:space="preserve">pings </w:t>
      </w:r>
      <w:r>
        <w:t xml:space="preserve">on </w:t>
      </w:r>
      <w:r w:rsidR="007116C7">
        <w:t xml:space="preserve">all the other </w:t>
      </w:r>
      <w:r w:rsidR="00FA0BDC">
        <w:t>PCs</w:t>
      </w:r>
      <w:r w:rsidR="007116C7">
        <w:t xml:space="preserve"> </w:t>
      </w:r>
      <w:r>
        <w:t>from</w:t>
      </w:r>
      <w:r w:rsidR="007116C7">
        <w:t xml:space="preserve"> </w:t>
      </w:r>
      <w:r>
        <w:t>PC1.</w:t>
      </w:r>
    </w:p>
    <w:p w14:paraId="7FC10B33" w14:textId="77777777" w:rsidR="00715458" w:rsidRDefault="00715458" w:rsidP="00715458"/>
    <w:p w14:paraId="2BD7AEBF" w14:textId="4D721A96" w:rsidR="00715458" w:rsidRDefault="003772D3" w:rsidP="00715458">
      <w:r>
        <w:rPr>
          <w:noProof/>
        </w:rPr>
        <w:lastRenderedPageBreak/>
        <mc:AlternateContent>
          <mc:Choice Requires="wps">
            <w:drawing>
              <wp:anchor distT="0" distB="0" distL="114300" distR="114300" simplePos="0" relativeHeight="252100608" behindDoc="0" locked="0" layoutInCell="1" allowOverlap="1" wp14:anchorId="2D72CE6D" wp14:editId="54001E87">
                <wp:simplePos x="0" y="0"/>
                <wp:positionH relativeFrom="margin">
                  <wp:posOffset>274320</wp:posOffset>
                </wp:positionH>
                <wp:positionV relativeFrom="paragraph">
                  <wp:posOffset>2480310</wp:posOffset>
                </wp:positionV>
                <wp:extent cx="1295400" cy="190500"/>
                <wp:effectExtent l="0" t="0" r="0" b="0"/>
                <wp:wrapNone/>
                <wp:docPr id="823328170"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F3637" id="Rectangle 1" o:spid="_x0000_s1026" style="position:absolute;margin-left:21.6pt;margin-top:195.3pt;width:102pt;height:1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2098560" behindDoc="0" locked="0" layoutInCell="1" allowOverlap="1" wp14:anchorId="3068098C" wp14:editId="7731BB23">
                <wp:simplePos x="0" y="0"/>
                <wp:positionH relativeFrom="margin">
                  <wp:posOffset>251460</wp:posOffset>
                </wp:positionH>
                <wp:positionV relativeFrom="paragraph">
                  <wp:posOffset>906145</wp:posOffset>
                </wp:positionV>
                <wp:extent cx="1295400" cy="190500"/>
                <wp:effectExtent l="0" t="0" r="0" b="0"/>
                <wp:wrapNone/>
                <wp:docPr id="2101752914" name="Rectangle 1"/>
                <wp:cNvGraphicFramePr/>
                <a:graphic xmlns:a="http://schemas.openxmlformats.org/drawingml/2006/main">
                  <a:graphicData uri="http://schemas.microsoft.com/office/word/2010/wordprocessingShape">
                    <wps:wsp>
                      <wps:cNvSpPr/>
                      <wps:spPr>
                        <a:xfrm>
                          <a:off x="0" y="0"/>
                          <a:ext cx="1295400" cy="19050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F8A76" id="Rectangle 1" o:spid="_x0000_s1026" style="position:absolute;margin-left:19.8pt;margin-top:71.35pt;width:102pt;height:1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" fillcolor="yellow" stroked="f" strokeweight="2pt">
                <v:fill opacity="35980f"/>
                <w10:wrap anchorx="margin"/>
              </v:rect>
            </w:pict>
          </mc:Fallback>
        </mc:AlternateContent>
      </w:r>
      <w:r w:rsidR="00715458" w:rsidRPr="00363CC0">
        <w:rPr>
          <w:noProof/>
        </w:rPr>
        <w:drawing>
          <wp:inline distT="0" distB="0" distL="0" distR="0" wp14:anchorId="42BCD365" wp14:editId="48033F09">
            <wp:extent cx="5943600" cy="4401820"/>
            <wp:effectExtent l="0" t="0" r="0" b="0"/>
            <wp:docPr id="16396409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40976" name="Picture 1" descr="A screenshot of a computer program&#10;&#10;Description automatically generated"/>
                    <pic:cNvPicPr/>
                  </pic:nvPicPr>
                  <pic:blipFill>
                    <a:blip r:embed="rId84"/>
                    <a:stretch>
                      <a:fillRect/>
                    </a:stretch>
                  </pic:blipFill>
                  <pic:spPr>
                    <a:xfrm>
                      <a:off x="0" y="0"/>
                      <a:ext cx="5943600" cy="4401820"/>
                    </a:xfrm>
                    <a:prstGeom prst="rect">
                      <a:avLst/>
                    </a:prstGeom>
                  </pic:spPr>
                </pic:pic>
              </a:graphicData>
            </a:graphic>
          </wp:inline>
        </w:drawing>
      </w:r>
    </w:p>
    <w:p w14:paraId="058BC9FE" w14:textId="26566C90" w:rsidR="007116C7" w:rsidRDefault="007116C7" w:rsidP="007116C7">
      <w:r>
        <w:t>Figure 2-14.1: Testing EIGRP Routing on the PC1.</w:t>
      </w:r>
    </w:p>
    <w:p w14:paraId="0C579BBF" w14:textId="77777777" w:rsidR="00715458" w:rsidRDefault="00715458" w:rsidP="00715458"/>
    <w:p w14:paraId="17FEB75F" w14:textId="07FE9D6B" w:rsidR="00715458" w:rsidRDefault="003772D3" w:rsidP="00715458">
      <w:r>
        <w:rPr>
          <w:noProof/>
        </w:rPr>
        <w:lastRenderedPageBreak/>
        <mc:AlternateContent>
          <mc:Choice Requires="wps">
            <w:drawing>
              <wp:anchor distT="0" distB="0" distL="114300" distR="114300" simplePos="0" relativeHeight="252102656" behindDoc="0" locked="0" layoutInCell="1" allowOverlap="1" wp14:anchorId="4A0131F0" wp14:editId="4D6ABFD1">
                <wp:simplePos x="0" y="0"/>
                <wp:positionH relativeFrom="margin">
                  <wp:posOffset>160020</wp:posOffset>
                </wp:positionH>
                <wp:positionV relativeFrom="paragraph">
                  <wp:posOffset>3768090</wp:posOffset>
                </wp:positionV>
                <wp:extent cx="3063240" cy="396240"/>
                <wp:effectExtent l="0" t="0" r="3810" b="3810"/>
                <wp:wrapNone/>
                <wp:docPr id="1778079580" name="Rectangle 1"/>
                <wp:cNvGraphicFramePr/>
                <a:graphic xmlns:a="http://schemas.openxmlformats.org/drawingml/2006/main">
                  <a:graphicData uri="http://schemas.microsoft.com/office/word/2010/wordprocessingShape">
                    <wps:wsp>
                      <wps:cNvSpPr/>
                      <wps:spPr>
                        <a:xfrm>
                          <a:off x="0" y="0"/>
                          <a:ext cx="3063240" cy="39624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5CF8C" id="Rectangle 1" o:spid="_x0000_s1026" style="position:absolute;margin-left:12.6pt;margin-top:296.7pt;width:241.2pt;height:31.2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" fillcolor="yellow" stroked="f" strokeweight="2pt">
                <v:fill opacity="35980f"/>
                <w10:wrap anchorx="margin"/>
              </v:rect>
            </w:pict>
          </mc:Fallback>
        </mc:AlternateContent>
      </w:r>
      <w:r w:rsidR="00715458" w:rsidRPr="003023B4">
        <w:rPr>
          <w:noProof/>
        </w:rPr>
        <w:drawing>
          <wp:inline distT="0" distB="0" distL="0" distR="0" wp14:anchorId="5501BDFE" wp14:editId="0588C1C9">
            <wp:extent cx="5943600" cy="5736590"/>
            <wp:effectExtent l="0" t="0" r="0" b="0"/>
            <wp:docPr id="2090858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8487" name="Picture 1" descr="A screenshot of a computer&#10;&#10;Description automatically generated"/>
                    <pic:cNvPicPr/>
                  </pic:nvPicPr>
                  <pic:blipFill>
                    <a:blip r:embed="rId85"/>
                    <a:stretch>
                      <a:fillRect/>
                    </a:stretch>
                  </pic:blipFill>
                  <pic:spPr>
                    <a:xfrm>
                      <a:off x="0" y="0"/>
                      <a:ext cx="5943600" cy="5736590"/>
                    </a:xfrm>
                    <a:prstGeom prst="rect">
                      <a:avLst/>
                    </a:prstGeom>
                  </pic:spPr>
                </pic:pic>
              </a:graphicData>
            </a:graphic>
          </wp:inline>
        </w:drawing>
      </w:r>
    </w:p>
    <w:p w14:paraId="38427B97" w14:textId="32F9636A" w:rsidR="00D14150" w:rsidRDefault="00D14150" w:rsidP="00D14150">
      <w:r>
        <w:t>Figure 2-15: Shows EIGRP events using debug mode for Spoke1.</w:t>
      </w:r>
    </w:p>
    <w:p w14:paraId="698C141D" w14:textId="77777777" w:rsidR="00D14150" w:rsidRDefault="00D14150" w:rsidP="00D14150"/>
    <w:p w14:paraId="744FC2AD" w14:textId="1C97BFFD" w:rsidR="00D14150" w:rsidRDefault="00D14150" w:rsidP="00D14150">
      <w:r>
        <w:t xml:space="preserve">This screenshot captures EIGRP events using debug mode for </w:t>
      </w:r>
      <w:r w:rsidR="006B12F9">
        <w:t>Spoke1</w:t>
      </w:r>
      <w:r>
        <w:t>, providing a detailed view of the EIGRP routing behavior and any events or issues encountered during the testing process.</w:t>
      </w:r>
    </w:p>
    <w:p w14:paraId="21CD67D8" w14:textId="77777777" w:rsidR="00715458" w:rsidRDefault="00715458" w:rsidP="00715458"/>
    <w:p w14:paraId="60158303" w14:textId="757787C3" w:rsidR="00715458" w:rsidRDefault="003772D3" w:rsidP="00715458">
      <w:r>
        <w:rPr>
          <w:noProof/>
        </w:rPr>
        <w:lastRenderedPageBreak/>
        <mc:AlternateContent>
          <mc:Choice Requires="wps">
            <w:drawing>
              <wp:anchor distT="0" distB="0" distL="114300" distR="114300" simplePos="0" relativeHeight="252104704" behindDoc="0" locked="0" layoutInCell="1" allowOverlap="1" wp14:anchorId="54133410" wp14:editId="0FA3E556">
                <wp:simplePos x="0" y="0"/>
                <wp:positionH relativeFrom="margin">
                  <wp:posOffset>373380</wp:posOffset>
                </wp:positionH>
                <wp:positionV relativeFrom="paragraph">
                  <wp:posOffset>3702685</wp:posOffset>
                </wp:positionV>
                <wp:extent cx="3063240" cy="396240"/>
                <wp:effectExtent l="0" t="0" r="3810" b="3810"/>
                <wp:wrapNone/>
                <wp:docPr id="824078449" name="Rectangle 1"/>
                <wp:cNvGraphicFramePr/>
                <a:graphic xmlns:a="http://schemas.openxmlformats.org/drawingml/2006/main">
                  <a:graphicData uri="http://schemas.microsoft.com/office/word/2010/wordprocessingShape">
                    <wps:wsp>
                      <wps:cNvSpPr/>
                      <wps:spPr>
                        <a:xfrm>
                          <a:off x="0" y="0"/>
                          <a:ext cx="3063240" cy="39624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5CE56" id="Rectangle 1" o:spid="_x0000_s1026" style="position:absolute;margin-left:29.4pt;margin-top:291.55pt;width:241.2pt;height:31.2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" fillcolor="yellow" stroked="f" strokeweight="2pt">
                <v:fill opacity="35980f"/>
                <w10:wrap anchorx="margin"/>
              </v:rect>
            </w:pict>
          </mc:Fallback>
        </mc:AlternateContent>
      </w:r>
      <w:r w:rsidR="00715458" w:rsidRPr="00E96C09">
        <w:rPr>
          <w:noProof/>
        </w:rPr>
        <w:drawing>
          <wp:inline distT="0" distB="0" distL="0" distR="0" wp14:anchorId="18406E08" wp14:editId="43CEC271">
            <wp:extent cx="5943600" cy="5936615"/>
            <wp:effectExtent l="0" t="0" r="0" b="6985"/>
            <wp:docPr id="2018270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70842" name="Picture 1" descr="A screenshot of a computer&#10;&#10;Description automatically generated"/>
                    <pic:cNvPicPr/>
                  </pic:nvPicPr>
                  <pic:blipFill>
                    <a:blip r:embed="rId86"/>
                    <a:stretch>
                      <a:fillRect/>
                    </a:stretch>
                  </pic:blipFill>
                  <pic:spPr>
                    <a:xfrm>
                      <a:off x="0" y="0"/>
                      <a:ext cx="5943600" cy="5936615"/>
                    </a:xfrm>
                    <a:prstGeom prst="rect">
                      <a:avLst/>
                    </a:prstGeom>
                  </pic:spPr>
                </pic:pic>
              </a:graphicData>
            </a:graphic>
          </wp:inline>
        </w:drawing>
      </w:r>
    </w:p>
    <w:p w14:paraId="344FF71D" w14:textId="77777777" w:rsidR="00715458" w:rsidRDefault="00715458" w:rsidP="00715458"/>
    <w:p w14:paraId="005E54D1" w14:textId="2186BECB" w:rsidR="006B12F9" w:rsidRDefault="006B12F9" w:rsidP="006B12F9">
      <w:r>
        <w:t>Figure 2-16: Shows EIGRP events using debug mode for Spoke2.</w:t>
      </w:r>
    </w:p>
    <w:p w14:paraId="7AC7D206" w14:textId="77777777" w:rsidR="00715458" w:rsidRDefault="00715458" w:rsidP="00715458"/>
    <w:p w14:paraId="5ED11CC0" w14:textId="06C4D002" w:rsidR="00715458" w:rsidRDefault="00A1653F" w:rsidP="00715458">
      <w:r>
        <w:rPr>
          <w:noProof/>
        </w:rPr>
        <w:lastRenderedPageBreak/>
        <mc:AlternateContent>
          <mc:Choice Requires="wps">
            <w:drawing>
              <wp:anchor distT="0" distB="0" distL="114300" distR="114300" simplePos="0" relativeHeight="252106752" behindDoc="0" locked="0" layoutInCell="1" allowOverlap="1" wp14:anchorId="3CF3947B" wp14:editId="09BFA06E">
                <wp:simplePos x="0" y="0"/>
                <wp:positionH relativeFrom="margin">
                  <wp:posOffset>350520</wp:posOffset>
                </wp:positionH>
                <wp:positionV relativeFrom="paragraph">
                  <wp:posOffset>4441825</wp:posOffset>
                </wp:positionV>
                <wp:extent cx="3063240" cy="396240"/>
                <wp:effectExtent l="0" t="0" r="3810" b="3810"/>
                <wp:wrapNone/>
                <wp:docPr id="7174067" name="Rectangle 1"/>
                <wp:cNvGraphicFramePr/>
                <a:graphic xmlns:a="http://schemas.openxmlformats.org/drawingml/2006/main">
                  <a:graphicData uri="http://schemas.microsoft.com/office/word/2010/wordprocessingShape">
                    <wps:wsp>
                      <wps:cNvSpPr/>
                      <wps:spPr>
                        <a:xfrm>
                          <a:off x="0" y="0"/>
                          <a:ext cx="3063240" cy="39624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4A9D0" id="Rectangle 1" o:spid="_x0000_s1026" style="position:absolute;margin-left:27.6pt;margin-top:349.75pt;width:241.2pt;height:31.2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" fillcolor="yellow" stroked="f" strokeweight="2pt">
                <v:fill opacity="35980f"/>
                <w10:wrap anchorx="margin"/>
              </v:rect>
            </w:pict>
          </mc:Fallback>
        </mc:AlternateContent>
      </w:r>
      <w:r w:rsidR="00715458" w:rsidRPr="00A15D77">
        <w:rPr>
          <w:noProof/>
        </w:rPr>
        <w:drawing>
          <wp:inline distT="0" distB="0" distL="0" distR="0" wp14:anchorId="3184FA52" wp14:editId="184152D6">
            <wp:extent cx="5943600" cy="5812155"/>
            <wp:effectExtent l="0" t="0" r="0" b="0"/>
            <wp:docPr id="65495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5815" name="Picture 1" descr="A screenshot of a computer&#10;&#10;Description automatically generated"/>
                    <pic:cNvPicPr/>
                  </pic:nvPicPr>
                  <pic:blipFill>
                    <a:blip r:embed="rId87"/>
                    <a:stretch>
                      <a:fillRect/>
                    </a:stretch>
                  </pic:blipFill>
                  <pic:spPr>
                    <a:xfrm>
                      <a:off x="0" y="0"/>
                      <a:ext cx="5943600" cy="5812155"/>
                    </a:xfrm>
                    <a:prstGeom prst="rect">
                      <a:avLst/>
                    </a:prstGeom>
                  </pic:spPr>
                </pic:pic>
              </a:graphicData>
            </a:graphic>
          </wp:inline>
        </w:drawing>
      </w:r>
    </w:p>
    <w:p w14:paraId="1748D33C" w14:textId="77777777" w:rsidR="00715458" w:rsidRDefault="00715458" w:rsidP="00715458"/>
    <w:p w14:paraId="4952310F" w14:textId="78BE4E5E" w:rsidR="006B12F9" w:rsidRDefault="006B12F9" w:rsidP="006B12F9">
      <w:r>
        <w:t>Figure 2-17: Shows EIGRP events using debug mode for Spoke3.</w:t>
      </w:r>
    </w:p>
    <w:p w14:paraId="5FDC6456" w14:textId="77777777" w:rsidR="00715458" w:rsidRDefault="00715458" w:rsidP="00715458"/>
    <w:p w14:paraId="25021248" w14:textId="09CA4165" w:rsidR="00715458" w:rsidRDefault="00A1653F" w:rsidP="00715458">
      <w:r>
        <w:rPr>
          <w:noProof/>
        </w:rPr>
        <w:lastRenderedPageBreak/>
        <mc:AlternateContent>
          <mc:Choice Requires="wps">
            <w:drawing>
              <wp:anchor distT="0" distB="0" distL="114300" distR="114300" simplePos="0" relativeHeight="252108800" behindDoc="0" locked="0" layoutInCell="1" allowOverlap="1" wp14:anchorId="2C96F909" wp14:editId="5A33B45F">
                <wp:simplePos x="0" y="0"/>
                <wp:positionH relativeFrom="margin">
                  <wp:posOffset>449580</wp:posOffset>
                </wp:positionH>
                <wp:positionV relativeFrom="paragraph">
                  <wp:posOffset>4251325</wp:posOffset>
                </wp:positionV>
                <wp:extent cx="3063240" cy="396240"/>
                <wp:effectExtent l="0" t="0" r="3810" b="3810"/>
                <wp:wrapNone/>
                <wp:docPr id="763661726" name="Rectangle 1"/>
                <wp:cNvGraphicFramePr/>
                <a:graphic xmlns:a="http://schemas.openxmlformats.org/drawingml/2006/main">
                  <a:graphicData uri="http://schemas.microsoft.com/office/word/2010/wordprocessingShape">
                    <wps:wsp>
                      <wps:cNvSpPr/>
                      <wps:spPr>
                        <a:xfrm>
                          <a:off x="0" y="0"/>
                          <a:ext cx="3063240" cy="39624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99F26" id="Rectangle 1" o:spid="_x0000_s1026" style="position:absolute;margin-left:35.4pt;margin-top:334.75pt;width:241.2pt;height:31.2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" fillcolor="yellow" stroked="f" strokeweight="2pt">
                <v:fill opacity="35980f"/>
                <w10:wrap anchorx="margin"/>
              </v:rect>
            </w:pict>
          </mc:Fallback>
        </mc:AlternateContent>
      </w:r>
      <w:r w:rsidR="00715458" w:rsidRPr="002F44A5">
        <w:rPr>
          <w:noProof/>
        </w:rPr>
        <w:drawing>
          <wp:inline distT="0" distB="0" distL="0" distR="0" wp14:anchorId="40848968" wp14:editId="3B92D831">
            <wp:extent cx="5943600" cy="5805170"/>
            <wp:effectExtent l="0" t="0" r="0" b="5080"/>
            <wp:docPr id="963229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29765" name="Picture 1" descr="A screenshot of a computer&#10;&#10;Description automatically generated"/>
                    <pic:cNvPicPr/>
                  </pic:nvPicPr>
                  <pic:blipFill>
                    <a:blip r:embed="rId88"/>
                    <a:stretch>
                      <a:fillRect/>
                    </a:stretch>
                  </pic:blipFill>
                  <pic:spPr>
                    <a:xfrm>
                      <a:off x="0" y="0"/>
                      <a:ext cx="5943600" cy="5805170"/>
                    </a:xfrm>
                    <a:prstGeom prst="rect">
                      <a:avLst/>
                    </a:prstGeom>
                  </pic:spPr>
                </pic:pic>
              </a:graphicData>
            </a:graphic>
          </wp:inline>
        </w:drawing>
      </w:r>
    </w:p>
    <w:p w14:paraId="37D15B45" w14:textId="57DC5E4A" w:rsidR="006B12F9" w:rsidRDefault="006B12F9" w:rsidP="006B12F9">
      <w:r>
        <w:t>Figure 2-18: Shows EIGRP events using debug mode for Spoke4.</w:t>
      </w:r>
    </w:p>
    <w:p w14:paraId="5B84223B" w14:textId="77777777" w:rsidR="00715458" w:rsidRDefault="00715458" w:rsidP="00715458"/>
    <w:p w14:paraId="7722159C" w14:textId="47087ED3" w:rsidR="00715458" w:rsidRDefault="00A1653F" w:rsidP="00715458">
      <w:r>
        <w:rPr>
          <w:noProof/>
        </w:rPr>
        <w:lastRenderedPageBreak/>
        <mc:AlternateContent>
          <mc:Choice Requires="wps">
            <w:drawing>
              <wp:anchor distT="0" distB="0" distL="114300" distR="114300" simplePos="0" relativeHeight="252110848" behindDoc="0" locked="0" layoutInCell="1" allowOverlap="1" wp14:anchorId="46900F5D" wp14:editId="60919190">
                <wp:simplePos x="0" y="0"/>
                <wp:positionH relativeFrom="margin">
                  <wp:posOffset>144780</wp:posOffset>
                </wp:positionH>
                <wp:positionV relativeFrom="paragraph">
                  <wp:posOffset>5539105</wp:posOffset>
                </wp:positionV>
                <wp:extent cx="3063240" cy="396240"/>
                <wp:effectExtent l="0" t="0" r="3810" b="3810"/>
                <wp:wrapNone/>
                <wp:docPr id="2113100696" name="Rectangle 1"/>
                <wp:cNvGraphicFramePr/>
                <a:graphic xmlns:a="http://schemas.openxmlformats.org/drawingml/2006/main">
                  <a:graphicData uri="http://schemas.microsoft.com/office/word/2010/wordprocessingShape">
                    <wps:wsp>
                      <wps:cNvSpPr/>
                      <wps:spPr>
                        <a:xfrm>
                          <a:off x="0" y="0"/>
                          <a:ext cx="3063240" cy="39624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8C971" id="Rectangle 1" o:spid="_x0000_s1026" style="position:absolute;margin-left:11.4pt;margin-top:436.15pt;width:241.2pt;height:31.2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" fillcolor="yellow" stroked="f" strokeweight="2pt">
                <v:fill opacity="35980f"/>
                <w10:wrap anchorx="margin"/>
              </v:rect>
            </w:pict>
          </mc:Fallback>
        </mc:AlternateContent>
      </w:r>
      <w:r w:rsidR="00715458" w:rsidRPr="007B682E">
        <w:rPr>
          <w:noProof/>
        </w:rPr>
        <w:drawing>
          <wp:inline distT="0" distB="0" distL="0" distR="0" wp14:anchorId="6213ECDE" wp14:editId="6A662C52">
            <wp:extent cx="5943600" cy="6433185"/>
            <wp:effectExtent l="0" t="0" r="0" b="5715"/>
            <wp:docPr id="1083842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42100" name="Picture 1" descr="A screenshot of a computer&#10;&#10;Description automatically generated"/>
                    <pic:cNvPicPr/>
                  </pic:nvPicPr>
                  <pic:blipFill>
                    <a:blip r:embed="rId89"/>
                    <a:stretch>
                      <a:fillRect/>
                    </a:stretch>
                  </pic:blipFill>
                  <pic:spPr>
                    <a:xfrm>
                      <a:off x="0" y="0"/>
                      <a:ext cx="5943600" cy="6433185"/>
                    </a:xfrm>
                    <a:prstGeom prst="rect">
                      <a:avLst/>
                    </a:prstGeom>
                  </pic:spPr>
                </pic:pic>
              </a:graphicData>
            </a:graphic>
          </wp:inline>
        </w:drawing>
      </w:r>
    </w:p>
    <w:p w14:paraId="3C1A2AF4" w14:textId="33DC4B18" w:rsidR="006B12F9" w:rsidRDefault="006B12F9" w:rsidP="006B12F9">
      <w:r>
        <w:t>Figure 2-19: Shows EIGRP events using debug mode for HUB-A.</w:t>
      </w:r>
    </w:p>
    <w:p w14:paraId="71A3FC40" w14:textId="77777777" w:rsidR="00715458" w:rsidRDefault="00715458" w:rsidP="00715458"/>
    <w:p w14:paraId="3B1129BF" w14:textId="16C79BA9" w:rsidR="00715458" w:rsidRDefault="00A1653F" w:rsidP="00715458">
      <w:r>
        <w:rPr>
          <w:noProof/>
        </w:rPr>
        <w:lastRenderedPageBreak/>
        <mc:AlternateContent>
          <mc:Choice Requires="wps">
            <w:drawing>
              <wp:anchor distT="0" distB="0" distL="114300" distR="114300" simplePos="0" relativeHeight="252112896" behindDoc="0" locked="0" layoutInCell="1" allowOverlap="1" wp14:anchorId="22F5E05C" wp14:editId="08C3F265">
                <wp:simplePos x="0" y="0"/>
                <wp:positionH relativeFrom="margin">
                  <wp:posOffset>358140</wp:posOffset>
                </wp:positionH>
                <wp:positionV relativeFrom="paragraph">
                  <wp:posOffset>677545</wp:posOffset>
                </wp:positionV>
                <wp:extent cx="3063240" cy="396240"/>
                <wp:effectExtent l="0" t="0" r="3810" b="3810"/>
                <wp:wrapNone/>
                <wp:docPr id="1477458353" name="Rectangle 1"/>
                <wp:cNvGraphicFramePr/>
                <a:graphic xmlns:a="http://schemas.openxmlformats.org/drawingml/2006/main">
                  <a:graphicData uri="http://schemas.microsoft.com/office/word/2010/wordprocessingShape">
                    <wps:wsp>
                      <wps:cNvSpPr/>
                      <wps:spPr>
                        <a:xfrm>
                          <a:off x="0" y="0"/>
                          <a:ext cx="3063240" cy="39624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53026" id="Rectangle 1" o:spid="_x0000_s1026" style="position:absolute;margin-left:28.2pt;margin-top:53.35pt;width:241.2pt;height:31.2pt;z-index:25211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" fillcolor="yellow" stroked="f" strokeweight="2pt">
                <v:fill opacity="35980f"/>
                <w10:wrap anchorx="margin"/>
              </v:rect>
            </w:pict>
          </mc:Fallback>
        </mc:AlternateContent>
      </w:r>
      <w:r w:rsidR="00715458" w:rsidRPr="00AB1DB0">
        <w:rPr>
          <w:noProof/>
        </w:rPr>
        <w:drawing>
          <wp:inline distT="0" distB="0" distL="0" distR="0" wp14:anchorId="20A1A326" wp14:editId="3E2D5FF4">
            <wp:extent cx="5943600" cy="6710680"/>
            <wp:effectExtent l="0" t="0" r="0" b="0"/>
            <wp:docPr id="448472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72892" name="Picture 1" descr="A screenshot of a computer&#10;&#10;Description automatically generated"/>
                    <pic:cNvPicPr/>
                  </pic:nvPicPr>
                  <pic:blipFill>
                    <a:blip r:embed="rId90"/>
                    <a:stretch>
                      <a:fillRect/>
                    </a:stretch>
                  </pic:blipFill>
                  <pic:spPr>
                    <a:xfrm>
                      <a:off x="0" y="0"/>
                      <a:ext cx="5943600" cy="6710680"/>
                    </a:xfrm>
                    <a:prstGeom prst="rect">
                      <a:avLst/>
                    </a:prstGeom>
                  </pic:spPr>
                </pic:pic>
              </a:graphicData>
            </a:graphic>
          </wp:inline>
        </w:drawing>
      </w:r>
    </w:p>
    <w:p w14:paraId="2D193DC4" w14:textId="4333A968" w:rsidR="006B12F9" w:rsidRDefault="006B12F9" w:rsidP="006B12F9">
      <w:r>
        <w:t>Figure 2-20: Shows EIGRP events using debug mode for HUB-B.</w:t>
      </w:r>
    </w:p>
    <w:p w14:paraId="1C7B6007" w14:textId="77777777" w:rsidR="00715458" w:rsidRDefault="00715458" w:rsidP="00715458"/>
    <w:p w14:paraId="2DB48D80" w14:textId="77777777" w:rsidR="006B12F9" w:rsidRDefault="006B12F9" w:rsidP="00715458"/>
    <w:p w14:paraId="178C4682" w14:textId="77777777" w:rsidR="006B12F9" w:rsidRDefault="006B12F9" w:rsidP="00715458"/>
    <w:p w14:paraId="441FA5A3" w14:textId="77777777" w:rsidR="00715458" w:rsidRDefault="00715458" w:rsidP="00715458">
      <w:r>
        <w:lastRenderedPageBreak/>
        <w:t>Md5</w:t>
      </w:r>
    </w:p>
    <w:p w14:paraId="0D2247CB" w14:textId="77777777" w:rsidR="00715458" w:rsidRDefault="00715458" w:rsidP="00715458"/>
    <w:p w14:paraId="7728E799" w14:textId="72B7E0AF" w:rsidR="00715458" w:rsidRDefault="009179F9" w:rsidP="00715458">
      <w:r>
        <w:rPr>
          <w:noProof/>
        </w:rPr>
        <mc:AlternateContent>
          <mc:Choice Requires="wps">
            <w:drawing>
              <wp:anchor distT="0" distB="0" distL="114300" distR="114300" simplePos="0" relativeHeight="252114944" behindDoc="0" locked="0" layoutInCell="1" allowOverlap="1" wp14:anchorId="38BBDFE7" wp14:editId="65F13909">
                <wp:simplePos x="0" y="0"/>
                <wp:positionH relativeFrom="margin">
                  <wp:posOffset>121920</wp:posOffset>
                </wp:positionH>
                <wp:positionV relativeFrom="paragraph">
                  <wp:posOffset>750570</wp:posOffset>
                </wp:positionV>
                <wp:extent cx="3429000" cy="662940"/>
                <wp:effectExtent l="0" t="0" r="0" b="3810"/>
                <wp:wrapNone/>
                <wp:docPr id="1956718914" name="Rectangle 1"/>
                <wp:cNvGraphicFramePr/>
                <a:graphic xmlns:a="http://schemas.openxmlformats.org/drawingml/2006/main">
                  <a:graphicData uri="http://schemas.microsoft.com/office/word/2010/wordprocessingShape">
                    <wps:wsp>
                      <wps:cNvSpPr/>
                      <wps:spPr>
                        <a:xfrm>
                          <a:off x="0" y="0"/>
                          <a:ext cx="3429000" cy="66294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F392B" id="Rectangle 1" o:spid="_x0000_s1026" style="position:absolute;margin-left:9.6pt;margin-top:59.1pt;width:270pt;height:52.2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" fillcolor="yellow" stroked="f" strokeweight="2pt">
                <v:fill opacity="35980f"/>
                <w10:wrap anchorx="margin"/>
              </v:rect>
            </w:pict>
          </mc:Fallback>
        </mc:AlternateContent>
      </w:r>
      <w:r w:rsidR="00715458" w:rsidRPr="00306796">
        <w:rPr>
          <w:noProof/>
        </w:rPr>
        <w:drawing>
          <wp:inline distT="0" distB="0" distL="0" distR="0" wp14:anchorId="4187D3D7" wp14:editId="7592B310">
            <wp:extent cx="5943600" cy="5978525"/>
            <wp:effectExtent l="0" t="0" r="0" b="3175"/>
            <wp:docPr id="187785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3682" name="Picture 1" descr="A screenshot of a computer&#10;&#10;Description automatically generated"/>
                    <pic:cNvPicPr/>
                  </pic:nvPicPr>
                  <pic:blipFill>
                    <a:blip r:embed="rId91"/>
                    <a:stretch>
                      <a:fillRect/>
                    </a:stretch>
                  </pic:blipFill>
                  <pic:spPr>
                    <a:xfrm>
                      <a:off x="0" y="0"/>
                      <a:ext cx="5943600" cy="5978525"/>
                    </a:xfrm>
                    <a:prstGeom prst="rect">
                      <a:avLst/>
                    </a:prstGeom>
                  </pic:spPr>
                </pic:pic>
              </a:graphicData>
            </a:graphic>
          </wp:inline>
        </w:drawing>
      </w:r>
    </w:p>
    <w:p w14:paraId="403E1AE9" w14:textId="14356C89" w:rsidR="00AB7B4B" w:rsidRDefault="00AB7B4B" w:rsidP="00715458">
      <w:r w:rsidRPr="00AB7B4B">
        <w:t>Figure 2-</w:t>
      </w:r>
      <w:r>
        <w:t>21</w:t>
      </w:r>
      <w:r w:rsidRPr="00AB7B4B">
        <w:t xml:space="preserve">: This screenshot displays EIGRP debug events in the </w:t>
      </w:r>
      <w:r>
        <w:t>Spoke1</w:t>
      </w:r>
      <w:r w:rsidRPr="00AB7B4B">
        <w:t>.</w:t>
      </w:r>
    </w:p>
    <w:p w14:paraId="7749C2E7" w14:textId="77777777" w:rsidR="00715458" w:rsidRDefault="00715458" w:rsidP="00715458"/>
    <w:p w14:paraId="63C70E87" w14:textId="0CEF0CB4" w:rsidR="00715458" w:rsidRDefault="009179F9" w:rsidP="00715458">
      <w:r>
        <w:rPr>
          <w:noProof/>
        </w:rPr>
        <w:lastRenderedPageBreak/>
        <mc:AlternateContent>
          <mc:Choice Requires="wps">
            <w:drawing>
              <wp:anchor distT="0" distB="0" distL="114300" distR="114300" simplePos="0" relativeHeight="252116992" behindDoc="0" locked="0" layoutInCell="1" allowOverlap="1" wp14:anchorId="6DF5E356" wp14:editId="38648B1A">
                <wp:simplePos x="0" y="0"/>
                <wp:positionH relativeFrom="margin">
                  <wp:posOffset>175260</wp:posOffset>
                </wp:positionH>
                <wp:positionV relativeFrom="paragraph">
                  <wp:posOffset>776605</wp:posOffset>
                </wp:positionV>
                <wp:extent cx="3429000" cy="662940"/>
                <wp:effectExtent l="0" t="0" r="0" b="3810"/>
                <wp:wrapNone/>
                <wp:docPr id="133629773" name="Rectangle 1"/>
                <wp:cNvGraphicFramePr/>
                <a:graphic xmlns:a="http://schemas.openxmlformats.org/drawingml/2006/main">
                  <a:graphicData uri="http://schemas.microsoft.com/office/word/2010/wordprocessingShape">
                    <wps:wsp>
                      <wps:cNvSpPr/>
                      <wps:spPr>
                        <a:xfrm>
                          <a:off x="0" y="0"/>
                          <a:ext cx="3429000" cy="66294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7526D" id="Rectangle 1" o:spid="_x0000_s1026" style="position:absolute;margin-left:13.8pt;margin-top:61.15pt;width:270pt;height:52.2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" fillcolor="yellow" stroked="f" strokeweight="2pt">
                <v:fill opacity="35980f"/>
                <w10:wrap anchorx="margin"/>
              </v:rect>
            </w:pict>
          </mc:Fallback>
        </mc:AlternateContent>
      </w:r>
      <w:r w:rsidR="00715458" w:rsidRPr="00B9175C">
        <w:rPr>
          <w:noProof/>
        </w:rPr>
        <w:drawing>
          <wp:inline distT="0" distB="0" distL="0" distR="0" wp14:anchorId="51627A85" wp14:editId="3E63F659">
            <wp:extent cx="5943600" cy="5957570"/>
            <wp:effectExtent l="0" t="0" r="0" b="5080"/>
            <wp:docPr id="540088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88020" name="Picture 1" descr="A screenshot of a computer&#10;&#10;Description automatically generated"/>
                    <pic:cNvPicPr/>
                  </pic:nvPicPr>
                  <pic:blipFill>
                    <a:blip r:embed="rId92"/>
                    <a:stretch>
                      <a:fillRect/>
                    </a:stretch>
                  </pic:blipFill>
                  <pic:spPr>
                    <a:xfrm>
                      <a:off x="0" y="0"/>
                      <a:ext cx="5943600" cy="5957570"/>
                    </a:xfrm>
                    <a:prstGeom prst="rect">
                      <a:avLst/>
                    </a:prstGeom>
                  </pic:spPr>
                </pic:pic>
              </a:graphicData>
            </a:graphic>
          </wp:inline>
        </w:drawing>
      </w:r>
    </w:p>
    <w:p w14:paraId="394BDDFC" w14:textId="0F0AA22C" w:rsidR="00AB7B4B" w:rsidRDefault="00AB7B4B" w:rsidP="00AB7B4B">
      <w:r w:rsidRPr="00AB7B4B">
        <w:t>Figure 2-</w:t>
      </w:r>
      <w:r>
        <w:t>22</w:t>
      </w:r>
      <w:r w:rsidRPr="00AB7B4B">
        <w:t xml:space="preserve">: This screenshot displays EIGRP debug events in the </w:t>
      </w:r>
      <w:r>
        <w:t>Spoke2</w:t>
      </w:r>
      <w:r w:rsidRPr="00AB7B4B">
        <w:t>.</w:t>
      </w:r>
    </w:p>
    <w:p w14:paraId="7F4C9DBA" w14:textId="77777777" w:rsidR="00AB7B4B" w:rsidRDefault="00AB7B4B" w:rsidP="00715458"/>
    <w:p w14:paraId="66853F8F" w14:textId="77777777" w:rsidR="00715458" w:rsidRDefault="00715458" w:rsidP="00715458"/>
    <w:p w14:paraId="20E44E15" w14:textId="6121D361" w:rsidR="00715458" w:rsidRDefault="009179F9" w:rsidP="00715458">
      <w:r>
        <w:rPr>
          <w:noProof/>
        </w:rPr>
        <w:lastRenderedPageBreak/>
        <mc:AlternateContent>
          <mc:Choice Requires="wps">
            <w:drawing>
              <wp:anchor distT="0" distB="0" distL="114300" distR="114300" simplePos="0" relativeHeight="252119040" behindDoc="0" locked="0" layoutInCell="1" allowOverlap="1" wp14:anchorId="71C9140B" wp14:editId="0FCB43B0">
                <wp:simplePos x="0" y="0"/>
                <wp:positionH relativeFrom="margin">
                  <wp:posOffset>114300</wp:posOffset>
                </wp:positionH>
                <wp:positionV relativeFrom="paragraph">
                  <wp:posOffset>746125</wp:posOffset>
                </wp:positionV>
                <wp:extent cx="3429000" cy="662940"/>
                <wp:effectExtent l="0" t="0" r="0" b="3810"/>
                <wp:wrapNone/>
                <wp:docPr id="318261176" name="Rectangle 1"/>
                <wp:cNvGraphicFramePr/>
                <a:graphic xmlns:a="http://schemas.openxmlformats.org/drawingml/2006/main">
                  <a:graphicData uri="http://schemas.microsoft.com/office/word/2010/wordprocessingShape">
                    <wps:wsp>
                      <wps:cNvSpPr/>
                      <wps:spPr>
                        <a:xfrm>
                          <a:off x="0" y="0"/>
                          <a:ext cx="3429000" cy="66294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F59BF" id="Rectangle 1" o:spid="_x0000_s1026" style="position:absolute;margin-left:9pt;margin-top:58.75pt;width:270pt;height:52.2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" fillcolor="yellow" stroked="f" strokeweight="2pt">
                <v:fill opacity="35980f"/>
                <w10:wrap anchorx="margin"/>
              </v:rect>
            </w:pict>
          </mc:Fallback>
        </mc:AlternateContent>
      </w:r>
      <w:r w:rsidR="00715458" w:rsidRPr="000447E9">
        <w:rPr>
          <w:noProof/>
        </w:rPr>
        <w:drawing>
          <wp:inline distT="0" distB="0" distL="0" distR="0" wp14:anchorId="7282940C" wp14:editId="1F00D657">
            <wp:extent cx="5943600" cy="5888355"/>
            <wp:effectExtent l="0" t="0" r="0" b="0"/>
            <wp:docPr id="1186074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74492" name="Picture 1" descr="A screenshot of a computer&#10;&#10;Description automatically generated"/>
                    <pic:cNvPicPr/>
                  </pic:nvPicPr>
                  <pic:blipFill>
                    <a:blip r:embed="rId93"/>
                    <a:stretch>
                      <a:fillRect/>
                    </a:stretch>
                  </pic:blipFill>
                  <pic:spPr>
                    <a:xfrm>
                      <a:off x="0" y="0"/>
                      <a:ext cx="5943600" cy="5888355"/>
                    </a:xfrm>
                    <a:prstGeom prst="rect">
                      <a:avLst/>
                    </a:prstGeom>
                  </pic:spPr>
                </pic:pic>
              </a:graphicData>
            </a:graphic>
          </wp:inline>
        </w:drawing>
      </w:r>
    </w:p>
    <w:p w14:paraId="1ED050F9" w14:textId="6311BA49" w:rsidR="00AB7B4B" w:rsidRDefault="00AB7B4B" w:rsidP="00AB7B4B">
      <w:r w:rsidRPr="00AB7B4B">
        <w:t>Figure 2-</w:t>
      </w:r>
      <w:r>
        <w:t>23</w:t>
      </w:r>
      <w:r w:rsidRPr="00AB7B4B">
        <w:t xml:space="preserve">: This screenshot displays EIGRP debug events in the </w:t>
      </w:r>
      <w:r>
        <w:t>Spoke3</w:t>
      </w:r>
      <w:r w:rsidRPr="00AB7B4B">
        <w:t>.</w:t>
      </w:r>
    </w:p>
    <w:p w14:paraId="580A50F3" w14:textId="77777777" w:rsidR="00AB7B4B" w:rsidRDefault="00AB7B4B" w:rsidP="00715458"/>
    <w:p w14:paraId="71943C24" w14:textId="77777777" w:rsidR="00715458" w:rsidRDefault="00715458" w:rsidP="00715458"/>
    <w:p w14:paraId="5ED419FA" w14:textId="77777777" w:rsidR="00715458" w:rsidRDefault="00715458" w:rsidP="00715458"/>
    <w:p w14:paraId="09F5710D" w14:textId="6ACBFB74" w:rsidR="00715458" w:rsidRDefault="009179F9" w:rsidP="00715458">
      <w:r>
        <w:rPr>
          <w:noProof/>
        </w:rPr>
        <w:lastRenderedPageBreak/>
        <mc:AlternateContent>
          <mc:Choice Requires="wps">
            <w:drawing>
              <wp:anchor distT="0" distB="0" distL="114300" distR="114300" simplePos="0" relativeHeight="252121088" behindDoc="0" locked="0" layoutInCell="1" allowOverlap="1" wp14:anchorId="2E8BCD1F" wp14:editId="2DE8D305">
                <wp:simplePos x="0" y="0"/>
                <wp:positionH relativeFrom="margin">
                  <wp:posOffset>76200</wp:posOffset>
                </wp:positionH>
                <wp:positionV relativeFrom="paragraph">
                  <wp:posOffset>4834890</wp:posOffset>
                </wp:positionV>
                <wp:extent cx="3299460" cy="617220"/>
                <wp:effectExtent l="0" t="0" r="0" b="0"/>
                <wp:wrapNone/>
                <wp:docPr id="658066710" name="Rectangle 1"/>
                <wp:cNvGraphicFramePr/>
                <a:graphic xmlns:a="http://schemas.openxmlformats.org/drawingml/2006/main">
                  <a:graphicData uri="http://schemas.microsoft.com/office/word/2010/wordprocessingShape">
                    <wps:wsp>
                      <wps:cNvSpPr/>
                      <wps:spPr>
                        <a:xfrm>
                          <a:off x="0" y="0"/>
                          <a:ext cx="3299460" cy="61722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AE29D" id="Rectangle 1" o:spid="_x0000_s1026" style="position:absolute;margin-left:6pt;margin-top:380.7pt;width:259.8pt;height:48.6pt;z-index:25212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" fillcolor="yellow" stroked="f" strokeweight="2pt">
                <v:fill opacity="35980f"/>
                <w10:wrap anchorx="margin"/>
              </v:rect>
            </w:pict>
          </mc:Fallback>
        </mc:AlternateContent>
      </w:r>
      <w:r w:rsidR="00715458" w:rsidRPr="004D244B">
        <w:rPr>
          <w:noProof/>
        </w:rPr>
        <w:drawing>
          <wp:inline distT="0" distB="0" distL="0" distR="0" wp14:anchorId="5C80C279" wp14:editId="08D65B5B">
            <wp:extent cx="5943600" cy="5971540"/>
            <wp:effectExtent l="0" t="0" r="0" b="0"/>
            <wp:docPr id="236098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98038" name="Picture 1" descr="A screenshot of a computer&#10;&#10;Description automatically generated"/>
                    <pic:cNvPicPr/>
                  </pic:nvPicPr>
                  <pic:blipFill>
                    <a:blip r:embed="rId94"/>
                    <a:stretch>
                      <a:fillRect/>
                    </a:stretch>
                  </pic:blipFill>
                  <pic:spPr>
                    <a:xfrm>
                      <a:off x="0" y="0"/>
                      <a:ext cx="5943600" cy="5971540"/>
                    </a:xfrm>
                    <a:prstGeom prst="rect">
                      <a:avLst/>
                    </a:prstGeom>
                  </pic:spPr>
                </pic:pic>
              </a:graphicData>
            </a:graphic>
          </wp:inline>
        </w:drawing>
      </w:r>
    </w:p>
    <w:p w14:paraId="2CA82954" w14:textId="11189DB4" w:rsidR="00AB7B4B" w:rsidRDefault="00AB7B4B" w:rsidP="00AB7B4B">
      <w:r w:rsidRPr="00AB7B4B">
        <w:t>Figure 2-</w:t>
      </w:r>
      <w:r>
        <w:t>24</w:t>
      </w:r>
      <w:r w:rsidRPr="00AB7B4B">
        <w:t xml:space="preserve">: This screenshot displays EIGRP debug events in the </w:t>
      </w:r>
      <w:r>
        <w:t>Spoke4</w:t>
      </w:r>
      <w:r w:rsidRPr="00AB7B4B">
        <w:t>.</w:t>
      </w:r>
    </w:p>
    <w:p w14:paraId="1FF2475B" w14:textId="77777777" w:rsidR="00AB7B4B" w:rsidRDefault="00AB7B4B" w:rsidP="00715458"/>
    <w:p w14:paraId="27FEC269" w14:textId="77777777" w:rsidR="00715458" w:rsidRDefault="00715458" w:rsidP="00715458"/>
    <w:p w14:paraId="737502F1" w14:textId="77777777" w:rsidR="00715458" w:rsidRDefault="00715458" w:rsidP="00715458"/>
    <w:p w14:paraId="6AFEDEB8" w14:textId="302A0DA8" w:rsidR="00715458" w:rsidRDefault="007B2A75" w:rsidP="00715458">
      <w:r>
        <w:rPr>
          <w:noProof/>
        </w:rPr>
        <w:lastRenderedPageBreak/>
        <mc:AlternateContent>
          <mc:Choice Requires="wps">
            <w:drawing>
              <wp:anchor distT="0" distB="0" distL="114300" distR="114300" simplePos="0" relativeHeight="252123136" behindDoc="0" locked="0" layoutInCell="1" allowOverlap="1" wp14:anchorId="4AE8596E" wp14:editId="18157396">
                <wp:simplePos x="0" y="0"/>
                <wp:positionH relativeFrom="margin">
                  <wp:posOffset>91440</wp:posOffset>
                </wp:positionH>
                <wp:positionV relativeFrom="paragraph">
                  <wp:posOffset>2437765</wp:posOffset>
                </wp:positionV>
                <wp:extent cx="3429000" cy="662940"/>
                <wp:effectExtent l="0" t="0" r="0" b="3810"/>
                <wp:wrapNone/>
                <wp:docPr id="1553641299" name="Rectangle 1"/>
                <wp:cNvGraphicFramePr/>
                <a:graphic xmlns:a="http://schemas.openxmlformats.org/drawingml/2006/main">
                  <a:graphicData uri="http://schemas.microsoft.com/office/word/2010/wordprocessingShape">
                    <wps:wsp>
                      <wps:cNvSpPr/>
                      <wps:spPr>
                        <a:xfrm>
                          <a:off x="0" y="0"/>
                          <a:ext cx="3429000" cy="66294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0D8FC" id="Rectangle 1" o:spid="_x0000_s1026" style="position:absolute;margin-left:7.2pt;margin-top:191.95pt;width:270pt;height:52.2pt;z-index:25212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" fillcolor="yellow" stroked="f" strokeweight="2pt">
                <v:fill opacity="35980f"/>
                <w10:wrap anchorx="margin"/>
              </v:rect>
            </w:pict>
          </mc:Fallback>
        </mc:AlternateContent>
      </w:r>
      <w:r w:rsidR="00715458" w:rsidRPr="00B44D0B">
        <w:rPr>
          <w:noProof/>
        </w:rPr>
        <w:drawing>
          <wp:inline distT="0" distB="0" distL="0" distR="0" wp14:anchorId="7FC6E4D6" wp14:editId="1022A852">
            <wp:extent cx="5943600" cy="5943600"/>
            <wp:effectExtent l="0" t="0" r="0" b="0"/>
            <wp:docPr id="1959228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28946" name="Picture 1" descr="A screenshot of a computer&#10;&#10;Description automatically generated"/>
                    <pic:cNvPicPr/>
                  </pic:nvPicPr>
                  <pic:blipFill>
                    <a:blip r:embed="rId95"/>
                    <a:stretch>
                      <a:fillRect/>
                    </a:stretch>
                  </pic:blipFill>
                  <pic:spPr>
                    <a:xfrm>
                      <a:off x="0" y="0"/>
                      <a:ext cx="5943600" cy="5943600"/>
                    </a:xfrm>
                    <a:prstGeom prst="rect">
                      <a:avLst/>
                    </a:prstGeom>
                  </pic:spPr>
                </pic:pic>
              </a:graphicData>
            </a:graphic>
          </wp:inline>
        </w:drawing>
      </w:r>
    </w:p>
    <w:p w14:paraId="4ADB9A26" w14:textId="5919F2CB" w:rsidR="00AB7B4B" w:rsidRDefault="00AB7B4B" w:rsidP="00AB7B4B">
      <w:r w:rsidRPr="00AB7B4B">
        <w:t>Figure 2-</w:t>
      </w:r>
      <w:r>
        <w:t>25</w:t>
      </w:r>
      <w:r w:rsidRPr="00AB7B4B">
        <w:t xml:space="preserve">: This screenshot displays EIGRP debug events in the </w:t>
      </w:r>
      <w:r>
        <w:t>HUB-A</w:t>
      </w:r>
      <w:r w:rsidRPr="00AB7B4B">
        <w:t>.</w:t>
      </w:r>
    </w:p>
    <w:p w14:paraId="18CEA6A4" w14:textId="77777777" w:rsidR="00AB7B4B" w:rsidRDefault="00AB7B4B" w:rsidP="00715458"/>
    <w:p w14:paraId="4EB32CC2" w14:textId="77777777" w:rsidR="00715458" w:rsidRDefault="00715458" w:rsidP="00715458"/>
    <w:p w14:paraId="4AC8E851" w14:textId="39A9C0A1" w:rsidR="00715458" w:rsidRDefault="004258B4" w:rsidP="00715458">
      <w:r>
        <w:rPr>
          <w:noProof/>
        </w:rPr>
        <w:lastRenderedPageBreak/>
        <mc:AlternateContent>
          <mc:Choice Requires="wps">
            <w:drawing>
              <wp:anchor distT="0" distB="0" distL="114300" distR="114300" simplePos="0" relativeHeight="252125184" behindDoc="0" locked="0" layoutInCell="1" allowOverlap="1" wp14:anchorId="002F2BDD" wp14:editId="44C5AC8C">
                <wp:simplePos x="0" y="0"/>
                <wp:positionH relativeFrom="margin">
                  <wp:align>left</wp:align>
                </wp:positionH>
                <wp:positionV relativeFrom="paragraph">
                  <wp:posOffset>3138805</wp:posOffset>
                </wp:positionV>
                <wp:extent cx="3429000" cy="662940"/>
                <wp:effectExtent l="0" t="0" r="0" b="3810"/>
                <wp:wrapNone/>
                <wp:docPr id="862881016" name="Rectangle 1"/>
                <wp:cNvGraphicFramePr/>
                <a:graphic xmlns:a="http://schemas.openxmlformats.org/drawingml/2006/main">
                  <a:graphicData uri="http://schemas.microsoft.com/office/word/2010/wordprocessingShape">
                    <wps:wsp>
                      <wps:cNvSpPr/>
                      <wps:spPr>
                        <a:xfrm>
                          <a:off x="0" y="0"/>
                          <a:ext cx="3429000" cy="66294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14483" id="Rectangle 1" o:spid="_x0000_s1026" style="position:absolute;margin-left:0;margin-top:247.15pt;width:270pt;height:52.2pt;z-index:252125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" fillcolor="yellow" stroked="f" strokeweight="2pt">
                <v:fill opacity="35980f"/>
                <w10:wrap anchorx="margin"/>
              </v:rect>
            </w:pict>
          </mc:Fallback>
        </mc:AlternateContent>
      </w:r>
      <w:r w:rsidR="00715458" w:rsidRPr="00904F30">
        <w:rPr>
          <w:noProof/>
        </w:rPr>
        <w:drawing>
          <wp:inline distT="0" distB="0" distL="0" distR="0" wp14:anchorId="6D714AAA" wp14:editId="7B8806BA">
            <wp:extent cx="5943600" cy="5860415"/>
            <wp:effectExtent l="0" t="0" r="0" b="6985"/>
            <wp:docPr id="693628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28043" name="Picture 1" descr="A screenshot of a computer&#10;&#10;Description automatically generated"/>
                    <pic:cNvPicPr/>
                  </pic:nvPicPr>
                  <pic:blipFill>
                    <a:blip r:embed="rId96"/>
                    <a:stretch>
                      <a:fillRect/>
                    </a:stretch>
                  </pic:blipFill>
                  <pic:spPr>
                    <a:xfrm>
                      <a:off x="0" y="0"/>
                      <a:ext cx="5943600" cy="5860415"/>
                    </a:xfrm>
                    <a:prstGeom prst="rect">
                      <a:avLst/>
                    </a:prstGeom>
                  </pic:spPr>
                </pic:pic>
              </a:graphicData>
            </a:graphic>
          </wp:inline>
        </w:drawing>
      </w:r>
    </w:p>
    <w:p w14:paraId="0F7B412A" w14:textId="42D42DE8" w:rsidR="00AB7B4B" w:rsidRDefault="00AB7B4B" w:rsidP="00AB7B4B">
      <w:r w:rsidRPr="00AB7B4B">
        <w:t>Figure 2-</w:t>
      </w:r>
      <w:r>
        <w:t>26</w:t>
      </w:r>
      <w:r w:rsidRPr="00AB7B4B">
        <w:t xml:space="preserve">: This screenshot displays EIGRP debug events in the </w:t>
      </w:r>
      <w:r>
        <w:t>HUB-B</w:t>
      </w:r>
      <w:r w:rsidRPr="00AB7B4B">
        <w:t>.</w:t>
      </w:r>
    </w:p>
    <w:p w14:paraId="151631A5" w14:textId="77777777" w:rsidR="00AB7B4B" w:rsidRDefault="00AB7B4B" w:rsidP="00715458"/>
    <w:p w14:paraId="18853D1A" w14:textId="77777777" w:rsidR="00715458" w:rsidRDefault="00715458" w:rsidP="00715458"/>
    <w:p w14:paraId="4A85C179" w14:textId="4B74D520" w:rsidR="00715458" w:rsidRDefault="00942E78" w:rsidP="00715458">
      <w:r>
        <w:rPr>
          <w:noProof/>
        </w:rPr>
        <w:lastRenderedPageBreak/>
        <mc:AlternateContent>
          <mc:Choice Requires="wps">
            <w:drawing>
              <wp:anchor distT="0" distB="0" distL="114300" distR="114300" simplePos="0" relativeHeight="252129280" behindDoc="0" locked="0" layoutInCell="1" allowOverlap="1" wp14:anchorId="07D75981" wp14:editId="03E8D852">
                <wp:simplePos x="0" y="0"/>
                <wp:positionH relativeFrom="margin">
                  <wp:posOffset>365760</wp:posOffset>
                </wp:positionH>
                <wp:positionV relativeFrom="paragraph">
                  <wp:posOffset>2495550</wp:posOffset>
                </wp:positionV>
                <wp:extent cx="1120140" cy="167640"/>
                <wp:effectExtent l="0" t="0" r="3810" b="3810"/>
                <wp:wrapNone/>
                <wp:docPr id="812897239" name="Rectangle 1"/>
                <wp:cNvGraphicFramePr/>
                <a:graphic xmlns:a="http://schemas.openxmlformats.org/drawingml/2006/main">
                  <a:graphicData uri="http://schemas.microsoft.com/office/word/2010/wordprocessingShape">
                    <wps:wsp>
                      <wps:cNvSpPr/>
                      <wps:spPr>
                        <a:xfrm>
                          <a:off x="0" y="0"/>
                          <a:ext cx="1120140" cy="16764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7306E" id="Rectangle 1" o:spid="_x0000_s1026" style="position:absolute;margin-left:28.8pt;margin-top:196.5pt;width:88.2pt;height:13.2pt;z-index:25212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2131328" behindDoc="0" locked="0" layoutInCell="1" allowOverlap="1" wp14:anchorId="57237D55" wp14:editId="73E298AE">
                <wp:simplePos x="0" y="0"/>
                <wp:positionH relativeFrom="margin">
                  <wp:posOffset>342900</wp:posOffset>
                </wp:positionH>
                <wp:positionV relativeFrom="paragraph">
                  <wp:posOffset>4126230</wp:posOffset>
                </wp:positionV>
                <wp:extent cx="1120140" cy="167640"/>
                <wp:effectExtent l="0" t="0" r="3810" b="3810"/>
                <wp:wrapNone/>
                <wp:docPr id="575518097" name="Rectangle 1"/>
                <wp:cNvGraphicFramePr/>
                <a:graphic xmlns:a="http://schemas.openxmlformats.org/drawingml/2006/main">
                  <a:graphicData uri="http://schemas.microsoft.com/office/word/2010/wordprocessingShape">
                    <wps:wsp>
                      <wps:cNvSpPr/>
                      <wps:spPr>
                        <a:xfrm>
                          <a:off x="0" y="0"/>
                          <a:ext cx="1120140" cy="16764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C3289" id="Rectangle 1" o:spid="_x0000_s1026" style="position:absolute;margin-left:27pt;margin-top:324.9pt;width:88.2pt;height:13.2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" fillcolor="yellow" stroked="f" strokeweight="2pt">
                <v:fill opacity="35980f"/>
                <w10:wrap anchorx="margin"/>
              </v:rect>
            </w:pict>
          </mc:Fallback>
        </mc:AlternateContent>
      </w:r>
      <w:r w:rsidR="004258B4">
        <w:rPr>
          <w:noProof/>
        </w:rPr>
        <mc:AlternateContent>
          <mc:Choice Requires="wps">
            <w:drawing>
              <wp:anchor distT="0" distB="0" distL="114300" distR="114300" simplePos="0" relativeHeight="252127232" behindDoc="0" locked="0" layoutInCell="1" allowOverlap="1" wp14:anchorId="3EDA778B" wp14:editId="2D9F0F94">
                <wp:simplePos x="0" y="0"/>
                <wp:positionH relativeFrom="margin">
                  <wp:posOffset>335280</wp:posOffset>
                </wp:positionH>
                <wp:positionV relativeFrom="paragraph">
                  <wp:posOffset>971550</wp:posOffset>
                </wp:positionV>
                <wp:extent cx="1120140" cy="167640"/>
                <wp:effectExtent l="0" t="0" r="3810" b="3810"/>
                <wp:wrapNone/>
                <wp:docPr id="1697340810" name="Rectangle 1"/>
                <wp:cNvGraphicFramePr/>
                <a:graphic xmlns:a="http://schemas.openxmlformats.org/drawingml/2006/main">
                  <a:graphicData uri="http://schemas.microsoft.com/office/word/2010/wordprocessingShape">
                    <wps:wsp>
                      <wps:cNvSpPr/>
                      <wps:spPr>
                        <a:xfrm>
                          <a:off x="0" y="0"/>
                          <a:ext cx="1120140" cy="16764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F7D02" id="Rectangle 1" o:spid="_x0000_s1026" style="position:absolute;margin-left:26.4pt;margin-top:76.5pt;width:88.2pt;height:13.2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" fillcolor="yellow" stroked="f" strokeweight="2pt">
                <v:fill opacity="35980f"/>
                <w10:wrap anchorx="margin"/>
              </v:rect>
            </w:pict>
          </mc:Fallback>
        </mc:AlternateContent>
      </w:r>
      <w:r w:rsidR="00715458" w:rsidRPr="00B23268">
        <w:rPr>
          <w:noProof/>
        </w:rPr>
        <w:drawing>
          <wp:inline distT="0" distB="0" distL="0" distR="0" wp14:anchorId="757A60E7" wp14:editId="65B4856C">
            <wp:extent cx="5943600" cy="5908675"/>
            <wp:effectExtent l="0" t="0" r="0" b="0"/>
            <wp:docPr id="393135059"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35059" name="Picture 1" descr="A computer screen shot of a computer program&#10;&#10;Description automatically generated"/>
                    <pic:cNvPicPr/>
                  </pic:nvPicPr>
                  <pic:blipFill>
                    <a:blip r:embed="rId97"/>
                    <a:stretch>
                      <a:fillRect/>
                    </a:stretch>
                  </pic:blipFill>
                  <pic:spPr>
                    <a:xfrm>
                      <a:off x="0" y="0"/>
                      <a:ext cx="5943600" cy="5908675"/>
                    </a:xfrm>
                    <a:prstGeom prst="rect">
                      <a:avLst/>
                    </a:prstGeom>
                  </pic:spPr>
                </pic:pic>
              </a:graphicData>
            </a:graphic>
          </wp:inline>
        </w:drawing>
      </w:r>
    </w:p>
    <w:p w14:paraId="6E5E92F0" w14:textId="156AADBF" w:rsidR="006C1CE2" w:rsidRDefault="006C1CE2" w:rsidP="006C1CE2">
      <w:r>
        <w:t>Figure 2-27: Testing EIGRP Routing</w:t>
      </w:r>
      <w:r w:rsidR="00924B85">
        <w:t xml:space="preserve"> with MD5 Authentication</w:t>
      </w:r>
      <w:r>
        <w:t xml:space="preserve"> on the PC1.</w:t>
      </w:r>
    </w:p>
    <w:p w14:paraId="3D37E465" w14:textId="77777777" w:rsidR="006C1CE2" w:rsidRDefault="006C1CE2" w:rsidP="006C1CE2"/>
    <w:p w14:paraId="2441BD0D" w14:textId="11270097" w:rsidR="006C1CE2" w:rsidRDefault="006C1CE2" w:rsidP="006C1CE2">
      <w:r>
        <w:t xml:space="preserve">In this screenshot, I conduct tests to ensure the functionality of EIGRP routing. It showcases successful access to the pings on all the other </w:t>
      </w:r>
      <w:r w:rsidR="00FA0BDC">
        <w:t>PCs</w:t>
      </w:r>
      <w:r>
        <w:t xml:space="preserve"> from PC1.</w:t>
      </w:r>
    </w:p>
    <w:p w14:paraId="085C0D30" w14:textId="77777777" w:rsidR="00715458" w:rsidRDefault="00715458" w:rsidP="00715458"/>
    <w:p w14:paraId="4E728FD3" w14:textId="452ADF3D" w:rsidR="00715458" w:rsidRDefault="00942E78" w:rsidP="00715458">
      <w:r>
        <w:rPr>
          <w:noProof/>
        </w:rPr>
        <w:lastRenderedPageBreak/>
        <mc:AlternateContent>
          <mc:Choice Requires="wps">
            <w:drawing>
              <wp:anchor distT="0" distB="0" distL="114300" distR="114300" simplePos="0" relativeHeight="252135424" behindDoc="0" locked="0" layoutInCell="1" allowOverlap="1" wp14:anchorId="18C3136F" wp14:editId="7D2B2BBE">
                <wp:simplePos x="0" y="0"/>
                <wp:positionH relativeFrom="margin">
                  <wp:posOffset>320040</wp:posOffset>
                </wp:positionH>
                <wp:positionV relativeFrom="paragraph">
                  <wp:posOffset>2617470</wp:posOffset>
                </wp:positionV>
                <wp:extent cx="1120140" cy="167640"/>
                <wp:effectExtent l="0" t="0" r="3810" b="3810"/>
                <wp:wrapNone/>
                <wp:docPr id="1657637710" name="Rectangle 1"/>
                <wp:cNvGraphicFramePr/>
                <a:graphic xmlns:a="http://schemas.openxmlformats.org/drawingml/2006/main">
                  <a:graphicData uri="http://schemas.microsoft.com/office/word/2010/wordprocessingShape">
                    <wps:wsp>
                      <wps:cNvSpPr/>
                      <wps:spPr>
                        <a:xfrm>
                          <a:off x="0" y="0"/>
                          <a:ext cx="1120140" cy="16764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F1B4C" id="Rectangle 1" o:spid="_x0000_s1026" style="position:absolute;margin-left:25.2pt;margin-top:206.1pt;width:88.2pt;height:13.2pt;z-index:25213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" fillcolor="yellow" stroked="f" strokeweight="2pt">
                <v:fill opacity="35980f"/>
                <w10:wrap anchorx="margin"/>
              </v:rect>
            </w:pict>
          </mc:Fallback>
        </mc:AlternateContent>
      </w:r>
      <w:r>
        <w:rPr>
          <w:noProof/>
        </w:rPr>
        <mc:AlternateContent>
          <mc:Choice Requires="wps">
            <w:drawing>
              <wp:anchor distT="0" distB="0" distL="114300" distR="114300" simplePos="0" relativeHeight="252133376" behindDoc="0" locked="0" layoutInCell="1" allowOverlap="1" wp14:anchorId="7C6EB8F7" wp14:editId="00DEDF6D">
                <wp:simplePos x="0" y="0"/>
                <wp:positionH relativeFrom="margin">
                  <wp:posOffset>327660</wp:posOffset>
                </wp:positionH>
                <wp:positionV relativeFrom="paragraph">
                  <wp:posOffset>1111885</wp:posOffset>
                </wp:positionV>
                <wp:extent cx="1120140" cy="167640"/>
                <wp:effectExtent l="0" t="0" r="3810" b="3810"/>
                <wp:wrapNone/>
                <wp:docPr id="1897125342" name="Rectangle 1"/>
                <wp:cNvGraphicFramePr/>
                <a:graphic xmlns:a="http://schemas.openxmlformats.org/drawingml/2006/main">
                  <a:graphicData uri="http://schemas.microsoft.com/office/word/2010/wordprocessingShape">
                    <wps:wsp>
                      <wps:cNvSpPr/>
                      <wps:spPr>
                        <a:xfrm>
                          <a:off x="0" y="0"/>
                          <a:ext cx="1120140" cy="167640"/>
                        </a:xfrm>
                        <a:prstGeom prst="rect">
                          <a:avLst/>
                        </a:prstGeom>
                        <a:solidFill>
                          <a:srgbClr val="FFFF00">
                            <a:alpha val="5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84AC8" id="Rectangle 1" o:spid="_x0000_s1026" style="position:absolute;margin-left:25.8pt;margin-top:87.55pt;width:88.2pt;height:13.2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" fillcolor="yellow" stroked="f" strokeweight="2pt">
                <v:fill opacity="35980f"/>
                <w10:wrap anchorx="margin"/>
              </v:rect>
            </w:pict>
          </mc:Fallback>
        </mc:AlternateContent>
      </w:r>
      <w:r w:rsidR="00715458" w:rsidRPr="00A2303A">
        <w:rPr>
          <w:noProof/>
        </w:rPr>
        <w:drawing>
          <wp:inline distT="0" distB="0" distL="0" distR="0" wp14:anchorId="40857714" wp14:editId="52D8B636">
            <wp:extent cx="5943600" cy="4512945"/>
            <wp:effectExtent l="0" t="0" r="0" b="1905"/>
            <wp:docPr id="88459013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90136" name="Picture 1" descr="A computer screen shot of a program&#10;&#10;Description automatically generated"/>
                    <pic:cNvPicPr/>
                  </pic:nvPicPr>
                  <pic:blipFill>
                    <a:blip r:embed="rId98"/>
                    <a:stretch>
                      <a:fillRect/>
                    </a:stretch>
                  </pic:blipFill>
                  <pic:spPr>
                    <a:xfrm>
                      <a:off x="0" y="0"/>
                      <a:ext cx="5943600" cy="4512945"/>
                    </a:xfrm>
                    <a:prstGeom prst="rect">
                      <a:avLst/>
                    </a:prstGeom>
                  </pic:spPr>
                </pic:pic>
              </a:graphicData>
            </a:graphic>
          </wp:inline>
        </w:drawing>
      </w:r>
    </w:p>
    <w:p w14:paraId="128F9A7A" w14:textId="2E8D6A69" w:rsidR="00924B85" w:rsidRDefault="00924B85" w:rsidP="00924B85">
      <w:r>
        <w:t>Figure 2-28: Testing EIGRP Routing with MD5 Authentication on the PC1.</w:t>
      </w:r>
    </w:p>
    <w:p w14:paraId="3641BA29" w14:textId="77777777" w:rsidR="00924B85" w:rsidRDefault="00924B85" w:rsidP="00715458"/>
    <w:p w14:paraId="1C0483FF" w14:textId="77777777" w:rsidR="00715458" w:rsidRDefault="00715458" w:rsidP="00715458"/>
    <w:p w14:paraId="67653447" w14:textId="77777777" w:rsidR="00A45428" w:rsidRPr="00A45428" w:rsidRDefault="00A45428" w:rsidP="00A45428"/>
    <w:p w14:paraId="1E8A940F" w14:textId="77777777" w:rsidR="0018350B" w:rsidRDefault="0018350B" w:rsidP="0018350B">
      <w:pPr>
        <w:rPr>
          <w:b/>
          <w:bCs/>
        </w:rPr>
      </w:pPr>
    </w:p>
    <w:p w14:paraId="455EBE91" w14:textId="61BA93E1" w:rsidR="0018350B" w:rsidRDefault="0018350B" w:rsidP="0018350B">
      <w:pPr>
        <w:rPr>
          <w:b/>
          <w:bCs/>
        </w:rPr>
      </w:pPr>
    </w:p>
    <w:p w14:paraId="2DD1FAD7" w14:textId="77777777" w:rsidR="00AF3A5A" w:rsidRDefault="00AF3A5A" w:rsidP="0018350B">
      <w:pPr>
        <w:rPr>
          <w:b/>
          <w:bCs/>
        </w:rPr>
      </w:pPr>
    </w:p>
    <w:p w14:paraId="2FE1B3F5" w14:textId="77777777" w:rsidR="00AF3A5A" w:rsidRDefault="00AF3A5A" w:rsidP="0018350B">
      <w:pPr>
        <w:rPr>
          <w:b/>
          <w:bCs/>
        </w:rPr>
      </w:pPr>
    </w:p>
    <w:p w14:paraId="1E91C3A4" w14:textId="77777777" w:rsidR="00AF3A5A" w:rsidRDefault="00AF3A5A" w:rsidP="0018350B">
      <w:pPr>
        <w:rPr>
          <w:b/>
          <w:bCs/>
        </w:rPr>
      </w:pPr>
    </w:p>
    <w:p w14:paraId="1EE82A15" w14:textId="77777777" w:rsidR="00AF3A5A" w:rsidRPr="00972BE9" w:rsidRDefault="00AF3A5A" w:rsidP="0018350B">
      <w:pPr>
        <w:rPr>
          <w:b/>
          <w:bCs/>
        </w:rPr>
      </w:pPr>
    </w:p>
    <w:p w14:paraId="5DDAE745" w14:textId="77777777" w:rsidR="0018350B" w:rsidRPr="0018350B" w:rsidRDefault="0018350B" w:rsidP="0018350B"/>
    <w:p w14:paraId="183B03DA" w14:textId="77777777" w:rsidR="002758F6" w:rsidRPr="00A06047" w:rsidRDefault="002758F6" w:rsidP="002758F6">
      <w:pPr>
        <w:pStyle w:val="Heading2"/>
        <w:rPr>
          <w:rStyle w:val="fieldlabel"/>
          <w:rFonts w:asciiTheme="majorHAnsi" w:hAnsiTheme="majorHAnsi"/>
          <w:color w:val="365F91" w:themeColor="accent1" w:themeShade="BF"/>
          <w:sz w:val="26"/>
        </w:rPr>
      </w:pPr>
      <w:bookmarkStart w:id="16" w:name="_Toc150118832"/>
      <w:r w:rsidRPr="009F6E35">
        <w:rPr>
          <w:rStyle w:val="fieldlabel"/>
          <w:rFonts w:asciiTheme="minorHAnsi" w:hAnsiTheme="minorHAnsi"/>
          <w:color w:val="000000" w:themeColor="text1"/>
          <w:sz w:val="24"/>
        </w:rPr>
        <w:lastRenderedPageBreak/>
        <w:t>Reflection</w:t>
      </w:r>
      <w:bookmarkEnd w:id="16"/>
    </w:p>
    <w:p w14:paraId="3A3EBF89" w14:textId="100E57C7" w:rsidR="007F7DAA" w:rsidRDefault="00156AA6" w:rsidP="007F7DAA">
      <w:r w:rsidRPr="00156AA6">
        <w:t>This lab built upon the knowledge and skills gained from previous labs,</w:t>
      </w:r>
      <w:r w:rsidR="002067E2">
        <w:t xml:space="preserve"> </w:t>
      </w:r>
      <w:r w:rsidR="002067E2" w:rsidRPr="002067E2">
        <w:t xml:space="preserve">pushing me to understand and implement EIGRP in a hub and spoke network topology. </w:t>
      </w:r>
      <w:r w:rsidR="00FA0BDC">
        <w:t>Here is</w:t>
      </w:r>
      <w:r w:rsidR="002067E2" w:rsidRPr="002067E2">
        <w:t xml:space="preserve"> my reflection on various aspects of this lab:</w:t>
      </w:r>
      <w:r w:rsidR="002067E2">
        <w:br/>
      </w:r>
      <w:r w:rsidR="007F7DAA">
        <w:t xml:space="preserve">Completing </w:t>
      </w:r>
      <w:r w:rsidR="00FA0BDC">
        <w:t>Labs</w:t>
      </w:r>
      <w:r w:rsidR="007F7DAA">
        <w:t xml:space="preserve"> 1, 2, and 3: These earlier labs were instrumental in laying the groundwork for Lab 4. The gradual progression of complexity allowed me to grasp </w:t>
      </w:r>
      <w:r w:rsidR="00FA0BDC">
        <w:t>critical</w:t>
      </w:r>
      <w:r w:rsidR="007F7DAA">
        <w:t xml:space="preserve"> concepts. My understanding of subnetting and IP addressing proved essential in the successful completion of Lab 4.</w:t>
      </w:r>
    </w:p>
    <w:p w14:paraId="76DDC9C7" w14:textId="77777777" w:rsidR="007F7DAA" w:rsidRDefault="007F7DAA" w:rsidP="007F7DAA">
      <w:r>
        <w:t>Initial Topology Configuration: In Part 1, I began by building and configuring the network topology as per the schematic provided. This process was well-structured and intuitive. Following the steps and guidelines provided in the lab manual ensured that my network topology was accurately set up.</w:t>
      </w:r>
    </w:p>
    <w:p w14:paraId="4A1D56F4" w14:textId="54C531E3" w:rsidR="007F7DAA" w:rsidRDefault="007F7DAA" w:rsidP="007F7DAA">
      <w:r>
        <w:t xml:space="preserve">Initial IP Configuration: </w:t>
      </w:r>
      <w:r w:rsidR="006029B2">
        <w:t xml:space="preserve">The IP configuration step was </w:t>
      </w:r>
      <w:r w:rsidR="00B0519F">
        <w:t>quickly</w:t>
      </w:r>
      <w:r w:rsidR="006029B2">
        <w:t xml:space="preserve"> the most frustrating in this lab</w:t>
      </w:r>
      <w:r w:rsidR="00B0519F">
        <w:t>,</w:t>
      </w:r>
      <w:r w:rsidR="006029B2">
        <w:t xml:space="preserve"> </w:t>
      </w:r>
      <w:r w:rsidR="00FA0BDC">
        <w:t>yet it was also straightforward</w:t>
      </w:r>
      <w:r w:rsidR="006029B2">
        <w:t xml:space="preserve">. </w:t>
      </w:r>
      <w:r>
        <w:t xml:space="preserve">Configuring the IP addresses on the Workstation Objects, routers, and switches was a crucial step. Ensuring that the assigned IP addresses and naming conventions were correctly implemented was vital. </w:t>
      </w:r>
      <w:r w:rsidR="00FA0BDC">
        <w:t>Seeing that my workstations could ping all interfaces on their respective routers and switches was satisfying</w:t>
      </w:r>
      <w:r>
        <w:t>. Additionally, the ability to establish SSH connections was a testament to the proper configuration of the devices.</w:t>
      </w:r>
      <w:r w:rsidR="00960AC1">
        <w:br/>
      </w:r>
      <w:r>
        <w:t>EIGRP Routing Configuration: Part 2 focused on enabling EIGRP routing on each device acting as a router. This required setting up loopback interfaces, specifying network addresses for EIGRP, and configuring passive interfaces. EIGRP's features</w:t>
      </w:r>
      <w:r w:rsidR="00BD5B3C">
        <w:t>,</w:t>
      </w:r>
      <w:r>
        <w:t xml:space="preserve"> such as route summarization and route filtering</w:t>
      </w:r>
      <w:r w:rsidR="00BD5B3C">
        <w:t>,</w:t>
      </w:r>
      <w:r>
        <w:t xml:space="preserve"> were essential in managing routing information effectively.</w:t>
      </w:r>
    </w:p>
    <w:p w14:paraId="544434A4" w14:textId="70677472" w:rsidR="007F7DAA" w:rsidRDefault="007F7DAA" w:rsidP="007F7DAA">
      <w:r>
        <w:t xml:space="preserve">EIGRP Verification: The verification step was critical in ensuring EIGRP </w:t>
      </w:r>
      <w:r w:rsidR="00BD5B3C">
        <w:t>functions</w:t>
      </w:r>
      <w:r>
        <w:t xml:space="preserve"> as expected. By running various commands, I could confirm the correct operation of EIGRP. The output of these commands provided insights into routing protocols, routing databases, neighbors, topology, and traffic.</w:t>
      </w:r>
    </w:p>
    <w:p w14:paraId="56F0DABD" w14:textId="4BEB36FE" w:rsidR="007F7DAA" w:rsidRDefault="007F7DAA" w:rsidP="007F7DAA">
      <w:r>
        <w:t xml:space="preserve">EIGRP Testing: Testing EIGRP routing from PC1 to all other PCs was a satisfying part of the lab. The successful pinging of all PCs in the topology validated the correctness of the EIGRP configuration. Debugging mode allowed me to monitor EIGRP events, ensuring the routing protocol </w:t>
      </w:r>
      <w:r w:rsidR="00BD5B3C">
        <w:t>operated</w:t>
      </w:r>
      <w:r>
        <w:t xml:space="preserve"> optimally.</w:t>
      </w:r>
    </w:p>
    <w:p w14:paraId="66D4F612" w14:textId="26245DB4" w:rsidR="007F7DAA" w:rsidRDefault="007F7DAA" w:rsidP="007F7DAA">
      <w:r>
        <w:t xml:space="preserve">EIGRP Authentication: In Part 3, I introduced an extra layer of security by implementing EIGRP authentication using MD5. Creating keychains and configuring MD5 authentication within the EIGRP router process </w:t>
      </w:r>
      <w:r w:rsidR="00FA0BDC">
        <w:t>significantly enhanced</w:t>
      </w:r>
      <w:r>
        <w:t xml:space="preserve"> the network's security. Testing EIGRP routing with MD5 authentication </w:t>
      </w:r>
      <w:r w:rsidR="00BD5B3C">
        <w:t>assured</w:t>
      </w:r>
      <w:r>
        <w:t xml:space="preserve"> the authentication's effectiveness.</w:t>
      </w:r>
    </w:p>
    <w:p w14:paraId="32203871" w14:textId="6E103DBC" w:rsidR="00AF3A5A" w:rsidRDefault="007F7DAA" w:rsidP="002A048E">
      <w:r>
        <w:t>In conclusion, INFO8490 Lab 4 – EIGRP Routing provided a hands-on opportunity to apply theoretical knowledge in a real-world scenario. The lab's structured approach, well-defined tasks, and hands-on experience with EIGRP, subnetting, and IP addressing have significantly enriched my understanding of network routing and security.</w:t>
      </w:r>
    </w:p>
    <w:p w14:paraId="732DD215" w14:textId="607018BE" w:rsidR="00B42118" w:rsidRDefault="00B42118" w:rsidP="001F7ADD">
      <w:pPr>
        <w:pStyle w:val="Heading1"/>
      </w:pPr>
      <w:bookmarkStart w:id="17" w:name="_Toc150118833"/>
      <w:r w:rsidRPr="001F7ADD">
        <w:lastRenderedPageBreak/>
        <w:t>References</w:t>
      </w:r>
      <w:bookmarkEnd w:id="17"/>
    </w:p>
    <w:p w14:paraId="4219C357" w14:textId="0C11BC1E" w:rsidR="00B42118" w:rsidRDefault="009D6276" w:rsidP="009D6276">
      <w:pPr>
        <w:pStyle w:val="ListParagraph"/>
        <w:numPr>
          <w:ilvl w:val="0"/>
          <w:numId w:val="10"/>
        </w:numPr>
      </w:pPr>
      <w:r w:rsidRPr="009D6276">
        <w:t xml:space="preserve">Wallace, K. (n.d.). CCNA Routing and Switching 200-125. O’Reilly Online Learning. </w:t>
      </w:r>
      <w:hyperlink r:id="rId99" w:history="1">
        <w:r w:rsidRPr="00206651">
          <w:rPr>
            <w:rStyle w:val="Hyperlink"/>
          </w:rPr>
          <w:t>https://learning.oreilly.com/videos/ccna-routing-and/9780134580715/9780134580715-CCNA_03_05_02/</w:t>
        </w:r>
      </w:hyperlink>
    </w:p>
    <w:p w14:paraId="54C4B046" w14:textId="3F681FB2" w:rsidR="009D6276" w:rsidRDefault="00704347" w:rsidP="00704347">
      <w:pPr>
        <w:pStyle w:val="NormalWeb"/>
        <w:numPr>
          <w:ilvl w:val="0"/>
          <w:numId w:val="10"/>
        </w:numPr>
      </w:pPr>
      <w:r>
        <w:rPr>
          <w:i/>
          <w:iCs/>
        </w:rPr>
        <w:t>CCNP Routing and Switching ROUTE 300-101 Complete Video Course</w:t>
      </w:r>
      <w:r>
        <w:t xml:space="preserve">. (n.d.). O’Reilly Online Learning. </w:t>
      </w:r>
      <w:hyperlink r:id="rId100" w:history="1">
        <w:r w:rsidRPr="00206651">
          <w:rPr>
            <w:rStyle w:val="Hyperlink"/>
          </w:rPr>
          <w:t>https://learning.oreilly.com/videos/ccnp-routing-and/9780133962123/9780133962123-4_8_0_0_Basic_EIGRP_Configuration_Example/</w:t>
        </w:r>
      </w:hyperlink>
      <w:r>
        <w:t>?</w:t>
      </w:r>
    </w:p>
    <w:p w14:paraId="664F16DD" w14:textId="5FFC9137" w:rsidR="00704347" w:rsidRDefault="00704347" w:rsidP="00704347">
      <w:pPr>
        <w:pStyle w:val="NormalWeb"/>
        <w:numPr>
          <w:ilvl w:val="0"/>
          <w:numId w:val="10"/>
        </w:numPr>
      </w:pPr>
      <w:r>
        <w:rPr>
          <w:i/>
          <w:iCs/>
        </w:rPr>
        <w:t>CCNP Routing and Switching ROUTE 300-101 Complete Video Course</w:t>
      </w:r>
      <w:r>
        <w:t xml:space="preserve">. (n.d.). O’Reilly Online Learning. </w:t>
      </w:r>
      <w:hyperlink r:id="rId101" w:history="1">
        <w:r w:rsidRPr="00206651">
          <w:rPr>
            <w:rStyle w:val="Hyperlink"/>
          </w:rPr>
          <w:t>https://learning.oreilly.com/videos/ccnp-routing-and/9780133962123/9780133962123-3_1_0_0_RIP_Fundamentals/</w:t>
        </w:r>
      </w:hyperlink>
      <w:r>
        <w:t>?</w:t>
      </w:r>
    </w:p>
    <w:p w14:paraId="0EEB8DC1" w14:textId="4AC9BF52" w:rsidR="00704347" w:rsidRDefault="009E24CC" w:rsidP="009E24CC">
      <w:pPr>
        <w:pStyle w:val="NormalWeb"/>
        <w:numPr>
          <w:ilvl w:val="0"/>
          <w:numId w:val="10"/>
        </w:numPr>
      </w:pPr>
      <w:r>
        <w:rPr>
          <w:i/>
          <w:iCs/>
        </w:rPr>
        <w:t>Cisco CCNA Routing and Switching 200-120</w:t>
      </w:r>
      <w:r>
        <w:t xml:space="preserve">. (n.d.). O’Reilly Online Learning. </w:t>
      </w:r>
      <w:hyperlink r:id="rId102" w:history="1">
        <w:r w:rsidRPr="00206651">
          <w:rPr>
            <w:rStyle w:val="Hyperlink"/>
          </w:rPr>
          <w:t>https://learning.oreilly.com/videos/cisco-ccna-routing/9780133553734/9780133553734-3_9_2_1_1_OSPF_Basics/\</w:t>
        </w:r>
      </w:hyperlink>
    </w:p>
    <w:p w14:paraId="61A2B5C7" w14:textId="77777777" w:rsidR="009E24CC" w:rsidRPr="001F7ADD" w:rsidRDefault="009E24CC" w:rsidP="009E24CC">
      <w:pPr>
        <w:pStyle w:val="NormalWeb"/>
        <w:ind w:left="720"/>
      </w:pPr>
    </w:p>
    <w:sectPr w:rsidR="009E24CC" w:rsidRPr="001F7ADD" w:rsidSect="00DC5BF2">
      <w:headerReference w:type="default" r:id="rId103"/>
      <w:footerReference w:type="default" r:id="rId104"/>
      <w:headerReference w:type="first" r:id="rId1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D4C15C" w14:textId="77777777" w:rsidR="00DC5BF2" w:rsidRDefault="00DC5BF2" w:rsidP="008E4C28">
      <w:r>
        <w:separator/>
      </w:r>
    </w:p>
  </w:endnote>
  <w:endnote w:type="continuationSeparator" w:id="0">
    <w:p w14:paraId="5F0BA12F" w14:textId="77777777" w:rsidR="00DC5BF2" w:rsidRDefault="00DC5BF2" w:rsidP="008E4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53117A" w14:textId="77777777" w:rsidR="00F313ED" w:rsidRPr="005321E6" w:rsidRDefault="00F313ED" w:rsidP="00F63F63">
    <w:pPr>
      <w:pStyle w:val="Footer"/>
      <w:tabs>
        <w:tab w:val="clear" w:pos="9360"/>
        <w:tab w:val="right" w:pos="10800"/>
      </w:tabs>
      <w:rPr>
        <w:rFonts w:asciiTheme="majorHAnsi" w:hAnsi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A1DBD8" w14:textId="77777777" w:rsidR="00DC5BF2" w:rsidRDefault="00DC5BF2" w:rsidP="008E4C28">
      <w:r>
        <w:separator/>
      </w:r>
    </w:p>
  </w:footnote>
  <w:footnote w:type="continuationSeparator" w:id="0">
    <w:p w14:paraId="3FCBAAB9" w14:textId="77777777" w:rsidR="00DC5BF2" w:rsidRDefault="00DC5BF2" w:rsidP="008E4C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3C3666" w14:textId="30CBA249" w:rsidR="001A2FC2" w:rsidRPr="001A2FC2" w:rsidRDefault="006C37B0" w:rsidP="006C37B0">
    <w:pPr>
      <w:pStyle w:val="Footer"/>
      <w:tabs>
        <w:tab w:val="right" w:pos="10800"/>
      </w:tabs>
    </w:pPr>
    <w:r>
      <w:t>RIP, OSPF, AND EIGRP</w:t>
    </w:r>
    <w:r w:rsidR="001A2FC2" w:rsidRPr="001A2FC2">
      <w:tab/>
    </w:r>
    <w:r w:rsidR="001A2FC2" w:rsidRPr="001A2FC2">
      <w:tab/>
      <w:t xml:space="preserve"> </w:t>
    </w:r>
    <w:r w:rsidR="001A2FC2" w:rsidRPr="001A2FC2">
      <w:fldChar w:fldCharType="begin"/>
    </w:r>
    <w:r w:rsidR="001A2FC2" w:rsidRPr="001A2FC2">
      <w:instrText xml:space="preserve"> PAGE   \* MERGEFORMAT </w:instrText>
    </w:r>
    <w:r w:rsidR="001A2FC2" w:rsidRPr="001A2FC2">
      <w:fldChar w:fldCharType="separate"/>
    </w:r>
    <w:r w:rsidR="001A2FC2" w:rsidRPr="001A2FC2">
      <w:rPr>
        <w:noProof/>
      </w:rPr>
      <w:t>1</w:t>
    </w:r>
    <w:r w:rsidR="001A2FC2" w:rsidRPr="001A2FC2">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EE8129" w14:textId="77777777" w:rsidR="001A2FC2" w:rsidRPr="001A2FC2" w:rsidRDefault="001A2FC2" w:rsidP="001A2FC2">
    <w:pPr>
      <w:pStyle w:val="Footer"/>
      <w:tabs>
        <w:tab w:val="clear" w:pos="9360"/>
        <w:tab w:val="right" w:pos="10800"/>
      </w:tabs>
      <w:rPr>
        <w:rFonts w:cstheme="minorHAnsi"/>
      </w:rPr>
    </w:pPr>
    <w:r w:rsidRPr="001A2FC2">
      <w:rPr>
        <w:rFonts w:cstheme="minorHAnsi"/>
      </w:rPr>
      <w:t>&lt;Document Title&gt;</w:t>
    </w:r>
    <w:r w:rsidRPr="001A2FC2">
      <w:rPr>
        <w:rFonts w:cstheme="minorHAnsi"/>
      </w:rPr>
      <w:tab/>
    </w:r>
    <w:r w:rsidRPr="001A2FC2">
      <w:rPr>
        <w:rFonts w:cstheme="minorHAnsi"/>
      </w:rPr>
      <w:tab/>
      <w:t xml:space="preserve"> </w:t>
    </w:r>
    <w:r w:rsidRPr="001A2FC2">
      <w:rPr>
        <w:rFonts w:cstheme="minorHAnsi"/>
      </w:rPr>
      <w:fldChar w:fldCharType="begin"/>
    </w:r>
    <w:r w:rsidRPr="001A2FC2">
      <w:rPr>
        <w:rFonts w:cstheme="minorHAnsi"/>
      </w:rPr>
      <w:instrText xml:space="preserve"> PAGE   \* MERGEFORMAT </w:instrText>
    </w:r>
    <w:r w:rsidRPr="001A2FC2">
      <w:rPr>
        <w:rFonts w:cstheme="minorHAnsi"/>
      </w:rPr>
      <w:fldChar w:fldCharType="separate"/>
    </w:r>
    <w:r w:rsidRPr="001A2FC2">
      <w:rPr>
        <w:rFonts w:cstheme="minorHAnsi"/>
      </w:rPr>
      <w:t>2</w:t>
    </w:r>
    <w:r w:rsidRPr="001A2FC2">
      <w:rPr>
        <w:rFonts w:cstheme="minorHAnsi"/>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6442D3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0929AC"/>
    <w:multiLevelType w:val="hybridMultilevel"/>
    <w:tmpl w:val="4CB8A1D0"/>
    <w:lvl w:ilvl="0" w:tplc="541E684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260FDB"/>
    <w:multiLevelType w:val="hybridMultilevel"/>
    <w:tmpl w:val="D49E3A1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38A25B6A"/>
    <w:multiLevelType w:val="hybridMultilevel"/>
    <w:tmpl w:val="77B835B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549139C"/>
    <w:multiLevelType w:val="hybridMultilevel"/>
    <w:tmpl w:val="1772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7DF1385"/>
    <w:multiLevelType w:val="hybridMultilevel"/>
    <w:tmpl w:val="057837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68430FF1"/>
    <w:multiLevelType w:val="hybridMultilevel"/>
    <w:tmpl w:val="6C06B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9140AE"/>
    <w:multiLevelType w:val="hybridMultilevel"/>
    <w:tmpl w:val="26E800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A447A6"/>
    <w:multiLevelType w:val="hybridMultilevel"/>
    <w:tmpl w:val="C8726EC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739269FC"/>
    <w:multiLevelType w:val="hybridMultilevel"/>
    <w:tmpl w:val="206EA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293014">
    <w:abstractNumId w:val="6"/>
  </w:num>
  <w:num w:numId="2" w16cid:durableId="750472783">
    <w:abstractNumId w:val="9"/>
  </w:num>
  <w:num w:numId="3" w16cid:durableId="1768772613">
    <w:abstractNumId w:val="1"/>
  </w:num>
  <w:num w:numId="4" w16cid:durableId="1947811120">
    <w:abstractNumId w:val="0"/>
  </w:num>
  <w:num w:numId="5" w16cid:durableId="814760094">
    <w:abstractNumId w:val="4"/>
  </w:num>
  <w:num w:numId="6" w16cid:durableId="2119715439">
    <w:abstractNumId w:val="7"/>
  </w:num>
  <w:num w:numId="7" w16cid:durableId="771708008">
    <w:abstractNumId w:val="2"/>
  </w:num>
  <w:num w:numId="8" w16cid:durableId="283390100">
    <w:abstractNumId w:val="8"/>
  </w:num>
  <w:num w:numId="9" w16cid:durableId="1437403679">
    <w:abstractNumId w:val="5"/>
  </w:num>
  <w:num w:numId="10" w16cid:durableId="14552508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386"/>
    <w:rsid w:val="00000AE0"/>
    <w:rsid w:val="00000C48"/>
    <w:rsid w:val="00005B22"/>
    <w:rsid w:val="000063AC"/>
    <w:rsid w:val="00006A2D"/>
    <w:rsid w:val="000079FB"/>
    <w:rsid w:val="00010BB7"/>
    <w:rsid w:val="00010DC1"/>
    <w:rsid w:val="000143D2"/>
    <w:rsid w:val="0002496E"/>
    <w:rsid w:val="00027AEF"/>
    <w:rsid w:val="00031FB2"/>
    <w:rsid w:val="000325A8"/>
    <w:rsid w:val="00034005"/>
    <w:rsid w:val="000348D3"/>
    <w:rsid w:val="00037A54"/>
    <w:rsid w:val="00037AFB"/>
    <w:rsid w:val="000400EF"/>
    <w:rsid w:val="00040699"/>
    <w:rsid w:val="00046616"/>
    <w:rsid w:val="0005275C"/>
    <w:rsid w:val="0006029A"/>
    <w:rsid w:val="0006172B"/>
    <w:rsid w:val="000637E7"/>
    <w:rsid w:val="00065CFA"/>
    <w:rsid w:val="00083CD4"/>
    <w:rsid w:val="00086503"/>
    <w:rsid w:val="00087153"/>
    <w:rsid w:val="000875C1"/>
    <w:rsid w:val="00090300"/>
    <w:rsid w:val="000923EC"/>
    <w:rsid w:val="000A12E6"/>
    <w:rsid w:val="000A18E7"/>
    <w:rsid w:val="000A6323"/>
    <w:rsid w:val="000A7A2D"/>
    <w:rsid w:val="000B275B"/>
    <w:rsid w:val="000C6960"/>
    <w:rsid w:val="000E106D"/>
    <w:rsid w:val="000E2C79"/>
    <w:rsid w:val="000E7EB8"/>
    <w:rsid w:val="000F0D54"/>
    <w:rsid w:val="000F13D2"/>
    <w:rsid w:val="000F336F"/>
    <w:rsid w:val="000F36EA"/>
    <w:rsid w:val="000F5B90"/>
    <w:rsid w:val="000F6BA9"/>
    <w:rsid w:val="0011300B"/>
    <w:rsid w:val="001151AB"/>
    <w:rsid w:val="001209CC"/>
    <w:rsid w:val="00120CD5"/>
    <w:rsid w:val="00120EE3"/>
    <w:rsid w:val="0012213B"/>
    <w:rsid w:val="00123258"/>
    <w:rsid w:val="00132024"/>
    <w:rsid w:val="00133588"/>
    <w:rsid w:val="00140545"/>
    <w:rsid w:val="00141D96"/>
    <w:rsid w:val="001421F0"/>
    <w:rsid w:val="00144A9C"/>
    <w:rsid w:val="00156AA6"/>
    <w:rsid w:val="0016009E"/>
    <w:rsid w:val="0016293F"/>
    <w:rsid w:val="00165387"/>
    <w:rsid w:val="001669E6"/>
    <w:rsid w:val="00171BED"/>
    <w:rsid w:val="001741DB"/>
    <w:rsid w:val="00180016"/>
    <w:rsid w:val="001812B6"/>
    <w:rsid w:val="0018350B"/>
    <w:rsid w:val="0018446C"/>
    <w:rsid w:val="00187E81"/>
    <w:rsid w:val="001973D8"/>
    <w:rsid w:val="001A2472"/>
    <w:rsid w:val="001A2FC2"/>
    <w:rsid w:val="001A5357"/>
    <w:rsid w:val="001A683D"/>
    <w:rsid w:val="001B1496"/>
    <w:rsid w:val="001D095D"/>
    <w:rsid w:val="001D184D"/>
    <w:rsid w:val="001D1CBF"/>
    <w:rsid w:val="001D1EBA"/>
    <w:rsid w:val="001D6F8E"/>
    <w:rsid w:val="001D7949"/>
    <w:rsid w:val="001E04D9"/>
    <w:rsid w:val="001E5722"/>
    <w:rsid w:val="001E6D21"/>
    <w:rsid w:val="001F7ADD"/>
    <w:rsid w:val="002067E2"/>
    <w:rsid w:val="0020708C"/>
    <w:rsid w:val="00211157"/>
    <w:rsid w:val="00216939"/>
    <w:rsid w:val="0021707E"/>
    <w:rsid w:val="0023058F"/>
    <w:rsid w:val="002366AB"/>
    <w:rsid w:val="00236A37"/>
    <w:rsid w:val="00244A13"/>
    <w:rsid w:val="00247653"/>
    <w:rsid w:val="0025145F"/>
    <w:rsid w:val="002639F6"/>
    <w:rsid w:val="00263F05"/>
    <w:rsid w:val="002655E2"/>
    <w:rsid w:val="0026731C"/>
    <w:rsid w:val="002729BA"/>
    <w:rsid w:val="00273D8B"/>
    <w:rsid w:val="002758F6"/>
    <w:rsid w:val="00275E4D"/>
    <w:rsid w:val="002766F5"/>
    <w:rsid w:val="0027689D"/>
    <w:rsid w:val="00281B31"/>
    <w:rsid w:val="00285C47"/>
    <w:rsid w:val="00294207"/>
    <w:rsid w:val="00295E12"/>
    <w:rsid w:val="002968CF"/>
    <w:rsid w:val="002A048E"/>
    <w:rsid w:val="002A33C5"/>
    <w:rsid w:val="002A3B6C"/>
    <w:rsid w:val="002B25D4"/>
    <w:rsid w:val="002B2F2B"/>
    <w:rsid w:val="002B39C7"/>
    <w:rsid w:val="002C0AA2"/>
    <w:rsid w:val="002C1A33"/>
    <w:rsid w:val="002C23A9"/>
    <w:rsid w:val="002C674A"/>
    <w:rsid w:val="002D0C5F"/>
    <w:rsid w:val="002D1A05"/>
    <w:rsid w:val="002D401C"/>
    <w:rsid w:val="002D7837"/>
    <w:rsid w:val="002F21F9"/>
    <w:rsid w:val="002F26F7"/>
    <w:rsid w:val="002F5981"/>
    <w:rsid w:val="002F59BC"/>
    <w:rsid w:val="002F6D12"/>
    <w:rsid w:val="002F7BDF"/>
    <w:rsid w:val="00301626"/>
    <w:rsid w:val="00304D14"/>
    <w:rsid w:val="003078F8"/>
    <w:rsid w:val="00311585"/>
    <w:rsid w:val="003137A4"/>
    <w:rsid w:val="00313986"/>
    <w:rsid w:val="00314307"/>
    <w:rsid w:val="0032154C"/>
    <w:rsid w:val="00327089"/>
    <w:rsid w:val="00327765"/>
    <w:rsid w:val="00331934"/>
    <w:rsid w:val="0033390F"/>
    <w:rsid w:val="00342C26"/>
    <w:rsid w:val="00343B46"/>
    <w:rsid w:val="00345D8D"/>
    <w:rsid w:val="003537C7"/>
    <w:rsid w:val="003560C9"/>
    <w:rsid w:val="00365585"/>
    <w:rsid w:val="00365718"/>
    <w:rsid w:val="00366B78"/>
    <w:rsid w:val="00373F23"/>
    <w:rsid w:val="003758E8"/>
    <w:rsid w:val="003772D3"/>
    <w:rsid w:val="0037749E"/>
    <w:rsid w:val="00377DAB"/>
    <w:rsid w:val="00380C06"/>
    <w:rsid w:val="00381CFD"/>
    <w:rsid w:val="003828A4"/>
    <w:rsid w:val="00386F09"/>
    <w:rsid w:val="00390C47"/>
    <w:rsid w:val="0039222A"/>
    <w:rsid w:val="003947C9"/>
    <w:rsid w:val="00394BF4"/>
    <w:rsid w:val="003A1A7F"/>
    <w:rsid w:val="003A2C53"/>
    <w:rsid w:val="003A6647"/>
    <w:rsid w:val="003C0170"/>
    <w:rsid w:val="003C136E"/>
    <w:rsid w:val="003C3323"/>
    <w:rsid w:val="003C4BE1"/>
    <w:rsid w:val="003D5EFC"/>
    <w:rsid w:val="003E5380"/>
    <w:rsid w:val="003E738A"/>
    <w:rsid w:val="003F0386"/>
    <w:rsid w:val="003F4527"/>
    <w:rsid w:val="003F6121"/>
    <w:rsid w:val="00406416"/>
    <w:rsid w:val="004070E3"/>
    <w:rsid w:val="00411704"/>
    <w:rsid w:val="00417A01"/>
    <w:rsid w:val="00417AB2"/>
    <w:rsid w:val="004213E9"/>
    <w:rsid w:val="004258B4"/>
    <w:rsid w:val="00431EB0"/>
    <w:rsid w:val="00443FEB"/>
    <w:rsid w:val="004441BA"/>
    <w:rsid w:val="00450FE2"/>
    <w:rsid w:val="00465BF0"/>
    <w:rsid w:val="004664E4"/>
    <w:rsid w:val="004738BB"/>
    <w:rsid w:val="00484886"/>
    <w:rsid w:val="00484914"/>
    <w:rsid w:val="00485909"/>
    <w:rsid w:val="00490D1A"/>
    <w:rsid w:val="004922D1"/>
    <w:rsid w:val="004A18C5"/>
    <w:rsid w:val="004A4F91"/>
    <w:rsid w:val="004A5A77"/>
    <w:rsid w:val="004A5CEA"/>
    <w:rsid w:val="004B1B40"/>
    <w:rsid w:val="004B3EEC"/>
    <w:rsid w:val="004C6601"/>
    <w:rsid w:val="004D78AE"/>
    <w:rsid w:val="004E01D2"/>
    <w:rsid w:val="004F00C6"/>
    <w:rsid w:val="0050124B"/>
    <w:rsid w:val="00502EC7"/>
    <w:rsid w:val="005034AA"/>
    <w:rsid w:val="00503F66"/>
    <w:rsid w:val="00507A1C"/>
    <w:rsid w:val="00511894"/>
    <w:rsid w:val="00517BBE"/>
    <w:rsid w:val="0052753F"/>
    <w:rsid w:val="005321E6"/>
    <w:rsid w:val="00537C76"/>
    <w:rsid w:val="00537D0E"/>
    <w:rsid w:val="005529E7"/>
    <w:rsid w:val="005701F3"/>
    <w:rsid w:val="005728FA"/>
    <w:rsid w:val="005747A9"/>
    <w:rsid w:val="00577F51"/>
    <w:rsid w:val="00580BD4"/>
    <w:rsid w:val="005811CC"/>
    <w:rsid w:val="005831AE"/>
    <w:rsid w:val="00583909"/>
    <w:rsid w:val="005852AE"/>
    <w:rsid w:val="005878E1"/>
    <w:rsid w:val="00587EE8"/>
    <w:rsid w:val="00587F4F"/>
    <w:rsid w:val="005903FE"/>
    <w:rsid w:val="005907B7"/>
    <w:rsid w:val="00591DED"/>
    <w:rsid w:val="0059789B"/>
    <w:rsid w:val="005A77BE"/>
    <w:rsid w:val="005B2AFC"/>
    <w:rsid w:val="005B4AD0"/>
    <w:rsid w:val="005C37D2"/>
    <w:rsid w:val="005C4F29"/>
    <w:rsid w:val="005D640E"/>
    <w:rsid w:val="005E601F"/>
    <w:rsid w:val="005F6F76"/>
    <w:rsid w:val="0060079C"/>
    <w:rsid w:val="006016E6"/>
    <w:rsid w:val="006029B2"/>
    <w:rsid w:val="006048A0"/>
    <w:rsid w:val="006066D3"/>
    <w:rsid w:val="00610017"/>
    <w:rsid w:val="00625716"/>
    <w:rsid w:val="00626DB1"/>
    <w:rsid w:val="00627900"/>
    <w:rsid w:val="00630954"/>
    <w:rsid w:val="0063218F"/>
    <w:rsid w:val="006438FD"/>
    <w:rsid w:val="00645974"/>
    <w:rsid w:val="00661210"/>
    <w:rsid w:val="00663802"/>
    <w:rsid w:val="006678EB"/>
    <w:rsid w:val="00670C17"/>
    <w:rsid w:val="00671B94"/>
    <w:rsid w:val="00674792"/>
    <w:rsid w:val="00674C4A"/>
    <w:rsid w:val="00686EF2"/>
    <w:rsid w:val="00687FDB"/>
    <w:rsid w:val="00690DDA"/>
    <w:rsid w:val="00691F7A"/>
    <w:rsid w:val="006A30D1"/>
    <w:rsid w:val="006B12F9"/>
    <w:rsid w:val="006B73BC"/>
    <w:rsid w:val="006C05C9"/>
    <w:rsid w:val="006C1CE2"/>
    <w:rsid w:val="006C37B0"/>
    <w:rsid w:val="006C53B4"/>
    <w:rsid w:val="006D2251"/>
    <w:rsid w:val="006E22B6"/>
    <w:rsid w:val="006E368D"/>
    <w:rsid w:val="006E4C58"/>
    <w:rsid w:val="006E5806"/>
    <w:rsid w:val="006E6A8A"/>
    <w:rsid w:val="006E6F02"/>
    <w:rsid w:val="006E749B"/>
    <w:rsid w:val="006F2D02"/>
    <w:rsid w:val="007041E4"/>
    <w:rsid w:val="00704347"/>
    <w:rsid w:val="00710225"/>
    <w:rsid w:val="007104C4"/>
    <w:rsid w:val="007116C7"/>
    <w:rsid w:val="00711AE9"/>
    <w:rsid w:val="007146C4"/>
    <w:rsid w:val="00715458"/>
    <w:rsid w:val="00721122"/>
    <w:rsid w:val="00722ACB"/>
    <w:rsid w:val="00723641"/>
    <w:rsid w:val="00723A8E"/>
    <w:rsid w:val="00723BC4"/>
    <w:rsid w:val="00724F74"/>
    <w:rsid w:val="00742DC1"/>
    <w:rsid w:val="00751732"/>
    <w:rsid w:val="0075792F"/>
    <w:rsid w:val="007618E5"/>
    <w:rsid w:val="007659E9"/>
    <w:rsid w:val="00767758"/>
    <w:rsid w:val="007702B3"/>
    <w:rsid w:val="00770C4A"/>
    <w:rsid w:val="007714F2"/>
    <w:rsid w:val="00771DF1"/>
    <w:rsid w:val="00792A78"/>
    <w:rsid w:val="00793CC2"/>
    <w:rsid w:val="007947AC"/>
    <w:rsid w:val="007965D7"/>
    <w:rsid w:val="007A31B7"/>
    <w:rsid w:val="007A5906"/>
    <w:rsid w:val="007A7453"/>
    <w:rsid w:val="007B26D9"/>
    <w:rsid w:val="007B2A75"/>
    <w:rsid w:val="007B43EE"/>
    <w:rsid w:val="007B7C73"/>
    <w:rsid w:val="007C0FD4"/>
    <w:rsid w:val="007C6C8C"/>
    <w:rsid w:val="007D64E3"/>
    <w:rsid w:val="007D68E2"/>
    <w:rsid w:val="007E010E"/>
    <w:rsid w:val="007E3588"/>
    <w:rsid w:val="007E5CB1"/>
    <w:rsid w:val="007F0426"/>
    <w:rsid w:val="007F4005"/>
    <w:rsid w:val="007F7DAA"/>
    <w:rsid w:val="00802B77"/>
    <w:rsid w:val="00805931"/>
    <w:rsid w:val="0081234C"/>
    <w:rsid w:val="00813AFE"/>
    <w:rsid w:val="0082782C"/>
    <w:rsid w:val="008337F4"/>
    <w:rsid w:val="008365E3"/>
    <w:rsid w:val="00843DD9"/>
    <w:rsid w:val="00851979"/>
    <w:rsid w:val="008533B5"/>
    <w:rsid w:val="00854267"/>
    <w:rsid w:val="00862DA9"/>
    <w:rsid w:val="00865CC8"/>
    <w:rsid w:val="00867C7C"/>
    <w:rsid w:val="008710AF"/>
    <w:rsid w:val="00882EBD"/>
    <w:rsid w:val="00887153"/>
    <w:rsid w:val="00895828"/>
    <w:rsid w:val="008967DB"/>
    <w:rsid w:val="00897B5C"/>
    <w:rsid w:val="008A2B5D"/>
    <w:rsid w:val="008A442D"/>
    <w:rsid w:val="008A51BE"/>
    <w:rsid w:val="008A6990"/>
    <w:rsid w:val="008A789B"/>
    <w:rsid w:val="008B2384"/>
    <w:rsid w:val="008B29E7"/>
    <w:rsid w:val="008B62ED"/>
    <w:rsid w:val="008B7E86"/>
    <w:rsid w:val="008C2C38"/>
    <w:rsid w:val="008D00F6"/>
    <w:rsid w:val="008D1B33"/>
    <w:rsid w:val="008D42E7"/>
    <w:rsid w:val="008E4C28"/>
    <w:rsid w:val="008F1157"/>
    <w:rsid w:val="008F2855"/>
    <w:rsid w:val="008F3F3A"/>
    <w:rsid w:val="008F5B0C"/>
    <w:rsid w:val="00901724"/>
    <w:rsid w:val="00906D7E"/>
    <w:rsid w:val="009179F9"/>
    <w:rsid w:val="00921DB7"/>
    <w:rsid w:val="00924B85"/>
    <w:rsid w:val="009277BA"/>
    <w:rsid w:val="00930943"/>
    <w:rsid w:val="0093395A"/>
    <w:rsid w:val="00936AEC"/>
    <w:rsid w:val="00942E78"/>
    <w:rsid w:val="00946431"/>
    <w:rsid w:val="00951CDD"/>
    <w:rsid w:val="00960AC1"/>
    <w:rsid w:val="0096401A"/>
    <w:rsid w:val="00964ACC"/>
    <w:rsid w:val="009655A2"/>
    <w:rsid w:val="009662E3"/>
    <w:rsid w:val="00974873"/>
    <w:rsid w:val="0097718F"/>
    <w:rsid w:val="00981518"/>
    <w:rsid w:val="00982DEA"/>
    <w:rsid w:val="009851C8"/>
    <w:rsid w:val="00985680"/>
    <w:rsid w:val="00994296"/>
    <w:rsid w:val="00995F47"/>
    <w:rsid w:val="009A1C75"/>
    <w:rsid w:val="009A291A"/>
    <w:rsid w:val="009A597C"/>
    <w:rsid w:val="009A6159"/>
    <w:rsid w:val="009A6E92"/>
    <w:rsid w:val="009A73B1"/>
    <w:rsid w:val="009B3807"/>
    <w:rsid w:val="009B6481"/>
    <w:rsid w:val="009D0D8F"/>
    <w:rsid w:val="009D26CB"/>
    <w:rsid w:val="009D4CC8"/>
    <w:rsid w:val="009D6276"/>
    <w:rsid w:val="009D629E"/>
    <w:rsid w:val="009D67E4"/>
    <w:rsid w:val="009E24CC"/>
    <w:rsid w:val="009E2A25"/>
    <w:rsid w:val="009E4019"/>
    <w:rsid w:val="009E603E"/>
    <w:rsid w:val="009F2413"/>
    <w:rsid w:val="009F5A95"/>
    <w:rsid w:val="009F5F14"/>
    <w:rsid w:val="009F6E35"/>
    <w:rsid w:val="00A00A1B"/>
    <w:rsid w:val="00A011DF"/>
    <w:rsid w:val="00A01224"/>
    <w:rsid w:val="00A0374A"/>
    <w:rsid w:val="00A05460"/>
    <w:rsid w:val="00A06047"/>
    <w:rsid w:val="00A1653F"/>
    <w:rsid w:val="00A212EF"/>
    <w:rsid w:val="00A21926"/>
    <w:rsid w:val="00A34B6C"/>
    <w:rsid w:val="00A36206"/>
    <w:rsid w:val="00A426FA"/>
    <w:rsid w:val="00A44664"/>
    <w:rsid w:val="00A44753"/>
    <w:rsid w:val="00A45428"/>
    <w:rsid w:val="00A47E38"/>
    <w:rsid w:val="00A57490"/>
    <w:rsid w:val="00A577D2"/>
    <w:rsid w:val="00A60443"/>
    <w:rsid w:val="00A60B6A"/>
    <w:rsid w:val="00A61CF7"/>
    <w:rsid w:val="00A64C55"/>
    <w:rsid w:val="00A81E7F"/>
    <w:rsid w:val="00A86E38"/>
    <w:rsid w:val="00A91714"/>
    <w:rsid w:val="00A94B85"/>
    <w:rsid w:val="00A95CB6"/>
    <w:rsid w:val="00AA39AB"/>
    <w:rsid w:val="00AA457E"/>
    <w:rsid w:val="00AA5A66"/>
    <w:rsid w:val="00AA629A"/>
    <w:rsid w:val="00AB7884"/>
    <w:rsid w:val="00AB7B4B"/>
    <w:rsid w:val="00AD3B52"/>
    <w:rsid w:val="00AE0297"/>
    <w:rsid w:val="00AE0C88"/>
    <w:rsid w:val="00AE3B77"/>
    <w:rsid w:val="00AF3A5A"/>
    <w:rsid w:val="00AF4CB4"/>
    <w:rsid w:val="00B0519F"/>
    <w:rsid w:val="00B1540D"/>
    <w:rsid w:val="00B23425"/>
    <w:rsid w:val="00B31900"/>
    <w:rsid w:val="00B3323F"/>
    <w:rsid w:val="00B3469E"/>
    <w:rsid w:val="00B3526A"/>
    <w:rsid w:val="00B36BB8"/>
    <w:rsid w:val="00B3716A"/>
    <w:rsid w:val="00B37B9E"/>
    <w:rsid w:val="00B400B8"/>
    <w:rsid w:val="00B42118"/>
    <w:rsid w:val="00B44F2F"/>
    <w:rsid w:val="00B56D69"/>
    <w:rsid w:val="00B64D67"/>
    <w:rsid w:val="00B67F75"/>
    <w:rsid w:val="00B73CAA"/>
    <w:rsid w:val="00B85DB5"/>
    <w:rsid w:val="00B866F0"/>
    <w:rsid w:val="00B9012B"/>
    <w:rsid w:val="00B91A09"/>
    <w:rsid w:val="00B93247"/>
    <w:rsid w:val="00B94FEC"/>
    <w:rsid w:val="00B95463"/>
    <w:rsid w:val="00B972FE"/>
    <w:rsid w:val="00BB140B"/>
    <w:rsid w:val="00BB4E88"/>
    <w:rsid w:val="00BB5477"/>
    <w:rsid w:val="00BB7BB6"/>
    <w:rsid w:val="00BC0622"/>
    <w:rsid w:val="00BC12BF"/>
    <w:rsid w:val="00BD590C"/>
    <w:rsid w:val="00BD5B3C"/>
    <w:rsid w:val="00BD65C2"/>
    <w:rsid w:val="00BE047A"/>
    <w:rsid w:val="00BE38F8"/>
    <w:rsid w:val="00BE4874"/>
    <w:rsid w:val="00BE66C3"/>
    <w:rsid w:val="00BF6F57"/>
    <w:rsid w:val="00C018DA"/>
    <w:rsid w:val="00C03959"/>
    <w:rsid w:val="00C04E10"/>
    <w:rsid w:val="00C04FED"/>
    <w:rsid w:val="00C063AE"/>
    <w:rsid w:val="00C105F5"/>
    <w:rsid w:val="00C200F7"/>
    <w:rsid w:val="00C20E7C"/>
    <w:rsid w:val="00C23ECE"/>
    <w:rsid w:val="00C27294"/>
    <w:rsid w:val="00C2731E"/>
    <w:rsid w:val="00C33956"/>
    <w:rsid w:val="00C3756E"/>
    <w:rsid w:val="00C43D4E"/>
    <w:rsid w:val="00C44530"/>
    <w:rsid w:val="00C4519A"/>
    <w:rsid w:val="00C46FF1"/>
    <w:rsid w:val="00C50EF9"/>
    <w:rsid w:val="00C52A95"/>
    <w:rsid w:val="00C55E68"/>
    <w:rsid w:val="00C5642D"/>
    <w:rsid w:val="00C64D55"/>
    <w:rsid w:val="00C66861"/>
    <w:rsid w:val="00C742AE"/>
    <w:rsid w:val="00C76057"/>
    <w:rsid w:val="00C76790"/>
    <w:rsid w:val="00C85E2D"/>
    <w:rsid w:val="00C917BD"/>
    <w:rsid w:val="00C95D7D"/>
    <w:rsid w:val="00C9689B"/>
    <w:rsid w:val="00C9733E"/>
    <w:rsid w:val="00CA458A"/>
    <w:rsid w:val="00CA5EFA"/>
    <w:rsid w:val="00CB44A2"/>
    <w:rsid w:val="00CC2D3D"/>
    <w:rsid w:val="00CC313F"/>
    <w:rsid w:val="00CC4B2C"/>
    <w:rsid w:val="00CD3671"/>
    <w:rsid w:val="00CD5D65"/>
    <w:rsid w:val="00CD6693"/>
    <w:rsid w:val="00CD7346"/>
    <w:rsid w:val="00CE6841"/>
    <w:rsid w:val="00CF61FE"/>
    <w:rsid w:val="00D07F03"/>
    <w:rsid w:val="00D109FC"/>
    <w:rsid w:val="00D14150"/>
    <w:rsid w:val="00D14BD0"/>
    <w:rsid w:val="00D15447"/>
    <w:rsid w:val="00D17A7A"/>
    <w:rsid w:val="00D211BE"/>
    <w:rsid w:val="00D300DD"/>
    <w:rsid w:val="00D33217"/>
    <w:rsid w:val="00D34CBD"/>
    <w:rsid w:val="00D41E41"/>
    <w:rsid w:val="00D44BC3"/>
    <w:rsid w:val="00D50329"/>
    <w:rsid w:val="00D56BA4"/>
    <w:rsid w:val="00D579A8"/>
    <w:rsid w:val="00D57AA9"/>
    <w:rsid w:val="00D63D6D"/>
    <w:rsid w:val="00D64A7A"/>
    <w:rsid w:val="00D66468"/>
    <w:rsid w:val="00D66C8B"/>
    <w:rsid w:val="00D67210"/>
    <w:rsid w:val="00D72FCC"/>
    <w:rsid w:val="00D76404"/>
    <w:rsid w:val="00D7715A"/>
    <w:rsid w:val="00D82770"/>
    <w:rsid w:val="00D911A3"/>
    <w:rsid w:val="00D9746A"/>
    <w:rsid w:val="00DA1F35"/>
    <w:rsid w:val="00DA4403"/>
    <w:rsid w:val="00DA57D7"/>
    <w:rsid w:val="00DB177B"/>
    <w:rsid w:val="00DC4D36"/>
    <w:rsid w:val="00DC5BF2"/>
    <w:rsid w:val="00DD0C19"/>
    <w:rsid w:val="00DD23CF"/>
    <w:rsid w:val="00DD2F53"/>
    <w:rsid w:val="00DD6F81"/>
    <w:rsid w:val="00DE3E5D"/>
    <w:rsid w:val="00DE425A"/>
    <w:rsid w:val="00DF15FC"/>
    <w:rsid w:val="00DF26EB"/>
    <w:rsid w:val="00DF27E2"/>
    <w:rsid w:val="00DF4C7E"/>
    <w:rsid w:val="00DF5D7E"/>
    <w:rsid w:val="00DF70F2"/>
    <w:rsid w:val="00DF79D8"/>
    <w:rsid w:val="00E05501"/>
    <w:rsid w:val="00E1204C"/>
    <w:rsid w:val="00E12EBF"/>
    <w:rsid w:val="00E17C6C"/>
    <w:rsid w:val="00E20EF4"/>
    <w:rsid w:val="00E27328"/>
    <w:rsid w:val="00E31B90"/>
    <w:rsid w:val="00E31E8E"/>
    <w:rsid w:val="00E35FA2"/>
    <w:rsid w:val="00E46532"/>
    <w:rsid w:val="00E47049"/>
    <w:rsid w:val="00E727B8"/>
    <w:rsid w:val="00E7343F"/>
    <w:rsid w:val="00E74E69"/>
    <w:rsid w:val="00E811A5"/>
    <w:rsid w:val="00EA40C3"/>
    <w:rsid w:val="00EB014D"/>
    <w:rsid w:val="00EB022D"/>
    <w:rsid w:val="00EB0E26"/>
    <w:rsid w:val="00EB259C"/>
    <w:rsid w:val="00EB2D43"/>
    <w:rsid w:val="00EC1925"/>
    <w:rsid w:val="00EC2ACA"/>
    <w:rsid w:val="00EC61A9"/>
    <w:rsid w:val="00ED22BE"/>
    <w:rsid w:val="00ED5046"/>
    <w:rsid w:val="00ED5FFF"/>
    <w:rsid w:val="00ED78D3"/>
    <w:rsid w:val="00EE007E"/>
    <w:rsid w:val="00F01F2F"/>
    <w:rsid w:val="00F115B2"/>
    <w:rsid w:val="00F126C4"/>
    <w:rsid w:val="00F313ED"/>
    <w:rsid w:val="00F358EE"/>
    <w:rsid w:val="00F43F08"/>
    <w:rsid w:val="00F63F63"/>
    <w:rsid w:val="00F70544"/>
    <w:rsid w:val="00F72EBF"/>
    <w:rsid w:val="00F81C6A"/>
    <w:rsid w:val="00F82336"/>
    <w:rsid w:val="00F87139"/>
    <w:rsid w:val="00F9731B"/>
    <w:rsid w:val="00F97D21"/>
    <w:rsid w:val="00FA0BDC"/>
    <w:rsid w:val="00FA4244"/>
    <w:rsid w:val="00FA64BF"/>
    <w:rsid w:val="00FA6A8C"/>
    <w:rsid w:val="00FB7725"/>
    <w:rsid w:val="00FC3DDC"/>
    <w:rsid w:val="00FC5DA5"/>
    <w:rsid w:val="00FE2E32"/>
    <w:rsid w:val="00FE6F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B0656E1"/>
  <w15:docId w15:val="{2FAABCD5-2FAB-4876-80E0-75D8AE0B6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24B85"/>
    <w:pPr>
      <w:spacing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120CD5"/>
    <w:pPr>
      <w:keepNext/>
      <w:keepLines/>
      <w:spacing w:before="240" w:after="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120CD5"/>
    <w:pPr>
      <w:keepNext/>
      <w:keepLines/>
      <w:spacing w:before="200"/>
      <w:outlineLvl w:val="1"/>
    </w:pPr>
    <w:rPr>
      <w:rFonts w:eastAsiaTheme="majorEastAsia" w:cstheme="majorBidi"/>
      <w:color w:val="000000" w:themeColor="text1"/>
      <w:szCs w:val="26"/>
      <w:u w:val="single"/>
    </w:rPr>
  </w:style>
  <w:style w:type="paragraph" w:styleId="Heading3">
    <w:name w:val="heading 3"/>
    <w:basedOn w:val="Normal"/>
    <w:next w:val="Normal"/>
    <w:link w:val="Heading3Char"/>
    <w:uiPriority w:val="9"/>
    <w:semiHidden/>
    <w:unhideWhenUsed/>
    <w:qFormat/>
    <w:rsid w:val="002A048E"/>
    <w:pPr>
      <w:keepNext/>
      <w:keepLines/>
      <w:spacing w:before="40" w:after="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enteredtitle">
    <w:name w:val="centeredtitle"/>
    <w:basedOn w:val="Normal"/>
    <w:next w:val="Normal"/>
    <w:rsid w:val="00386F09"/>
    <w:pPr>
      <w:tabs>
        <w:tab w:val="left" w:pos="4320"/>
      </w:tabs>
      <w:jc w:val="center"/>
    </w:pPr>
    <w:rPr>
      <w:rFonts w:cs="Arial"/>
      <w:b/>
      <w:color w:val="000000"/>
      <w:sz w:val="32"/>
    </w:rPr>
  </w:style>
  <w:style w:type="paragraph" w:customStyle="1" w:styleId="centeredsubtitle">
    <w:name w:val="centeredsubtitle"/>
    <w:basedOn w:val="Normal"/>
    <w:next w:val="Normal"/>
    <w:rsid w:val="00386F09"/>
    <w:pPr>
      <w:tabs>
        <w:tab w:val="left" w:pos="4320"/>
      </w:tabs>
      <w:spacing w:before="120"/>
      <w:jc w:val="center"/>
    </w:pPr>
    <w:rPr>
      <w:rFonts w:cs="Arial"/>
      <w:b/>
      <w:i/>
      <w:color w:val="000000"/>
      <w:sz w:val="28"/>
    </w:rPr>
  </w:style>
  <w:style w:type="paragraph" w:customStyle="1" w:styleId="sectionhead">
    <w:name w:val="sectionhead"/>
    <w:basedOn w:val="Normal"/>
    <w:next w:val="Normal"/>
    <w:link w:val="sectionheadChar"/>
    <w:rsid w:val="00A0374A"/>
    <w:pPr>
      <w:tabs>
        <w:tab w:val="left" w:pos="4320"/>
        <w:tab w:val="left" w:pos="4680"/>
      </w:tabs>
      <w:spacing w:before="240"/>
      <w:outlineLvl w:val="0"/>
    </w:pPr>
    <w:rPr>
      <w:rFonts w:asciiTheme="majorHAnsi" w:hAnsiTheme="majorHAnsi" w:cs="Arial"/>
      <w:b/>
      <w:color w:val="000000"/>
      <w:sz w:val="28"/>
      <w:szCs w:val="28"/>
    </w:rPr>
  </w:style>
  <w:style w:type="character" w:customStyle="1" w:styleId="fieldlabel">
    <w:name w:val="fieldlabel"/>
    <w:basedOn w:val="DefaultParagraphFont"/>
    <w:rsid w:val="00386F09"/>
    <w:rPr>
      <w:rFonts w:ascii="Arial" w:hAnsi="Arial"/>
      <w:color w:val="000000"/>
      <w:sz w:val="20"/>
    </w:rPr>
  </w:style>
  <w:style w:type="character" w:customStyle="1" w:styleId="literalvalue">
    <w:name w:val="literalvalue"/>
    <w:basedOn w:val="DefaultParagraphFont"/>
    <w:rsid w:val="00386F09"/>
    <w:rPr>
      <w:rFonts w:ascii="Lucida Console" w:hAnsi="Lucida Console" w:cs="Courier New"/>
      <w:b/>
      <w:color w:val="0000FF"/>
    </w:rPr>
  </w:style>
  <w:style w:type="character" w:customStyle="1" w:styleId="sectionheadChar">
    <w:name w:val="sectionhead Char"/>
    <w:basedOn w:val="DefaultParagraphFont"/>
    <w:link w:val="sectionhead"/>
    <w:rsid w:val="00A0374A"/>
    <w:rPr>
      <w:rFonts w:asciiTheme="majorHAnsi" w:eastAsia="Times New Roman" w:hAnsiTheme="majorHAnsi" w:cs="Arial"/>
      <w:b/>
      <w:color w:val="000000"/>
      <w:sz w:val="28"/>
      <w:szCs w:val="28"/>
    </w:rPr>
  </w:style>
  <w:style w:type="paragraph" w:styleId="HTMLPreformatted">
    <w:name w:val="HTML Preformatted"/>
    <w:basedOn w:val="Normal"/>
    <w:link w:val="HTMLPreformattedChar"/>
    <w:rsid w:val="00386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rsid w:val="00386F09"/>
    <w:rPr>
      <w:rFonts w:ascii="Courier New" w:eastAsia="Times New Roman" w:hAnsi="Courier New" w:cs="Courier New"/>
      <w:sz w:val="20"/>
      <w:szCs w:val="20"/>
    </w:rPr>
  </w:style>
  <w:style w:type="paragraph" w:customStyle="1" w:styleId="Body">
    <w:name w:val="Body"/>
    <w:uiPriority w:val="99"/>
    <w:rsid w:val="00386F09"/>
    <w:pPr>
      <w:autoSpaceDE w:val="0"/>
      <w:autoSpaceDN w:val="0"/>
      <w:adjustRightInd w:val="0"/>
      <w:spacing w:after="0" w:line="280" w:lineRule="atLeast"/>
    </w:pPr>
    <w:rPr>
      <w:rFonts w:ascii="Times New Roman" w:eastAsia="Times New Roman" w:hAnsi="Times New Roman" w:cs="Times New Roman"/>
      <w:color w:val="000000"/>
      <w:w w:val="0"/>
      <w:sz w:val="24"/>
      <w:szCs w:val="24"/>
    </w:rPr>
  </w:style>
  <w:style w:type="character" w:styleId="Hyperlink">
    <w:name w:val="Hyperlink"/>
    <w:basedOn w:val="DefaultParagraphFont"/>
    <w:uiPriority w:val="99"/>
    <w:rsid w:val="00386F09"/>
    <w:rPr>
      <w:color w:val="0000FF"/>
      <w:u w:val="single"/>
    </w:rPr>
  </w:style>
  <w:style w:type="paragraph" w:styleId="Header">
    <w:name w:val="header"/>
    <w:basedOn w:val="Normal"/>
    <w:link w:val="HeaderChar"/>
    <w:uiPriority w:val="99"/>
    <w:unhideWhenUsed/>
    <w:rsid w:val="008E4C28"/>
    <w:pPr>
      <w:tabs>
        <w:tab w:val="center" w:pos="4680"/>
        <w:tab w:val="right" w:pos="9360"/>
      </w:tabs>
    </w:pPr>
  </w:style>
  <w:style w:type="character" w:customStyle="1" w:styleId="HeaderChar">
    <w:name w:val="Header Char"/>
    <w:basedOn w:val="DefaultParagraphFont"/>
    <w:link w:val="Header"/>
    <w:uiPriority w:val="99"/>
    <w:rsid w:val="008E4C28"/>
    <w:rPr>
      <w:rFonts w:ascii="Arial" w:eastAsia="Times New Roman" w:hAnsi="Arial" w:cs="Times New Roman"/>
      <w:sz w:val="20"/>
      <w:szCs w:val="24"/>
    </w:rPr>
  </w:style>
  <w:style w:type="paragraph" w:styleId="Footer">
    <w:name w:val="footer"/>
    <w:basedOn w:val="Normal"/>
    <w:link w:val="FooterChar"/>
    <w:uiPriority w:val="99"/>
    <w:unhideWhenUsed/>
    <w:rsid w:val="008E4C28"/>
    <w:pPr>
      <w:tabs>
        <w:tab w:val="center" w:pos="4680"/>
        <w:tab w:val="right" w:pos="9360"/>
      </w:tabs>
    </w:pPr>
  </w:style>
  <w:style w:type="character" w:customStyle="1" w:styleId="FooterChar">
    <w:name w:val="Footer Char"/>
    <w:basedOn w:val="DefaultParagraphFont"/>
    <w:link w:val="Footer"/>
    <w:uiPriority w:val="99"/>
    <w:rsid w:val="008E4C28"/>
    <w:rPr>
      <w:rFonts w:ascii="Arial" w:eastAsia="Times New Roman" w:hAnsi="Arial" w:cs="Times New Roman"/>
      <w:sz w:val="20"/>
      <w:szCs w:val="24"/>
    </w:rPr>
  </w:style>
  <w:style w:type="paragraph" w:styleId="BalloonText">
    <w:name w:val="Balloon Text"/>
    <w:basedOn w:val="Normal"/>
    <w:link w:val="BalloonTextChar"/>
    <w:uiPriority w:val="99"/>
    <w:semiHidden/>
    <w:unhideWhenUsed/>
    <w:rsid w:val="008E4C28"/>
    <w:rPr>
      <w:rFonts w:ascii="Tahoma" w:hAnsi="Tahoma" w:cs="Tahoma"/>
      <w:sz w:val="16"/>
      <w:szCs w:val="16"/>
    </w:rPr>
  </w:style>
  <w:style w:type="character" w:customStyle="1" w:styleId="BalloonTextChar">
    <w:name w:val="Balloon Text Char"/>
    <w:basedOn w:val="DefaultParagraphFont"/>
    <w:link w:val="BalloonText"/>
    <w:uiPriority w:val="99"/>
    <w:semiHidden/>
    <w:rsid w:val="008E4C28"/>
    <w:rPr>
      <w:rFonts w:ascii="Tahoma" w:eastAsia="Times New Roman" w:hAnsi="Tahoma" w:cs="Tahoma"/>
      <w:sz w:val="16"/>
      <w:szCs w:val="16"/>
    </w:rPr>
  </w:style>
  <w:style w:type="paragraph" w:styleId="ListParagraph">
    <w:name w:val="List Paragraph"/>
    <w:basedOn w:val="Normal"/>
    <w:uiPriority w:val="34"/>
    <w:qFormat/>
    <w:rsid w:val="00D64A7A"/>
    <w:pPr>
      <w:ind w:left="720"/>
      <w:contextualSpacing/>
    </w:pPr>
  </w:style>
  <w:style w:type="paragraph" w:customStyle="1" w:styleId="Default">
    <w:name w:val="Default"/>
    <w:rsid w:val="005B2AFC"/>
    <w:pPr>
      <w:autoSpaceDE w:val="0"/>
      <w:autoSpaceDN w:val="0"/>
      <w:adjustRightInd w:val="0"/>
      <w:spacing w:after="0" w:line="240" w:lineRule="auto"/>
    </w:pPr>
    <w:rPr>
      <w:rFonts w:ascii="Arial" w:hAnsi="Arial" w:cs="Arial"/>
      <w:color w:val="000000"/>
      <w:sz w:val="24"/>
      <w:szCs w:val="24"/>
    </w:rPr>
  </w:style>
  <w:style w:type="paragraph" w:styleId="DocumentMap">
    <w:name w:val="Document Map"/>
    <w:basedOn w:val="Normal"/>
    <w:link w:val="DocumentMapChar"/>
    <w:uiPriority w:val="99"/>
    <w:semiHidden/>
    <w:unhideWhenUsed/>
    <w:rsid w:val="0025145F"/>
    <w:rPr>
      <w:rFonts w:ascii="Times New Roman" w:hAnsi="Times New Roman"/>
    </w:rPr>
  </w:style>
  <w:style w:type="character" w:customStyle="1" w:styleId="DocumentMapChar">
    <w:name w:val="Document Map Char"/>
    <w:basedOn w:val="DefaultParagraphFont"/>
    <w:link w:val="DocumentMap"/>
    <w:uiPriority w:val="99"/>
    <w:semiHidden/>
    <w:rsid w:val="0025145F"/>
    <w:rPr>
      <w:rFonts w:ascii="Times New Roman" w:eastAsia="Times New Roman" w:hAnsi="Times New Roman" w:cs="Times New Roman"/>
      <w:sz w:val="24"/>
      <w:szCs w:val="24"/>
    </w:rPr>
  </w:style>
  <w:style w:type="character" w:customStyle="1" w:styleId="Select-Char">
    <w:name w:val="Select-Char"/>
    <w:basedOn w:val="DefaultParagraphFont"/>
    <w:uiPriority w:val="1"/>
    <w:qFormat/>
    <w:rsid w:val="0033390F"/>
    <w:rPr>
      <w:rFonts w:asciiTheme="minorHAnsi" w:hAnsiTheme="minorHAnsi"/>
      <w:b/>
      <w:sz w:val="22"/>
      <w:szCs w:val="22"/>
    </w:rPr>
  </w:style>
  <w:style w:type="character" w:customStyle="1" w:styleId="Path-Char">
    <w:name w:val="Path-Char"/>
    <w:basedOn w:val="fieldlabel"/>
    <w:uiPriority w:val="1"/>
    <w:qFormat/>
    <w:rsid w:val="0033390F"/>
    <w:rPr>
      <w:rFonts w:ascii="Lucida Console" w:hAnsi="Lucida Console"/>
      <w:color w:val="000000"/>
      <w:sz w:val="22"/>
      <w:szCs w:val="22"/>
    </w:rPr>
  </w:style>
  <w:style w:type="paragraph" w:styleId="Title">
    <w:name w:val="Title"/>
    <w:basedOn w:val="Normal"/>
    <w:next w:val="Normal"/>
    <w:link w:val="TitleChar"/>
    <w:uiPriority w:val="10"/>
    <w:qFormat/>
    <w:rsid w:val="00A0604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604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20CD5"/>
    <w:rPr>
      <w:rFonts w:eastAsiaTheme="majorEastAsia" w:cstheme="majorBidi"/>
      <w:b/>
      <w:color w:val="000000" w:themeColor="text1"/>
      <w:sz w:val="24"/>
      <w:szCs w:val="32"/>
    </w:rPr>
  </w:style>
  <w:style w:type="character" w:customStyle="1" w:styleId="Heading2Char">
    <w:name w:val="Heading 2 Char"/>
    <w:basedOn w:val="DefaultParagraphFont"/>
    <w:link w:val="Heading2"/>
    <w:uiPriority w:val="9"/>
    <w:rsid w:val="00120CD5"/>
    <w:rPr>
      <w:rFonts w:eastAsiaTheme="majorEastAsia" w:cstheme="majorBidi"/>
      <w:color w:val="000000" w:themeColor="text1"/>
      <w:sz w:val="24"/>
      <w:szCs w:val="26"/>
      <w:u w:val="single"/>
    </w:rPr>
  </w:style>
  <w:style w:type="character" w:styleId="BookTitle">
    <w:name w:val="Book Title"/>
    <w:basedOn w:val="DefaultParagraphFont"/>
    <w:uiPriority w:val="33"/>
    <w:qFormat/>
    <w:rsid w:val="00C66861"/>
    <w:rPr>
      <w:b/>
      <w:bCs/>
      <w:i/>
      <w:iCs/>
      <w:spacing w:val="5"/>
    </w:rPr>
  </w:style>
  <w:style w:type="character" w:styleId="Strong">
    <w:name w:val="Strong"/>
    <w:basedOn w:val="DefaultParagraphFont"/>
    <w:uiPriority w:val="22"/>
    <w:qFormat/>
    <w:rsid w:val="00B91A09"/>
    <w:rPr>
      <w:b/>
      <w:bCs/>
    </w:rPr>
  </w:style>
  <w:style w:type="paragraph" w:styleId="TOCHeading">
    <w:name w:val="TOC Heading"/>
    <w:basedOn w:val="Heading1"/>
    <w:next w:val="Normal"/>
    <w:uiPriority w:val="39"/>
    <w:unhideWhenUsed/>
    <w:qFormat/>
    <w:rsid w:val="0082782C"/>
    <w:pPr>
      <w:spacing w:before="480" w:after="0" w:line="276" w:lineRule="auto"/>
      <w:outlineLvl w:val="9"/>
    </w:pPr>
    <w:rPr>
      <w:b w:val="0"/>
      <w:bCs/>
      <w:sz w:val="28"/>
      <w:szCs w:val="28"/>
    </w:rPr>
  </w:style>
  <w:style w:type="paragraph" w:styleId="TOC1">
    <w:name w:val="toc 1"/>
    <w:basedOn w:val="Normal"/>
    <w:next w:val="Normal"/>
    <w:autoRedefine/>
    <w:uiPriority w:val="39"/>
    <w:unhideWhenUsed/>
    <w:rsid w:val="0082782C"/>
    <w:pPr>
      <w:spacing w:before="120" w:after="0"/>
    </w:pPr>
    <w:rPr>
      <w:b/>
      <w:bCs/>
    </w:rPr>
  </w:style>
  <w:style w:type="paragraph" w:styleId="TOC2">
    <w:name w:val="toc 2"/>
    <w:basedOn w:val="Normal"/>
    <w:next w:val="Normal"/>
    <w:autoRedefine/>
    <w:uiPriority w:val="39"/>
    <w:unhideWhenUsed/>
    <w:rsid w:val="0082782C"/>
    <w:pPr>
      <w:spacing w:after="0"/>
      <w:ind w:left="200"/>
    </w:pPr>
    <w:rPr>
      <w:b/>
      <w:bCs/>
      <w:sz w:val="22"/>
      <w:szCs w:val="22"/>
    </w:rPr>
  </w:style>
  <w:style w:type="paragraph" w:styleId="TOC3">
    <w:name w:val="toc 3"/>
    <w:basedOn w:val="Normal"/>
    <w:next w:val="Normal"/>
    <w:autoRedefine/>
    <w:uiPriority w:val="39"/>
    <w:semiHidden/>
    <w:unhideWhenUsed/>
    <w:rsid w:val="0082782C"/>
    <w:pPr>
      <w:spacing w:after="0"/>
      <w:ind w:left="400"/>
    </w:pPr>
    <w:rPr>
      <w:sz w:val="22"/>
      <w:szCs w:val="22"/>
    </w:rPr>
  </w:style>
  <w:style w:type="paragraph" w:styleId="TOC4">
    <w:name w:val="toc 4"/>
    <w:basedOn w:val="Normal"/>
    <w:next w:val="Normal"/>
    <w:autoRedefine/>
    <w:uiPriority w:val="39"/>
    <w:semiHidden/>
    <w:unhideWhenUsed/>
    <w:rsid w:val="0082782C"/>
    <w:pPr>
      <w:spacing w:after="0"/>
      <w:ind w:left="600"/>
    </w:pPr>
    <w:rPr>
      <w:szCs w:val="20"/>
    </w:rPr>
  </w:style>
  <w:style w:type="paragraph" w:styleId="TOC5">
    <w:name w:val="toc 5"/>
    <w:basedOn w:val="Normal"/>
    <w:next w:val="Normal"/>
    <w:autoRedefine/>
    <w:uiPriority w:val="39"/>
    <w:semiHidden/>
    <w:unhideWhenUsed/>
    <w:rsid w:val="0082782C"/>
    <w:pPr>
      <w:spacing w:after="0"/>
      <w:ind w:left="800"/>
    </w:pPr>
    <w:rPr>
      <w:szCs w:val="20"/>
    </w:rPr>
  </w:style>
  <w:style w:type="paragraph" w:styleId="TOC6">
    <w:name w:val="toc 6"/>
    <w:basedOn w:val="Normal"/>
    <w:next w:val="Normal"/>
    <w:autoRedefine/>
    <w:uiPriority w:val="39"/>
    <w:semiHidden/>
    <w:unhideWhenUsed/>
    <w:rsid w:val="0082782C"/>
    <w:pPr>
      <w:spacing w:after="0"/>
      <w:ind w:left="1000"/>
    </w:pPr>
    <w:rPr>
      <w:szCs w:val="20"/>
    </w:rPr>
  </w:style>
  <w:style w:type="paragraph" w:styleId="TOC7">
    <w:name w:val="toc 7"/>
    <w:basedOn w:val="Normal"/>
    <w:next w:val="Normal"/>
    <w:autoRedefine/>
    <w:uiPriority w:val="39"/>
    <w:semiHidden/>
    <w:unhideWhenUsed/>
    <w:rsid w:val="0082782C"/>
    <w:pPr>
      <w:spacing w:after="0"/>
      <w:ind w:left="1200"/>
    </w:pPr>
    <w:rPr>
      <w:szCs w:val="20"/>
    </w:rPr>
  </w:style>
  <w:style w:type="paragraph" w:styleId="TOC8">
    <w:name w:val="toc 8"/>
    <w:basedOn w:val="Normal"/>
    <w:next w:val="Normal"/>
    <w:autoRedefine/>
    <w:uiPriority w:val="39"/>
    <w:semiHidden/>
    <w:unhideWhenUsed/>
    <w:rsid w:val="0082782C"/>
    <w:pPr>
      <w:spacing w:after="0"/>
      <w:ind w:left="1400"/>
    </w:pPr>
    <w:rPr>
      <w:szCs w:val="20"/>
    </w:rPr>
  </w:style>
  <w:style w:type="paragraph" w:styleId="TOC9">
    <w:name w:val="toc 9"/>
    <w:basedOn w:val="Normal"/>
    <w:next w:val="Normal"/>
    <w:autoRedefine/>
    <w:uiPriority w:val="39"/>
    <w:semiHidden/>
    <w:unhideWhenUsed/>
    <w:rsid w:val="0082782C"/>
    <w:pPr>
      <w:spacing w:after="0"/>
      <w:ind w:left="1600"/>
    </w:pPr>
    <w:rPr>
      <w:szCs w:val="20"/>
    </w:rPr>
  </w:style>
  <w:style w:type="character" w:styleId="PageNumber">
    <w:name w:val="page number"/>
    <w:basedOn w:val="DefaultParagraphFont"/>
    <w:uiPriority w:val="99"/>
    <w:semiHidden/>
    <w:unhideWhenUsed/>
    <w:rsid w:val="001A2FC2"/>
  </w:style>
  <w:style w:type="character" w:customStyle="1" w:styleId="Heading3Char">
    <w:name w:val="Heading 3 Char"/>
    <w:basedOn w:val="DefaultParagraphFont"/>
    <w:link w:val="Heading3"/>
    <w:uiPriority w:val="9"/>
    <w:semiHidden/>
    <w:rsid w:val="002A048E"/>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770C4A"/>
    <w:pPr>
      <w:spacing w:before="100" w:beforeAutospacing="1" w:after="100" w:afterAutospacing="1"/>
    </w:pPr>
    <w:rPr>
      <w:rFonts w:ascii="Times New Roman" w:hAnsi="Times New Roman"/>
      <w:lang w:val="en-CA" w:eastAsia="en-CA"/>
    </w:rPr>
  </w:style>
  <w:style w:type="character" w:styleId="UnresolvedMention">
    <w:name w:val="Unresolved Mention"/>
    <w:basedOn w:val="DefaultParagraphFont"/>
    <w:uiPriority w:val="99"/>
    <w:rsid w:val="00171B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5628">
      <w:bodyDiv w:val="1"/>
      <w:marLeft w:val="0"/>
      <w:marRight w:val="0"/>
      <w:marTop w:val="0"/>
      <w:marBottom w:val="0"/>
      <w:divBdr>
        <w:top w:val="none" w:sz="0" w:space="0" w:color="auto"/>
        <w:left w:val="none" w:sz="0" w:space="0" w:color="auto"/>
        <w:bottom w:val="none" w:sz="0" w:space="0" w:color="auto"/>
        <w:right w:val="none" w:sz="0" w:space="0" w:color="auto"/>
      </w:divBdr>
    </w:div>
    <w:div w:id="20866383">
      <w:bodyDiv w:val="1"/>
      <w:marLeft w:val="0"/>
      <w:marRight w:val="0"/>
      <w:marTop w:val="0"/>
      <w:marBottom w:val="0"/>
      <w:divBdr>
        <w:top w:val="none" w:sz="0" w:space="0" w:color="auto"/>
        <w:left w:val="none" w:sz="0" w:space="0" w:color="auto"/>
        <w:bottom w:val="none" w:sz="0" w:space="0" w:color="auto"/>
        <w:right w:val="none" w:sz="0" w:space="0" w:color="auto"/>
      </w:divBdr>
    </w:div>
    <w:div w:id="105126286">
      <w:bodyDiv w:val="1"/>
      <w:marLeft w:val="0"/>
      <w:marRight w:val="0"/>
      <w:marTop w:val="0"/>
      <w:marBottom w:val="0"/>
      <w:divBdr>
        <w:top w:val="none" w:sz="0" w:space="0" w:color="auto"/>
        <w:left w:val="none" w:sz="0" w:space="0" w:color="auto"/>
        <w:bottom w:val="none" w:sz="0" w:space="0" w:color="auto"/>
        <w:right w:val="none" w:sz="0" w:space="0" w:color="auto"/>
      </w:divBdr>
    </w:div>
    <w:div w:id="182672349">
      <w:bodyDiv w:val="1"/>
      <w:marLeft w:val="0"/>
      <w:marRight w:val="0"/>
      <w:marTop w:val="0"/>
      <w:marBottom w:val="0"/>
      <w:divBdr>
        <w:top w:val="none" w:sz="0" w:space="0" w:color="auto"/>
        <w:left w:val="none" w:sz="0" w:space="0" w:color="auto"/>
        <w:bottom w:val="none" w:sz="0" w:space="0" w:color="auto"/>
        <w:right w:val="none" w:sz="0" w:space="0" w:color="auto"/>
      </w:divBdr>
    </w:div>
    <w:div w:id="186019245">
      <w:bodyDiv w:val="1"/>
      <w:marLeft w:val="0"/>
      <w:marRight w:val="0"/>
      <w:marTop w:val="0"/>
      <w:marBottom w:val="0"/>
      <w:divBdr>
        <w:top w:val="none" w:sz="0" w:space="0" w:color="auto"/>
        <w:left w:val="none" w:sz="0" w:space="0" w:color="auto"/>
        <w:bottom w:val="none" w:sz="0" w:space="0" w:color="auto"/>
        <w:right w:val="none" w:sz="0" w:space="0" w:color="auto"/>
      </w:divBdr>
    </w:div>
    <w:div w:id="192425226">
      <w:bodyDiv w:val="1"/>
      <w:marLeft w:val="0"/>
      <w:marRight w:val="0"/>
      <w:marTop w:val="0"/>
      <w:marBottom w:val="0"/>
      <w:divBdr>
        <w:top w:val="none" w:sz="0" w:space="0" w:color="auto"/>
        <w:left w:val="none" w:sz="0" w:space="0" w:color="auto"/>
        <w:bottom w:val="none" w:sz="0" w:space="0" w:color="auto"/>
        <w:right w:val="none" w:sz="0" w:space="0" w:color="auto"/>
      </w:divBdr>
    </w:div>
    <w:div w:id="194079819">
      <w:bodyDiv w:val="1"/>
      <w:marLeft w:val="0"/>
      <w:marRight w:val="0"/>
      <w:marTop w:val="0"/>
      <w:marBottom w:val="0"/>
      <w:divBdr>
        <w:top w:val="none" w:sz="0" w:space="0" w:color="auto"/>
        <w:left w:val="none" w:sz="0" w:space="0" w:color="auto"/>
        <w:bottom w:val="none" w:sz="0" w:space="0" w:color="auto"/>
        <w:right w:val="none" w:sz="0" w:space="0" w:color="auto"/>
      </w:divBdr>
    </w:div>
    <w:div w:id="202138220">
      <w:bodyDiv w:val="1"/>
      <w:marLeft w:val="0"/>
      <w:marRight w:val="0"/>
      <w:marTop w:val="0"/>
      <w:marBottom w:val="0"/>
      <w:divBdr>
        <w:top w:val="none" w:sz="0" w:space="0" w:color="auto"/>
        <w:left w:val="none" w:sz="0" w:space="0" w:color="auto"/>
        <w:bottom w:val="none" w:sz="0" w:space="0" w:color="auto"/>
        <w:right w:val="none" w:sz="0" w:space="0" w:color="auto"/>
      </w:divBdr>
    </w:div>
    <w:div w:id="208609189">
      <w:bodyDiv w:val="1"/>
      <w:marLeft w:val="0"/>
      <w:marRight w:val="0"/>
      <w:marTop w:val="0"/>
      <w:marBottom w:val="0"/>
      <w:divBdr>
        <w:top w:val="none" w:sz="0" w:space="0" w:color="auto"/>
        <w:left w:val="none" w:sz="0" w:space="0" w:color="auto"/>
        <w:bottom w:val="none" w:sz="0" w:space="0" w:color="auto"/>
        <w:right w:val="none" w:sz="0" w:space="0" w:color="auto"/>
      </w:divBdr>
    </w:div>
    <w:div w:id="211120724">
      <w:bodyDiv w:val="1"/>
      <w:marLeft w:val="0"/>
      <w:marRight w:val="0"/>
      <w:marTop w:val="0"/>
      <w:marBottom w:val="0"/>
      <w:divBdr>
        <w:top w:val="none" w:sz="0" w:space="0" w:color="auto"/>
        <w:left w:val="none" w:sz="0" w:space="0" w:color="auto"/>
        <w:bottom w:val="none" w:sz="0" w:space="0" w:color="auto"/>
        <w:right w:val="none" w:sz="0" w:space="0" w:color="auto"/>
      </w:divBdr>
    </w:div>
    <w:div w:id="233783452">
      <w:bodyDiv w:val="1"/>
      <w:marLeft w:val="0"/>
      <w:marRight w:val="0"/>
      <w:marTop w:val="0"/>
      <w:marBottom w:val="0"/>
      <w:divBdr>
        <w:top w:val="none" w:sz="0" w:space="0" w:color="auto"/>
        <w:left w:val="none" w:sz="0" w:space="0" w:color="auto"/>
        <w:bottom w:val="none" w:sz="0" w:space="0" w:color="auto"/>
        <w:right w:val="none" w:sz="0" w:space="0" w:color="auto"/>
      </w:divBdr>
    </w:div>
    <w:div w:id="254679307">
      <w:bodyDiv w:val="1"/>
      <w:marLeft w:val="0"/>
      <w:marRight w:val="0"/>
      <w:marTop w:val="0"/>
      <w:marBottom w:val="0"/>
      <w:divBdr>
        <w:top w:val="none" w:sz="0" w:space="0" w:color="auto"/>
        <w:left w:val="none" w:sz="0" w:space="0" w:color="auto"/>
        <w:bottom w:val="none" w:sz="0" w:space="0" w:color="auto"/>
        <w:right w:val="none" w:sz="0" w:space="0" w:color="auto"/>
      </w:divBdr>
    </w:div>
    <w:div w:id="273287120">
      <w:bodyDiv w:val="1"/>
      <w:marLeft w:val="0"/>
      <w:marRight w:val="0"/>
      <w:marTop w:val="0"/>
      <w:marBottom w:val="0"/>
      <w:divBdr>
        <w:top w:val="none" w:sz="0" w:space="0" w:color="auto"/>
        <w:left w:val="none" w:sz="0" w:space="0" w:color="auto"/>
        <w:bottom w:val="none" w:sz="0" w:space="0" w:color="auto"/>
        <w:right w:val="none" w:sz="0" w:space="0" w:color="auto"/>
      </w:divBdr>
    </w:div>
    <w:div w:id="299924022">
      <w:bodyDiv w:val="1"/>
      <w:marLeft w:val="0"/>
      <w:marRight w:val="0"/>
      <w:marTop w:val="0"/>
      <w:marBottom w:val="0"/>
      <w:divBdr>
        <w:top w:val="none" w:sz="0" w:space="0" w:color="auto"/>
        <w:left w:val="none" w:sz="0" w:space="0" w:color="auto"/>
        <w:bottom w:val="none" w:sz="0" w:space="0" w:color="auto"/>
        <w:right w:val="none" w:sz="0" w:space="0" w:color="auto"/>
      </w:divBdr>
    </w:div>
    <w:div w:id="312369362">
      <w:bodyDiv w:val="1"/>
      <w:marLeft w:val="0"/>
      <w:marRight w:val="0"/>
      <w:marTop w:val="0"/>
      <w:marBottom w:val="0"/>
      <w:divBdr>
        <w:top w:val="none" w:sz="0" w:space="0" w:color="auto"/>
        <w:left w:val="none" w:sz="0" w:space="0" w:color="auto"/>
        <w:bottom w:val="none" w:sz="0" w:space="0" w:color="auto"/>
        <w:right w:val="none" w:sz="0" w:space="0" w:color="auto"/>
      </w:divBdr>
    </w:div>
    <w:div w:id="332683453">
      <w:bodyDiv w:val="1"/>
      <w:marLeft w:val="0"/>
      <w:marRight w:val="0"/>
      <w:marTop w:val="0"/>
      <w:marBottom w:val="0"/>
      <w:divBdr>
        <w:top w:val="none" w:sz="0" w:space="0" w:color="auto"/>
        <w:left w:val="none" w:sz="0" w:space="0" w:color="auto"/>
        <w:bottom w:val="none" w:sz="0" w:space="0" w:color="auto"/>
        <w:right w:val="none" w:sz="0" w:space="0" w:color="auto"/>
      </w:divBdr>
    </w:div>
    <w:div w:id="343285747">
      <w:bodyDiv w:val="1"/>
      <w:marLeft w:val="0"/>
      <w:marRight w:val="0"/>
      <w:marTop w:val="0"/>
      <w:marBottom w:val="0"/>
      <w:divBdr>
        <w:top w:val="none" w:sz="0" w:space="0" w:color="auto"/>
        <w:left w:val="none" w:sz="0" w:space="0" w:color="auto"/>
        <w:bottom w:val="none" w:sz="0" w:space="0" w:color="auto"/>
        <w:right w:val="none" w:sz="0" w:space="0" w:color="auto"/>
      </w:divBdr>
    </w:div>
    <w:div w:id="369382681">
      <w:bodyDiv w:val="1"/>
      <w:marLeft w:val="0"/>
      <w:marRight w:val="0"/>
      <w:marTop w:val="0"/>
      <w:marBottom w:val="0"/>
      <w:divBdr>
        <w:top w:val="none" w:sz="0" w:space="0" w:color="auto"/>
        <w:left w:val="none" w:sz="0" w:space="0" w:color="auto"/>
        <w:bottom w:val="none" w:sz="0" w:space="0" w:color="auto"/>
        <w:right w:val="none" w:sz="0" w:space="0" w:color="auto"/>
      </w:divBdr>
    </w:div>
    <w:div w:id="386997535">
      <w:bodyDiv w:val="1"/>
      <w:marLeft w:val="0"/>
      <w:marRight w:val="0"/>
      <w:marTop w:val="0"/>
      <w:marBottom w:val="0"/>
      <w:divBdr>
        <w:top w:val="none" w:sz="0" w:space="0" w:color="auto"/>
        <w:left w:val="none" w:sz="0" w:space="0" w:color="auto"/>
        <w:bottom w:val="none" w:sz="0" w:space="0" w:color="auto"/>
        <w:right w:val="none" w:sz="0" w:space="0" w:color="auto"/>
      </w:divBdr>
    </w:div>
    <w:div w:id="488790625">
      <w:bodyDiv w:val="1"/>
      <w:marLeft w:val="0"/>
      <w:marRight w:val="0"/>
      <w:marTop w:val="0"/>
      <w:marBottom w:val="0"/>
      <w:divBdr>
        <w:top w:val="none" w:sz="0" w:space="0" w:color="auto"/>
        <w:left w:val="none" w:sz="0" w:space="0" w:color="auto"/>
        <w:bottom w:val="none" w:sz="0" w:space="0" w:color="auto"/>
        <w:right w:val="none" w:sz="0" w:space="0" w:color="auto"/>
      </w:divBdr>
    </w:div>
    <w:div w:id="493569552">
      <w:bodyDiv w:val="1"/>
      <w:marLeft w:val="0"/>
      <w:marRight w:val="0"/>
      <w:marTop w:val="0"/>
      <w:marBottom w:val="0"/>
      <w:divBdr>
        <w:top w:val="none" w:sz="0" w:space="0" w:color="auto"/>
        <w:left w:val="none" w:sz="0" w:space="0" w:color="auto"/>
        <w:bottom w:val="none" w:sz="0" w:space="0" w:color="auto"/>
        <w:right w:val="none" w:sz="0" w:space="0" w:color="auto"/>
      </w:divBdr>
    </w:div>
    <w:div w:id="494540295">
      <w:bodyDiv w:val="1"/>
      <w:marLeft w:val="0"/>
      <w:marRight w:val="0"/>
      <w:marTop w:val="0"/>
      <w:marBottom w:val="0"/>
      <w:divBdr>
        <w:top w:val="none" w:sz="0" w:space="0" w:color="auto"/>
        <w:left w:val="none" w:sz="0" w:space="0" w:color="auto"/>
        <w:bottom w:val="none" w:sz="0" w:space="0" w:color="auto"/>
        <w:right w:val="none" w:sz="0" w:space="0" w:color="auto"/>
      </w:divBdr>
    </w:div>
    <w:div w:id="497353319">
      <w:bodyDiv w:val="1"/>
      <w:marLeft w:val="0"/>
      <w:marRight w:val="0"/>
      <w:marTop w:val="0"/>
      <w:marBottom w:val="0"/>
      <w:divBdr>
        <w:top w:val="none" w:sz="0" w:space="0" w:color="auto"/>
        <w:left w:val="none" w:sz="0" w:space="0" w:color="auto"/>
        <w:bottom w:val="none" w:sz="0" w:space="0" w:color="auto"/>
        <w:right w:val="none" w:sz="0" w:space="0" w:color="auto"/>
      </w:divBdr>
    </w:div>
    <w:div w:id="559247225">
      <w:bodyDiv w:val="1"/>
      <w:marLeft w:val="0"/>
      <w:marRight w:val="0"/>
      <w:marTop w:val="0"/>
      <w:marBottom w:val="0"/>
      <w:divBdr>
        <w:top w:val="none" w:sz="0" w:space="0" w:color="auto"/>
        <w:left w:val="none" w:sz="0" w:space="0" w:color="auto"/>
        <w:bottom w:val="none" w:sz="0" w:space="0" w:color="auto"/>
        <w:right w:val="none" w:sz="0" w:space="0" w:color="auto"/>
      </w:divBdr>
    </w:div>
    <w:div w:id="560025723">
      <w:bodyDiv w:val="1"/>
      <w:marLeft w:val="0"/>
      <w:marRight w:val="0"/>
      <w:marTop w:val="0"/>
      <w:marBottom w:val="0"/>
      <w:divBdr>
        <w:top w:val="none" w:sz="0" w:space="0" w:color="auto"/>
        <w:left w:val="none" w:sz="0" w:space="0" w:color="auto"/>
        <w:bottom w:val="none" w:sz="0" w:space="0" w:color="auto"/>
        <w:right w:val="none" w:sz="0" w:space="0" w:color="auto"/>
      </w:divBdr>
    </w:div>
    <w:div w:id="601185805">
      <w:bodyDiv w:val="1"/>
      <w:marLeft w:val="0"/>
      <w:marRight w:val="0"/>
      <w:marTop w:val="0"/>
      <w:marBottom w:val="0"/>
      <w:divBdr>
        <w:top w:val="none" w:sz="0" w:space="0" w:color="auto"/>
        <w:left w:val="none" w:sz="0" w:space="0" w:color="auto"/>
        <w:bottom w:val="none" w:sz="0" w:space="0" w:color="auto"/>
        <w:right w:val="none" w:sz="0" w:space="0" w:color="auto"/>
      </w:divBdr>
    </w:div>
    <w:div w:id="627667855">
      <w:bodyDiv w:val="1"/>
      <w:marLeft w:val="0"/>
      <w:marRight w:val="0"/>
      <w:marTop w:val="0"/>
      <w:marBottom w:val="0"/>
      <w:divBdr>
        <w:top w:val="none" w:sz="0" w:space="0" w:color="auto"/>
        <w:left w:val="none" w:sz="0" w:space="0" w:color="auto"/>
        <w:bottom w:val="none" w:sz="0" w:space="0" w:color="auto"/>
        <w:right w:val="none" w:sz="0" w:space="0" w:color="auto"/>
      </w:divBdr>
    </w:div>
    <w:div w:id="635379102">
      <w:bodyDiv w:val="1"/>
      <w:marLeft w:val="0"/>
      <w:marRight w:val="0"/>
      <w:marTop w:val="0"/>
      <w:marBottom w:val="0"/>
      <w:divBdr>
        <w:top w:val="none" w:sz="0" w:space="0" w:color="auto"/>
        <w:left w:val="none" w:sz="0" w:space="0" w:color="auto"/>
        <w:bottom w:val="none" w:sz="0" w:space="0" w:color="auto"/>
        <w:right w:val="none" w:sz="0" w:space="0" w:color="auto"/>
      </w:divBdr>
    </w:div>
    <w:div w:id="636839869">
      <w:bodyDiv w:val="1"/>
      <w:marLeft w:val="0"/>
      <w:marRight w:val="0"/>
      <w:marTop w:val="0"/>
      <w:marBottom w:val="0"/>
      <w:divBdr>
        <w:top w:val="none" w:sz="0" w:space="0" w:color="auto"/>
        <w:left w:val="none" w:sz="0" w:space="0" w:color="auto"/>
        <w:bottom w:val="none" w:sz="0" w:space="0" w:color="auto"/>
        <w:right w:val="none" w:sz="0" w:space="0" w:color="auto"/>
      </w:divBdr>
    </w:div>
    <w:div w:id="681474906">
      <w:bodyDiv w:val="1"/>
      <w:marLeft w:val="0"/>
      <w:marRight w:val="0"/>
      <w:marTop w:val="0"/>
      <w:marBottom w:val="0"/>
      <w:divBdr>
        <w:top w:val="none" w:sz="0" w:space="0" w:color="auto"/>
        <w:left w:val="none" w:sz="0" w:space="0" w:color="auto"/>
        <w:bottom w:val="none" w:sz="0" w:space="0" w:color="auto"/>
        <w:right w:val="none" w:sz="0" w:space="0" w:color="auto"/>
      </w:divBdr>
    </w:div>
    <w:div w:id="695888429">
      <w:bodyDiv w:val="1"/>
      <w:marLeft w:val="0"/>
      <w:marRight w:val="0"/>
      <w:marTop w:val="0"/>
      <w:marBottom w:val="0"/>
      <w:divBdr>
        <w:top w:val="none" w:sz="0" w:space="0" w:color="auto"/>
        <w:left w:val="none" w:sz="0" w:space="0" w:color="auto"/>
        <w:bottom w:val="none" w:sz="0" w:space="0" w:color="auto"/>
        <w:right w:val="none" w:sz="0" w:space="0" w:color="auto"/>
      </w:divBdr>
    </w:div>
    <w:div w:id="779183865">
      <w:bodyDiv w:val="1"/>
      <w:marLeft w:val="0"/>
      <w:marRight w:val="0"/>
      <w:marTop w:val="0"/>
      <w:marBottom w:val="0"/>
      <w:divBdr>
        <w:top w:val="none" w:sz="0" w:space="0" w:color="auto"/>
        <w:left w:val="none" w:sz="0" w:space="0" w:color="auto"/>
        <w:bottom w:val="none" w:sz="0" w:space="0" w:color="auto"/>
        <w:right w:val="none" w:sz="0" w:space="0" w:color="auto"/>
      </w:divBdr>
    </w:div>
    <w:div w:id="787166312">
      <w:bodyDiv w:val="1"/>
      <w:marLeft w:val="0"/>
      <w:marRight w:val="0"/>
      <w:marTop w:val="0"/>
      <w:marBottom w:val="0"/>
      <w:divBdr>
        <w:top w:val="none" w:sz="0" w:space="0" w:color="auto"/>
        <w:left w:val="none" w:sz="0" w:space="0" w:color="auto"/>
        <w:bottom w:val="none" w:sz="0" w:space="0" w:color="auto"/>
        <w:right w:val="none" w:sz="0" w:space="0" w:color="auto"/>
      </w:divBdr>
    </w:div>
    <w:div w:id="809981184">
      <w:bodyDiv w:val="1"/>
      <w:marLeft w:val="0"/>
      <w:marRight w:val="0"/>
      <w:marTop w:val="0"/>
      <w:marBottom w:val="0"/>
      <w:divBdr>
        <w:top w:val="none" w:sz="0" w:space="0" w:color="auto"/>
        <w:left w:val="none" w:sz="0" w:space="0" w:color="auto"/>
        <w:bottom w:val="none" w:sz="0" w:space="0" w:color="auto"/>
        <w:right w:val="none" w:sz="0" w:space="0" w:color="auto"/>
      </w:divBdr>
    </w:div>
    <w:div w:id="818036784">
      <w:bodyDiv w:val="1"/>
      <w:marLeft w:val="0"/>
      <w:marRight w:val="0"/>
      <w:marTop w:val="0"/>
      <w:marBottom w:val="0"/>
      <w:divBdr>
        <w:top w:val="none" w:sz="0" w:space="0" w:color="auto"/>
        <w:left w:val="none" w:sz="0" w:space="0" w:color="auto"/>
        <w:bottom w:val="none" w:sz="0" w:space="0" w:color="auto"/>
        <w:right w:val="none" w:sz="0" w:space="0" w:color="auto"/>
      </w:divBdr>
    </w:div>
    <w:div w:id="851914058">
      <w:bodyDiv w:val="1"/>
      <w:marLeft w:val="0"/>
      <w:marRight w:val="0"/>
      <w:marTop w:val="0"/>
      <w:marBottom w:val="0"/>
      <w:divBdr>
        <w:top w:val="none" w:sz="0" w:space="0" w:color="auto"/>
        <w:left w:val="none" w:sz="0" w:space="0" w:color="auto"/>
        <w:bottom w:val="none" w:sz="0" w:space="0" w:color="auto"/>
        <w:right w:val="none" w:sz="0" w:space="0" w:color="auto"/>
      </w:divBdr>
    </w:div>
    <w:div w:id="878513089">
      <w:bodyDiv w:val="1"/>
      <w:marLeft w:val="0"/>
      <w:marRight w:val="0"/>
      <w:marTop w:val="0"/>
      <w:marBottom w:val="0"/>
      <w:divBdr>
        <w:top w:val="none" w:sz="0" w:space="0" w:color="auto"/>
        <w:left w:val="none" w:sz="0" w:space="0" w:color="auto"/>
        <w:bottom w:val="none" w:sz="0" w:space="0" w:color="auto"/>
        <w:right w:val="none" w:sz="0" w:space="0" w:color="auto"/>
      </w:divBdr>
    </w:div>
    <w:div w:id="880166731">
      <w:bodyDiv w:val="1"/>
      <w:marLeft w:val="0"/>
      <w:marRight w:val="0"/>
      <w:marTop w:val="0"/>
      <w:marBottom w:val="0"/>
      <w:divBdr>
        <w:top w:val="none" w:sz="0" w:space="0" w:color="auto"/>
        <w:left w:val="none" w:sz="0" w:space="0" w:color="auto"/>
        <w:bottom w:val="none" w:sz="0" w:space="0" w:color="auto"/>
        <w:right w:val="none" w:sz="0" w:space="0" w:color="auto"/>
      </w:divBdr>
    </w:div>
    <w:div w:id="891814262">
      <w:bodyDiv w:val="1"/>
      <w:marLeft w:val="0"/>
      <w:marRight w:val="0"/>
      <w:marTop w:val="0"/>
      <w:marBottom w:val="0"/>
      <w:divBdr>
        <w:top w:val="none" w:sz="0" w:space="0" w:color="auto"/>
        <w:left w:val="none" w:sz="0" w:space="0" w:color="auto"/>
        <w:bottom w:val="none" w:sz="0" w:space="0" w:color="auto"/>
        <w:right w:val="none" w:sz="0" w:space="0" w:color="auto"/>
      </w:divBdr>
    </w:div>
    <w:div w:id="967204717">
      <w:bodyDiv w:val="1"/>
      <w:marLeft w:val="0"/>
      <w:marRight w:val="0"/>
      <w:marTop w:val="0"/>
      <w:marBottom w:val="0"/>
      <w:divBdr>
        <w:top w:val="none" w:sz="0" w:space="0" w:color="auto"/>
        <w:left w:val="none" w:sz="0" w:space="0" w:color="auto"/>
        <w:bottom w:val="none" w:sz="0" w:space="0" w:color="auto"/>
        <w:right w:val="none" w:sz="0" w:space="0" w:color="auto"/>
      </w:divBdr>
    </w:div>
    <w:div w:id="1009530240">
      <w:bodyDiv w:val="1"/>
      <w:marLeft w:val="0"/>
      <w:marRight w:val="0"/>
      <w:marTop w:val="0"/>
      <w:marBottom w:val="0"/>
      <w:divBdr>
        <w:top w:val="none" w:sz="0" w:space="0" w:color="auto"/>
        <w:left w:val="none" w:sz="0" w:space="0" w:color="auto"/>
        <w:bottom w:val="none" w:sz="0" w:space="0" w:color="auto"/>
        <w:right w:val="none" w:sz="0" w:space="0" w:color="auto"/>
      </w:divBdr>
    </w:div>
    <w:div w:id="1023900795">
      <w:bodyDiv w:val="1"/>
      <w:marLeft w:val="0"/>
      <w:marRight w:val="0"/>
      <w:marTop w:val="0"/>
      <w:marBottom w:val="0"/>
      <w:divBdr>
        <w:top w:val="none" w:sz="0" w:space="0" w:color="auto"/>
        <w:left w:val="none" w:sz="0" w:space="0" w:color="auto"/>
        <w:bottom w:val="none" w:sz="0" w:space="0" w:color="auto"/>
        <w:right w:val="none" w:sz="0" w:space="0" w:color="auto"/>
      </w:divBdr>
    </w:div>
    <w:div w:id="1025209692">
      <w:bodyDiv w:val="1"/>
      <w:marLeft w:val="0"/>
      <w:marRight w:val="0"/>
      <w:marTop w:val="0"/>
      <w:marBottom w:val="0"/>
      <w:divBdr>
        <w:top w:val="none" w:sz="0" w:space="0" w:color="auto"/>
        <w:left w:val="none" w:sz="0" w:space="0" w:color="auto"/>
        <w:bottom w:val="none" w:sz="0" w:space="0" w:color="auto"/>
        <w:right w:val="none" w:sz="0" w:space="0" w:color="auto"/>
      </w:divBdr>
    </w:div>
    <w:div w:id="1036615657">
      <w:bodyDiv w:val="1"/>
      <w:marLeft w:val="0"/>
      <w:marRight w:val="0"/>
      <w:marTop w:val="0"/>
      <w:marBottom w:val="0"/>
      <w:divBdr>
        <w:top w:val="none" w:sz="0" w:space="0" w:color="auto"/>
        <w:left w:val="none" w:sz="0" w:space="0" w:color="auto"/>
        <w:bottom w:val="none" w:sz="0" w:space="0" w:color="auto"/>
        <w:right w:val="none" w:sz="0" w:space="0" w:color="auto"/>
      </w:divBdr>
    </w:div>
    <w:div w:id="1039084189">
      <w:bodyDiv w:val="1"/>
      <w:marLeft w:val="0"/>
      <w:marRight w:val="0"/>
      <w:marTop w:val="0"/>
      <w:marBottom w:val="0"/>
      <w:divBdr>
        <w:top w:val="none" w:sz="0" w:space="0" w:color="auto"/>
        <w:left w:val="none" w:sz="0" w:space="0" w:color="auto"/>
        <w:bottom w:val="none" w:sz="0" w:space="0" w:color="auto"/>
        <w:right w:val="none" w:sz="0" w:space="0" w:color="auto"/>
      </w:divBdr>
    </w:div>
    <w:div w:id="1042633709">
      <w:bodyDiv w:val="1"/>
      <w:marLeft w:val="0"/>
      <w:marRight w:val="0"/>
      <w:marTop w:val="0"/>
      <w:marBottom w:val="0"/>
      <w:divBdr>
        <w:top w:val="none" w:sz="0" w:space="0" w:color="auto"/>
        <w:left w:val="none" w:sz="0" w:space="0" w:color="auto"/>
        <w:bottom w:val="none" w:sz="0" w:space="0" w:color="auto"/>
        <w:right w:val="none" w:sz="0" w:space="0" w:color="auto"/>
      </w:divBdr>
    </w:div>
    <w:div w:id="1050806779">
      <w:bodyDiv w:val="1"/>
      <w:marLeft w:val="0"/>
      <w:marRight w:val="0"/>
      <w:marTop w:val="0"/>
      <w:marBottom w:val="0"/>
      <w:divBdr>
        <w:top w:val="none" w:sz="0" w:space="0" w:color="auto"/>
        <w:left w:val="none" w:sz="0" w:space="0" w:color="auto"/>
        <w:bottom w:val="none" w:sz="0" w:space="0" w:color="auto"/>
        <w:right w:val="none" w:sz="0" w:space="0" w:color="auto"/>
      </w:divBdr>
    </w:div>
    <w:div w:id="1060441311">
      <w:bodyDiv w:val="1"/>
      <w:marLeft w:val="0"/>
      <w:marRight w:val="0"/>
      <w:marTop w:val="0"/>
      <w:marBottom w:val="0"/>
      <w:divBdr>
        <w:top w:val="none" w:sz="0" w:space="0" w:color="auto"/>
        <w:left w:val="none" w:sz="0" w:space="0" w:color="auto"/>
        <w:bottom w:val="none" w:sz="0" w:space="0" w:color="auto"/>
        <w:right w:val="none" w:sz="0" w:space="0" w:color="auto"/>
      </w:divBdr>
    </w:div>
    <w:div w:id="1098405098">
      <w:bodyDiv w:val="1"/>
      <w:marLeft w:val="0"/>
      <w:marRight w:val="0"/>
      <w:marTop w:val="0"/>
      <w:marBottom w:val="0"/>
      <w:divBdr>
        <w:top w:val="none" w:sz="0" w:space="0" w:color="auto"/>
        <w:left w:val="none" w:sz="0" w:space="0" w:color="auto"/>
        <w:bottom w:val="none" w:sz="0" w:space="0" w:color="auto"/>
        <w:right w:val="none" w:sz="0" w:space="0" w:color="auto"/>
      </w:divBdr>
    </w:div>
    <w:div w:id="1113355829">
      <w:bodyDiv w:val="1"/>
      <w:marLeft w:val="0"/>
      <w:marRight w:val="0"/>
      <w:marTop w:val="0"/>
      <w:marBottom w:val="0"/>
      <w:divBdr>
        <w:top w:val="none" w:sz="0" w:space="0" w:color="auto"/>
        <w:left w:val="none" w:sz="0" w:space="0" w:color="auto"/>
        <w:bottom w:val="none" w:sz="0" w:space="0" w:color="auto"/>
        <w:right w:val="none" w:sz="0" w:space="0" w:color="auto"/>
      </w:divBdr>
    </w:div>
    <w:div w:id="1159155048">
      <w:bodyDiv w:val="1"/>
      <w:marLeft w:val="0"/>
      <w:marRight w:val="0"/>
      <w:marTop w:val="0"/>
      <w:marBottom w:val="0"/>
      <w:divBdr>
        <w:top w:val="none" w:sz="0" w:space="0" w:color="auto"/>
        <w:left w:val="none" w:sz="0" w:space="0" w:color="auto"/>
        <w:bottom w:val="none" w:sz="0" w:space="0" w:color="auto"/>
        <w:right w:val="none" w:sz="0" w:space="0" w:color="auto"/>
      </w:divBdr>
    </w:div>
    <w:div w:id="1173029434">
      <w:bodyDiv w:val="1"/>
      <w:marLeft w:val="0"/>
      <w:marRight w:val="0"/>
      <w:marTop w:val="0"/>
      <w:marBottom w:val="0"/>
      <w:divBdr>
        <w:top w:val="none" w:sz="0" w:space="0" w:color="auto"/>
        <w:left w:val="none" w:sz="0" w:space="0" w:color="auto"/>
        <w:bottom w:val="none" w:sz="0" w:space="0" w:color="auto"/>
        <w:right w:val="none" w:sz="0" w:space="0" w:color="auto"/>
      </w:divBdr>
    </w:div>
    <w:div w:id="1272588892">
      <w:bodyDiv w:val="1"/>
      <w:marLeft w:val="0"/>
      <w:marRight w:val="0"/>
      <w:marTop w:val="0"/>
      <w:marBottom w:val="0"/>
      <w:divBdr>
        <w:top w:val="none" w:sz="0" w:space="0" w:color="auto"/>
        <w:left w:val="none" w:sz="0" w:space="0" w:color="auto"/>
        <w:bottom w:val="none" w:sz="0" w:space="0" w:color="auto"/>
        <w:right w:val="none" w:sz="0" w:space="0" w:color="auto"/>
      </w:divBdr>
    </w:div>
    <w:div w:id="1402866994">
      <w:bodyDiv w:val="1"/>
      <w:marLeft w:val="0"/>
      <w:marRight w:val="0"/>
      <w:marTop w:val="0"/>
      <w:marBottom w:val="0"/>
      <w:divBdr>
        <w:top w:val="none" w:sz="0" w:space="0" w:color="auto"/>
        <w:left w:val="none" w:sz="0" w:space="0" w:color="auto"/>
        <w:bottom w:val="none" w:sz="0" w:space="0" w:color="auto"/>
        <w:right w:val="none" w:sz="0" w:space="0" w:color="auto"/>
      </w:divBdr>
    </w:div>
    <w:div w:id="1432504349">
      <w:bodyDiv w:val="1"/>
      <w:marLeft w:val="0"/>
      <w:marRight w:val="0"/>
      <w:marTop w:val="0"/>
      <w:marBottom w:val="0"/>
      <w:divBdr>
        <w:top w:val="none" w:sz="0" w:space="0" w:color="auto"/>
        <w:left w:val="none" w:sz="0" w:space="0" w:color="auto"/>
        <w:bottom w:val="none" w:sz="0" w:space="0" w:color="auto"/>
        <w:right w:val="none" w:sz="0" w:space="0" w:color="auto"/>
      </w:divBdr>
    </w:div>
    <w:div w:id="1443955312">
      <w:bodyDiv w:val="1"/>
      <w:marLeft w:val="0"/>
      <w:marRight w:val="0"/>
      <w:marTop w:val="0"/>
      <w:marBottom w:val="0"/>
      <w:divBdr>
        <w:top w:val="none" w:sz="0" w:space="0" w:color="auto"/>
        <w:left w:val="none" w:sz="0" w:space="0" w:color="auto"/>
        <w:bottom w:val="none" w:sz="0" w:space="0" w:color="auto"/>
        <w:right w:val="none" w:sz="0" w:space="0" w:color="auto"/>
      </w:divBdr>
    </w:div>
    <w:div w:id="1486974812">
      <w:bodyDiv w:val="1"/>
      <w:marLeft w:val="0"/>
      <w:marRight w:val="0"/>
      <w:marTop w:val="0"/>
      <w:marBottom w:val="0"/>
      <w:divBdr>
        <w:top w:val="none" w:sz="0" w:space="0" w:color="auto"/>
        <w:left w:val="none" w:sz="0" w:space="0" w:color="auto"/>
        <w:bottom w:val="none" w:sz="0" w:space="0" w:color="auto"/>
        <w:right w:val="none" w:sz="0" w:space="0" w:color="auto"/>
      </w:divBdr>
    </w:div>
    <w:div w:id="1513567842">
      <w:bodyDiv w:val="1"/>
      <w:marLeft w:val="0"/>
      <w:marRight w:val="0"/>
      <w:marTop w:val="0"/>
      <w:marBottom w:val="0"/>
      <w:divBdr>
        <w:top w:val="none" w:sz="0" w:space="0" w:color="auto"/>
        <w:left w:val="none" w:sz="0" w:space="0" w:color="auto"/>
        <w:bottom w:val="none" w:sz="0" w:space="0" w:color="auto"/>
        <w:right w:val="none" w:sz="0" w:space="0" w:color="auto"/>
      </w:divBdr>
    </w:div>
    <w:div w:id="1546915923">
      <w:bodyDiv w:val="1"/>
      <w:marLeft w:val="0"/>
      <w:marRight w:val="0"/>
      <w:marTop w:val="0"/>
      <w:marBottom w:val="0"/>
      <w:divBdr>
        <w:top w:val="none" w:sz="0" w:space="0" w:color="auto"/>
        <w:left w:val="none" w:sz="0" w:space="0" w:color="auto"/>
        <w:bottom w:val="none" w:sz="0" w:space="0" w:color="auto"/>
        <w:right w:val="none" w:sz="0" w:space="0" w:color="auto"/>
      </w:divBdr>
    </w:div>
    <w:div w:id="1558929626">
      <w:bodyDiv w:val="1"/>
      <w:marLeft w:val="0"/>
      <w:marRight w:val="0"/>
      <w:marTop w:val="0"/>
      <w:marBottom w:val="0"/>
      <w:divBdr>
        <w:top w:val="none" w:sz="0" w:space="0" w:color="auto"/>
        <w:left w:val="none" w:sz="0" w:space="0" w:color="auto"/>
        <w:bottom w:val="none" w:sz="0" w:space="0" w:color="auto"/>
        <w:right w:val="none" w:sz="0" w:space="0" w:color="auto"/>
      </w:divBdr>
    </w:div>
    <w:div w:id="1569145614">
      <w:bodyDiv w:val="1"/>
      <w:marLeft w:val="0"/>
      <w:marRight w:val="0"/>
      <w:marTop w:val="0"/>
      <w:marBottom w:val="0"/>
      <w:divBdr>
        <w:top w:val="none" w:sz="0" w:space="0" w:color="auto"/>
        <w:left w:val="none" w:sz="0" w:space="0" w:color="auto"/>
        <w:bottom w:val="none" w:sz="0" w:space="0" w:color="auto"/>
        <w:right w:val="none" w:sz="0" w:space="0" w:color="auto"/>
      </w:divBdr>
    </w:div>
    <w:div w:id="1575433419">
      <w:bodyDiv w:val="1"/>
      <w:marLeft w:val="0"/>
      <w:marRight w:val="0"/>
      <w:marTop w:val="0"/>
      <w:marBottom w:val="0"/>
      <w:divBdr>
        <w:top w:val="none" w:sz="0" w:space="0" w:color="auto"/>
        <w:left w:val="none" w:sz="0" w:space="0" w:color="auto"/>
        <w:bottom w:val="none" w:sz="0" w:space="0" w:color="auto"/>
        <w:right w:val="none" w:sz="0" w:space="0" w:color="auto"/>
      </w:divBdr>
    </w:div>
    <w:div w:id="1576040323">
      <w:bodyDiv w:val="1"/>
      <w:marLeft w:val="0"/>
      <w:marRight w:val="0"/>
      <w:marTop w:val="0"/>
      <w:marBottom w:val="0"/>
      <w:divBdr>
        <w:top w:val="none" w:sz="0" w:space="0" w:color="auto"/>
        <w:left w:val="none" w:sz="0" w:space="0" w:color="auto"/>
        <w:bottom w:val="none" w:sz="0" w:space="0" w:color="auto"/>
        <w:right w:val="none" w:sz="0" w:space="0" w:color="auto"/>
      </w:divBdr>
    </w:div>
    <w:div w:id="1587032413">
      <w:bodyDiv w:val="1"/>
      <w:marLeft w:val="0"/>
      <w:marRight w:val="0"/>
      <w:marTop w:val="0"/>
      <w:marBottom w:val="0"/>
      <w:divBdr>
        <w:top w:val="none" w:sz="0" w:space="0" w:color="auto"/>
        <w:left w:val="none" w:sz="0" w:space="0" w:color="auto"/>
        <w:bottom w:val="none" w:sz="0" w:space="0" w:color="auto"/>
        <w:right w:val="none" w:sz="0" w:space="0" w:color="auto"/>
      </w:divBdr>
    </w:div>
    <w:div w:id="1594625171">
      <w:bodyDiv w:val="1"/>
      <w:marLeft w:val="0"/>
      <w:marRight w:val="0"/>
      <w:marTop w:val="0"/>
      <w:marBottom w:val="0"/>
      <w:divBdr>
        <w:top w:val="none" w:sz="0" w:space="0" w:color="auto"/>
        <w:left w:val="none" w:sz="0" w:space="0" w:color="auto"/>
        <w:bottom w:val="none" w:sz="0" w:space="0" w:color="auto"/>
        <w:right w:val="none" w:sz="0" w:space="0" w:color="auto"/>
      </w:divBdr>
    </w:div>
    <w:div w:id="1628199761">
      <w:bodyDiv w:val="1"/>
      <w:marLeft w:val="0"/>
      <w:marRight w:val="0"/>
      <w:marTop w:val="0"/>
      <w:marBottom w:val="0"/>
      <w:divBdr>
        <w:top w:val="none" w:sz="0" w:space="0" w:color="auto"/>
        <w:left w:val="none" w:sz="0" w:space="0" w:color="auto"/>
        <w:bottom w:val="none" w:sz="0" w:space="0" w:color="auto"/>
        <w:right w:val="none" w:sz="0" w:space="0" w:color="auto"/>
      </w:divBdr>
    </w:div>
    <w:div w:id="1630471886">
      <w:bodyDiv w:val="1"/>
      <w:marLeft w:val="0"/>
      <w:marRight w:val="0"/>
      <w:marTop w:val="0"/>
      <w:marBottom w:val="0"/>
      <w:divBdr>
        <w:top w:val="none" w:sz="0" w:space="0" w:color="auto"/>
        <w:left w:val="none" w:sz="0" w:space="0" w:color="auto"/>
        <w:bottom w:val="none" w:sz="0" w:space="0" w:color="auto"/>
        <w:right w:val="none" w:sz="0" w:space="0" w:color="auto"/>
      </w:divBdr>
    </w:div>
    <w:div w:id="1638145310">
      <w:bodyDiv w:val="1"/>
      <w:marLeft w:val="0"/>
      <w:marRight w:val="0"/>
      <w:marTop w:val="0"/>
      <w:marBottom w:val="0"/>
      <w:divBdr>
        <w:top w:val="none" w:sz="0" w:space="0" w:color="auto"/>
        <w:left w:val="none" w:sz="0" w:space="0" w:color="auto"/>
        <w:bottom w:val="none" w:sz="0" w:space="0" w:color="auto"/>
        <w:right w:val="none" w:sz="0" w:space="0" w:color="auto"/>
      </w:divBdr>
    </w:div>
    <w:div w:id="1645810352">
      <w:bodyDiv w:val="1"/>
      <w:marLeft w:val="0"/>
      <w:marRight w:val="0"/>
      <w:marTop w:val="0"/>
      <w:marBottom w:val="0"/>
      <w:divBdr>
        <w:top w:val="none" w:sz="0" w:space="0" w:color="auto"/>
        <w:left w:val="none" w:sz="0" w:space="0" w:color="auto"/>
        <w:bottom w:val="none" w:sz="0" w:space="0" w:color="auto"/>
        <w:right w:val="none" w:sz="0" w:space="0" w:color="auto"/>
      </w:divBdr>
    </w:div>
    <w:div w:id="1646010016">
      <w:bodyDiv w:val="1"/>
      <w:marLeft w:val="0"/>
      <w:marRight w:val="0"/>
      <w:marTop w:val="0"/>
      <w:marBottom w:val="0"/>
      <w:divBdr>
        <w:top w:val="none" w:sz="0" w:space="0" w:color="auto"/>
        <w:left w:val="none" w:sz="0" w:space="0" w:color="auto"/>
        <w:bottom w:val="none" w:sz="0" w:space="0" w:color="auto"/>
        <w:right w:val="none" w:sz="0" w:space="0" w:color="auto"/>
      </w:divBdr>
    </w:div>
    <w:div w:id="1648704099">
      <w:bodyDiv w:val="1"/>
      <w:marLeft w:val="0"/>
      <w:marRight w:val="0"/>
      <w:marTop w:val="0"/>
      <w:marBottom w:val="0"/>
      <w:divBdr>
        <w:top w:val="none" w:sz="0" w:space="0" w:color="auto"/>
        <w:left w:val="none" w:sz="0" w:space="0" w:color="auto"/>
        <w:bottom w:val="none" w:sz="0" w:space="0" w:color="auto"/>
        <w:right w:val="none" w:sz="0" w:space="0" w:color="auto"/>
      </w:divBdr>
    </w:div>
    <w:div w:id="1691761572">
      <w:bodyDiv w:val="1"/>
      <w:marLeft w:val="0"/>
      <w:marRight w:val="0"/>
      <w:marTop w:val="0"/>
      <w:marBottom w:val="0"/>
      <w:divBdr>
        <w:top w:val="none" w:sz="0" w:space="0" w:color="auto"/>
        <w:left w:val="none" w:sz="0" w:space="0" w:color="auto"/>
        <w:bottom w:val="none" w:sz="0" w:space="0" w:color="auto"/>
        <w:right w:val="none" w:sz="0" w:space="0" w:color="auto"/>
      </w:divBdr>
    </w:div>
    <w:div w:id="1700397794">
      <w:bodyDiv w:val="1"/>
      <w:marLeft w:val="0"/>
      <w:marRight w:val="0"/>
      <w:marTop w:val="0"/>
      <w:marBottom w:val="0"/>
      <w:divBdr>
        <w:top w:val="none" w:sz="0" w:space="0" w:color="auto"/>
        <w:left w:val="none" w:sz="0" w:space="0" w:color="auto"/>
        <w:bottom w:val="none" w:sz="0" w:space="0" w:color="auto"/>
        <w:right w:val="none" w:sz="0" w:space="0" w:color="auto"/>
      </w:divBdr>
    </w:div>
    <w:div w:id="1730573089">
      <w:bodyDiv w:val="1"/>
      <w:marLeft w:val="0"/>
      <w:marRight w:val="0"/>
      <w:marTop w:val="0"/>
      <w:marBottom w:val="0"/>
      <w:divBdr>
        <w:top w:val="none" w:sz="0" w:space="0" w:color="auto"/>
        <w:left w:val="none" w:sz="0" w:space="0" w:color="auto"/>
        <w:bottom w:val="none" w:sz="0" w:space="0" w:color="auto"/>
        <w:right w:val="none" w:sz="0" w:space="0" w:color="auto"/>
      </w:divBdr>
    </w:div>
    <w:div w:id="1742945958">
      <w:bodyDiv w:val="1"/>
      <w:marLeft w:val="0"/>
      <w:marRight w:val="0"/>
      <w:marTop w:val="0"/>
      <w:marBottom w:val="0"/>
      <w:divBdr>
        <w:top w:val="none" w:sz="0" w:space="0" w:color="auto"/>
        <w:left w:val="none" w:sz="0" w:space="0" w:color="auto"/>
        <w:bottom w:val="none" w:sz="0" w:space="0" w:color="auto"/>
        <w:right w:val="none" w:sz="0" w:space="0" w:color="auto"/>
      </w:divBdr>
    </w:div>
    <w:div w:id="1752046465">
      <w:bodyDiv w:val="1"/>
      <w:marLeft w:val="0"/>
      <w:marRight w:val="0"/>
      <w:marTop w:val="0"/>
      <w:marBottom w:val="0"/>
      <w:divBdr>
        <w:top w:val="none" w:sz="0" w:space="0" w:color="auto"/>
        <w:left w:val="none" w:sz="0" w:space="0" w:color="auto"/>
        <w:bottom w:val="none" w:sz="0" w:space="0" w:color="auto"/>
        <w:right w:val="none" w:sz="0" w:space="0" w:color="auto"/>
      </w:divBdr>
    </w:div>
    <w:div w:id="1754081816">
      <w:bodyDiv w:val="1"/>
      <w:marLeft w:val="0"/>
      <w:marRight w:val="0"/>
      <w:marTop w:val="0"/>
      <w:marBottom w:val="0"/>
      <w:divBdr>
        <w:top w:val="none" w:sz="0" w:space="0" w:color="auto"/>
        <w:left w:val="none" w:sz="0" w:space="0" w:color="auto"/>
        <w:bottom w:val="none" w:sz="0" w:space="0" w:color="auto"/>
        <w:right w:val="none" w:sz="0" w:space="0" w:color="auto"/>
      </w:divBdr>
    </w:div>
    <w:div w:id="1754663410">
      <w:bodyDiv w:val="1"/>
      <w:marLeft w:val="0"/>
      <w:marRight w:val="0"/>
      <w:marTop w:val="0"/>
      <w:marBottom w:val="0"/>
      <w:divBdr>
        <w:top w:val="none" w:sz="0" w:space="0" w:color="auto"/>
        <w:left w:val="none" w:sz="0" w:space="0" w:color="auto"/>
        <w:bottom w:val="none" w:sz="0" w:space="0" w:color="auto"/>
        <w:right w:val="none" w:sz="0" w:space="0" w:color="auto"/>
      </w:divBdr>
    </w:div>
    <w:div w:id="1767378857">
      <w:bodyDiv w:val="1"/>
      <w:marLeft w:val="0"/>
      <w:marRight w:val="0"/>
      <w:marTop w:val="0"/>
      <w:marBottom w:val="0"/>
      <w:divBdr>
        <w:top w:val="none" w:sz="0" w:space="0" w:color="auto"/>
        <w:left w:val="none" w:sz="0" w:space="0" w:color="auto"/>
        <w:bottom w:val="none" w:sz="0" w:space="0" w:color="auto"/>
        <w:right w:val="none" w:sz="0" w:space="0" w:color="auto"/>
      </w:divBdr>
    </w:div>
    <w:div w:id="1794709759">
      <w:bodyDiv w:val="1"/>
      <w:marLeft w:val="0"/>
      <w:marRight w:val="0"/>
      <w:marTop w:val="0"/>
      <w:marBottom w:val="0"/>
      <w:divBdr>
        <w:top w:val="none" w:sz="0" w:space="0" w:color="auto"/>
        <w:left w:val="none" w:sz="0" w:space="0" w:color="auto"/>
        <w:bottom w:val="none" w:sz="0" w:space="0" w:color="auto"/>
        <w:right w:val="none" w:sz="0" w:space="0" w:color="auto"/>
      </w:divBdr>
    </w:div>
    <w:div w:id="1800371737">
      <w:bodyDiv w:val="1"/>
      <w:marLeft w:val="0"/>
      <w:marRight w:val="0"/>
      <w:marTop w:val="0"/>
      <w:marBottom w:val="0"/>
      <w:divBdr>
        <w:top w:val="none" w:sz="0" w:space="0" w:color="auto"/>
        <w:left w:val="none" w:sz="0" w:space="0" w:color="auto"/>
        <w:bottom w:val="none" w:sz="0" w:space="0" w:color="auto"/>
        <w:right w:val="none" w:sz="0" w:space="0" w:color="auto"/>
      </w:divBdr>
    </w:div>
    <w:div w:id="1819884219">
      <w:bodyDiv w:val="1"/>
      <w:marLeft w:val="0"/>
      <w:marRight w:val="0"/>
      <w:marTop w:val="0"/>
      <w:marBottom w:val="0"/>
      <w:divBdr>
        <w:top w:val="none" w:sz="0" w:space="0" w:color="auto"/>
        <w:left w:val="none" w:sz="0" w:space="0" w:color="auto"/>
        <w:bottom w:val="none" w:sz="0" w:space="0" w:color="auto"/>
        <w:right w:val="none" w:sz="0" w:space="0" w:color="auto"/>
      </w:divBdr>
    </w:div>
    <w:div w:id="1821265126">
      <w:bodyDiv w:val="1"/>
      <w:marLeft w:val="0"/>
      <w:marRight w:val="0"/>
      <w:marTop w:val="0"/>
      <w:marBottom w:val="0"/>
      <w:divBdr>
        <w:top w:val="none" w:sz="0" w:space="0" w:color="auto"/>
        <w:left w:val="none" w:sz="0" w:space="0" w:color="auto"/>
        <w:bottom w:val="none" w:sz="0" w:space="0" w:color="auto"/>
        <w:right w:val="none" w:sz="0" w:space="0" w:color="auto"/>
      </w:divBdr>
    </w:div>
    <w:div w:id="1841381750">
      <w:bodyDiv w:val="1"/>
      <w:marLeft w:val="0"/>
      <w:marRight w:val="0"/>
      <w:marTop w:val="0"/>
      <w:marBottom w:val="0"/>
      <w:divBdr>
        <w:top w:val="none" w:sz="0" w:space="0" w:color="auto"/>
        <w:left w:val="none" w:sz="0" w:space="0" w:color="auto"/>
        <w:bottom w:val="none" w:sz="0" w:space="0" w:color="auto"/>
        <w:right w:val="none" w:sz="0" w:space="0" w:color="auto"/>
      </w:divBdr>
    </w:div>
    <w:div w:id="1896040290">
      <w:bodyDiv w:val="1"/>
      <w:marLeft w:val="0"/>
      <w:marRight w:val="0"/>
      <w:marTop w:val="0"/>
      <w:marBottom w:val="0"/>
      <w:divBdr>
        <w:top w:val="none" w:sz="0" w:space="0" w:color="auto"/>
        <w:left w:val="none" w:sz="0" w:space="0" w:color="auto"/>
        <w:bottom w:val="none" w:sz="0" w:space="0" w:color="auto"/>
        <w:right w:val="none" w:sz="0" w:space="0" w:color="auto"/>
      </w:divBdr>
    </w:div>
    <w:div w:id="1896887079">
      <w:bodyDiv w:val="1"/>
      <w:marLeft w:val="0"/>
      <w:marRight w:val="0"/>
      <w:marTop w:val="0"/>
      <w:marBottom w:val="0"/>
      <w:divBdr>
        <w:top w:val="none" w:sz="0" w:space="0" w:color="auto"/>
        <w:left w:val="none" w:sz="0" w:space="0" w:color="auto"/>
        <w:bottom w:val="none" w:sz="0" w:space="0" w:color="auto"/>
        <w:right w:val="none" w:sz="0" w:space="0" w:color="auto"/>
      </w:divBdr>
    </w:div>
    <w:div w:id="2003509205">
      <w:bodyDiv w:val="1"/>
      <w:marLeft w:val="0"/>
      <w:marRight w:val="0"/>
      <w:marTop w:val="0"/>
      <w:marBottom w:val="0"/>
      <w:divBdr>
        <w:top w:val="none" w:sz="0" w:space="0" w:color="auto"/>
        <w:left w:val="none" w:sz="0" w:space="0" w:color="auto"/>
        <w:bottom w:val="none" w:sz="0" w:space="0" w:color="auto"/>
        <w:right w:val="none" w:sz="0" w:space="0" w:color="auto"/>
      </w:divBdr>
    </w:div>
    <w:div w:id="2060006445">
      <w:bodyDiv w:val="1"/>
      <w:marLeft w:val="0"/>
      <w:marRight w:val="0"/>
      <w:marTop w:val="0"/>
      <w:marBottom w:val="0"/>
      <w:divBdr>
        <w:top w:val="none" w:sz="0" w:space="0" w:color="auto"/>
        <w:left w:val="none" w:sz="0" w:space="0" w:color="auto"/>
        <w:bottom w:val="none" w:sz="0" w:space="0" w:color="auto"/>
        <w:right w:val="none" w:sz="0" w:space="0" w:color="auto"/>
      </w:divBdr>
    </w:div>
    <w:div w:id="2100787187">
      <w:bodyDiv w:val="1"/>
      <w:marLeft w:val="0"/>
      <w:marRight w:val="0"/>
      <w:marTop w:val="0"/>
      <w:marBottom w:val="0"/>
      <w:divBdr>
        <w:top w:val="none" w:sz="0" w:space="0" w:color="auto"/>
        <w:left w:val="none" w:sz="0" w:space="0" w:color="auto"/>
        <w:bottom w:val="none" w:sz="0" w:space="0" w:color="auto"/>
        <w:right w:val="none" w:sz="0" w:space="0" w:color="auto"/>
      </w:divBdr>
    </w:div>
    <w:div w:id="2102531302">
      <w:bodyDiv w:val="1"/>
      <w:marLeft w:val="0"/>
      <w:marRight w:val="0"/>
      <w:marTop w:val="0"/>
      <w:marBottom w:val="0"/>
      <w:divBdr>
        <w:top w:val="none" w:sz="0" w:space="0" w:color="auto"/>
        <w:left w:val="none" w:sz="0" w:space="0" w:color="auto"/>
        <w:bottom w:val="none" w:sz="0" w:space="0" w:color="auto"/>
        <w:right w:val="none" w:sz="0" w:space="0" w:color="auto"/>
      </w:divBdr>
    </w:div>
    <w:div w:id="2128431937">
      <w:bodyDiv w:val="1"/>
      <w:marLeft w:val="0"/>
      <w:marRight w:val="0"/>
      <w:marTop w:val="0"/>
      <w:marBottom w:val="0"/>
      <w:divBdr>
        <w:top w:val="none" w:sz="0" w:space="0" w:color="auto"/>
        <w:left w:val="none" w:sz="0" w:space="0" w:color="auto"/>
        <w:bottom w:val="none" w:sz="0" w:space="0" w:color="auto"/>
        <w:right w:val="none" w:sz="0" w:space="0" w:color="auto"/>
      </w:divBdr>
    </w:div>
    <w:div w:id="2137746737">
      <w:bodyDiv w:val="1"/>
      <w:marLeft w:val="0"/>
      <w:marRight w:val="0"/>
      <w:marTop w:val="0"/>
      <w:marBottom w:val="0"/>
      <w:divBdr>
        <w:top w:val="none" w:sz="0" w:space="0" w:color="auto"/>
        <w:left w:val="none" w:sz="0" w:space="0" w:color="auto"/>
        <w:bottom w:val="none" w:sz="0" w:space="0" w:color="auto"/>
        <w:right w:val="none" w:sz="0" w:space="0" w:color="auto"/>
      </w:divBdr>
    </w:div>
    <w:div w:id="2138524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learning.oreilly.com/videos/cisco-ccna-routing/9780133553734/9780133553734-3_9_2_1_1_OSPF_Basics/\" TargetMode="Externa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learning.oreilly.com/videos/ccna-routing-and/9780134580715/9780134580715-CCNA_03_05_02/" TargetMode="External"/><Relationship Id="rId101" Type="http://schemas.openxmlformats.org/officeDocument/2006/relationships/hyperlink" Target="https://learning.oreilly.com/videos/ccnp-routing-and/9780133962123/9780133962123-3_1_0_0_RIP_Fundamental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learning.oreilly.com/videos/ccnp-routing-and/9780133962123/9780133962123-4_8_0_0_Basic_EIGRP_Configuration_Example/" TargetMode="External"/><Relationship Id="rId105"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pyog\Downloads\Lab_Book_Template_V1.5_NS1_NS2%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6F9E35E042DBD5488EA37BF1C76AED1D" ma:contentTypeVersion="4" ma:contentTypeDescription="Create a new document." ma:contentTypeScope="" ma:versionID="d538f8a31aa678358af0a54d4d497125">
  <xsd:schema xmlns:xsd="http://www.w3.org/2001/XMLSchema" xmlns:xs="http://www.w3.org/2001/XMLSchema" xmlns:p="http://schemas.microsoft.com/office/2006/metadata/properties" xmlns:ns2="318a2a06-b206-4d9b-9437-42c650c14bcb" targetNamespace="http://schemas.microsoft.com/office/2006/metadata/properties" ma:root="true" ma:fieldsID="d0311c9680c3cf8e9b0dcd33caab0d20" ns2:_="">
    <xsd:import namespace="318a2a06-b206-4d9b-9437-42c650c14bc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8a2a06-b206-4d9b-9437-42c650c14b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1241D32-FE8E-45C6-8233-34E3193568DE}">
  <ds:schemaRefs>
    <ds:schemaRef ds:uri="http://schemas.openxmlformats.org/officeDocument/2006/bibliography"/>
  </ds:schemaRefs>
</ds:datastoreItem>
</file>

<file path=customXml/itemProps2.xml><?xml version="1.0" encoding="utf-8"?>
<ds:datastoreItem xmlns:ds="http://schemas.openxmlformats.org/officeDocument/2006/customXml" ds:itemID="{1572A20B-DF00-4768-86FF-14F570A905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8a2a06-b206-4d9b-9437-42c650c14b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7ACD9E8-D23C-42D9-AE8D-064819746A22}">
  <ds:schemaRefs>
    <ds:schemaRef ds:uri="http://schemas.microsoft.com/office/2006/metadata/properties"/>
  </ds:schemaRefs>
</ds:datastoreItem>
</file>

<file path=customXml/itemProps4.xml><?xml version="1.0" encoding="utf-8"?>
<ds:datastoreItem xmlns:ds="http://schemas.openxmlformats.org/officeDocument/2006/customXml" ds:itemID="{95C8BEC9-C0BB-4278-B6DA-4742CEC3BD4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Lab_Book_Template_V1.5_NS1_NS2 (1)</Template>
  <TotalTime>145</TotalTime>
  <Pages>104</Pages>
  <Words>5115</Words>
  <Characters>30441</Characters>
  <Application>Microsoft Office Word</Application>
  <DocSecurity>0</DocSecurity>
  <Lines>869</Lines>
  <Paragraphs>289</Paragraphs>
  <ScaleCrop>false</ScaleCrop>
  <HeadingPairs>
    <vt:vector size="2" baseType="variant">
      <vt:variant>
        <vt:lpstr>Title</vt:lpstr>
      </vt:variant>
      <vt:variant>
        <vt:i4>1</vt:i4>
      </vt:variant>
    </vt:vector>
  </HeadingPairs>
  <TitlesOfParts>
    <vt:vector size="1" baseType="lpstr">
      <vt:lpstr>Lab Configuration Sheet for Student 1A</vt:lpstr>
    </vt:vector>
  </TitlesOfParts>
  <Company>VMware, Inc.</Company>
  <LinksUpToDate>false</LinksUpToDate>
  <CharactersWithSpaces>35267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Configuration Sheet for Student 1A</dc:title>
  <dc:subject/>
  <dc:creator>Yogaraj GP</dc:creator>
  <cp:keywords/>
  <dc:description/>
  <cp:lastModifiedBy>Yogaraj GP</cp:lastModifiedBy>
  <cp:revision>134</cp:revision>
  <dcterms:created xsi:type="dcterms:W3CDTF">2023-11-04T22:38:00Z</dcterms:created>
  <dcterms:modified xsi:type="dcterms:W3CDTF">2024-03-25T02:09:00Z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0x0101006F9E35E042DBD5488EA37BF1C76AED1D</vt:lpwstr>
  </property>
  <property fmtid="{D5CDD505-2E9C-101B-9397-08002B2CF9AE}" pid="3" name="GrammarlyDocumentId">
    <vt:lpwstr>f71200ec-6ecf-4ace-9eff-e78b96040518</vt:lpwstr>
  </property>
</Properties>
</file>