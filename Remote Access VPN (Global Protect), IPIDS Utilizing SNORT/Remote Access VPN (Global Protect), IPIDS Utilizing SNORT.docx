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BF084" w14:textId="77777777" w:rsidR="00C66861" w:rsidRDefault="00C66861" w:rsidP="00C66861">
      <w:pPr>
        <w:pStyle w:val="Title"/>
        <w:jc w:val="center"/>
        <w:rPr>
          <w:rStyle w:val="BookTitle"/>
          <w:b w:val="0"/>
          <w:i w:val="0"/>
          <w:sz w:val="96"/>
          <w:szCs w:val="96"/>
        </w:rPr>
      </w:pPr>
    </w:p>
    <w:p w14:paraId="3CFBD9F1" w14:textId="07C98B97" w:rsidR="001749D5" w:rsidRPr="000024A2" w:rsidRDefault="000024A2" w:rsidP="001A2FC2">
      <w:pPr>
        <w:jc w:val="center"/>
        <w:rPr>
          <w:rStyle w:val="BookTitle"/>
          <w:b w:val="0"/>
          <w:i w:val="0"/>
          <w:sz w:val="44"/>
          <w:szCs w:val="44"/>
        </w:rPr>
      </w:pPr>
      <w:bookmarkStart w:id="0" w:name="_Hlk162214175"/>
      <w:r w:rsidRPr="000024A2">
        <w:rPr>
          <w:rFonts w:asciiTheme="majorHAnsi" w:eastAsiaTheme="majorEastAsia" w:hAnsiTheme="majorHAnsi" w:cstheme="majorBidi"/>
          <w:bCs/>
          <w:iCs/>
          <w:spacing w:val="5"/>
          <w:kern w:val="28"/>
          <w:sz w:val="44"/>
          <w:szCs w:val="44"/>
        </w:rPr>
        <w:t>Remote Access VPN (Global Protect)</w:t>
      </w:r>
      <w:r w:rsidRPr="000024A2">
        <w:rPr>
          <w:rFonts w:asciiTheme="majorHAnsi" w:eastAsiaTheme="majorEastAsia" w:hAnsiTheme="majorHAnsi" w:cstheme="majorBidi"/>
          <w:bCs/>
          <w:iCs/>
          <w:spacing w:val="5"/>
          <w:kern w:val="28"/>
          <w:sz w:val="44"/>
          <w:szCs w:val="44"/>
        </w:rPr>
        <w:t>, IP/IDS Utilizing SNORT</w:t>
      </w:r>
    </w:p>
    <w:bookmarkEnd w:id="0"/>
    <w:p w14:paraId="131BFCBA" w14:textId="1AFB7D1F" w:rsidR="00C66861" w:rsidRDefault="00D7441F" w:rsidP="001A2FC2">
      <w:pPr>
        <w:jc w:val="center"/>
      </w:pPr>
      <w:r>
        <w:t xml:space="preserve">Yogaraj </w:t>
      </w:r>
      <w:proofErr w:type="spellStart"/>
      <w:r>
        <w:t>Govindarajalu</w:t>
      </w:r>
      <w:proofErr w:type="spellEnd"/>
      <w:r>
        <w:t xml:space="preserve"> Prabagaran</w:t>
      </w:r>
    </w:p>
    <w:p w14:paraId="2A62EB0C" w14:textId="42FF7FBA" w:rsidR="00C66861" w:rsidRPr="00BE13BE" w:rsidRDefault="00C66861">
      <w:pPr>
        <w:spacing w:line="276" w:lineRule="auto"/>
      </w:pPr>
      <w:r>
        <w:br w:type="page"/>
      </w:r>
    </w:p>
    <w:bookmarkStart w:id="1" w:name="_Toc161348712"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2FDFFEE8" w14:textId="77777777" w:rsidR="0082782C" w:rsidRDefault="0082782C" w:rsidP="00120CD5">
          <w:pPr>
            <w:pStyle w:val="Heading1"/>
          </w:pPr>
          <w:r>
            <w:t>Table of Contents</w:t>
          </w:r>
          <w:bookmarkEnd w:id="1"/>
        </w:p>
        <w:p w14:paraId="7574B414" w14:textId="2DBC774B" w:rsidR="00897D8B" w:rsidRDefault="0082782C">
          <w:pPr>
            <w:pStyle w:val="TOC1"/>
            <w:tabs>
              <w:tab w:val="right" w:leader="dot" w:pos="9350"/>
            </w:tabs>
            <w:rPr>
              <w:rFonts w:eastAsiaTheme="minorEastAsia" w:cstheme="minorBidi"/>
              <w:b w:val="0"/>
              <w:bCs w:val="0"/>
              <w:noProof/>
              <w:kern w:val="2"/>
              <w:lang w:val="en-CA" w:eastAsia="en-CA"/>
              <w14:ligatures w14:val="standardContextual"/>
            </w:rPr>
          </w:pPr>
          <w:r>
            <w:rPr>
              <w:b w:val="0"/>
              <w:bCs w:val="0"/>
            </w:rPr>
            <w:fldChar w:fldCharType="begin"/>
          </w:r>
          <w:r>
            <w:instrText xml:space="preserve"> TOC \o "1-3" \h \z \u </w:instrText>
          </w:r>
          <w:r>
            <w:rPr>
              <w:b w:val="0"/>
              <w:bCs w:val="0"/>
            </w:rPr>
            <w:fldChar w:fldCharType="separate"/>
          </w:r>
          <w:hyperlink w:anchor="_Toc161348712" w:history="1">
            <w:r w:rsidR="00897D8B" w:rsidRPr="005867A8">
              <w:rPr>
                <w:rStyle w:val="Hyperlink"/>
                <w:noProof/>
              </w:rPr>
              <w:t>Table of Contents</w:t>
            </w:r>
            <w:r w:rsidR="00897D8B">
              <w:rPr>
                <w:noProof/>
                <w:webHidden/>
              </w:rPr>
              <w:tab/>
            </w:r>
            <w:r w:rsidR="00897D8B">
              <w:rPr>
                <w:noProof/>
                <w:webHidden/>
              </w:rPr>
              <w:fldChar w:fldCharType="begin"/>
            </w:r>
            <w:r w:rsidR="00897D8B">
              <w:rPr>
                <w:noProof/>
                <w:webHidden/>
              </w:rPr>
              <w:instrText xml:space="preserve"> PAGEREF _Toc161348712 \h </w:instrText>
            </w:r>
            <w:r w:rsidR="00897D8B">
              <w:rPr>
                <w:noProof/>
                <w:webHidden/>
              </w:rPr>
            </w:r>
            <w:r w:rsidR="00897D8B">
              <w:rPr>
                <w:noProof/>
                <w:webHidden/>
              </w:rPr>
              <w:fldChar w:fldCharType="separate"/>
            </w:r>
            <w:r w:rsidR="00897D8B">
              <w:rPr>
                <w:noProof/>
                <w:webHidden/>
              </w:rPr>
              <w:t>2</w:t>
            </w:r>
            <w:r w:rsidR="00897D8B">
              <w:rPr>
                <w:noProof/>
                <w:webHidden/>
              </w:rPr>
              <w:fldChar w:fldCharType="end"/>
            </w:r>
          </w:hyperlink>
        </w:p>
        <w:p w14:paraId="192D6678" w14:textId="51236373"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13" w:history="1">
            <w:r w:rsidR="00897D8B" w:rsidRPr="005867A8">
              <w:rPr>
                <w:rStyle w:val="Hyperlink"/>
                <w:noProof/>
              </w:rPr>
              <w:t>Lab 4- Remote Access VPN (Global Protect)</w:t>
            </w:r>
            <w:r w:rsidR="00897D8B">
              <w:rPr>
                <w:noProof/>
                <w:webHidden/>
              </w:rPr>
              <w:tab/>
            </w:r>
            <w:r w:rsidR="00897D8B">
              <w:rPr>
                <w:noProof/>
                <w:webHidden/>
              </w:rPr>
              <w:fldChar w:fldCharType="begin"/>
            </w:r>
            <w:r w:rsidR="00897D8B">
              <w:rPr>
                <w:noProof/>
                <w:webHidden/>
              </w:rPr>
              <w:instrText xml:space="preserve"> PAGEREF _Toc161348713 \h </w:instrText>
            </w:r>
            <w:r w:rsidR="00897D8B">
              <w:rPr>
                <w:noProof/>
                <w:webHidden/>
              </w:rPr>
            </w:r>
            <w:r w:rsidR="00897D8B">
              <w:rPr>
                <w:noProof/>
                <w:webHidden/>
              </w:rPr>
              <w:fldChar w:fldCharType="separate"/>
            </w:r>
            <w:r w:rsidR="00897D8B">
              <w:rPr>
                <w:noProof/>
                <w:webHidden/>
              </w:rPr>
              <w:t>3</w:t>
            </w:r>
            <w:r w:rsidR="00897D8B">
              <w:rPr>
                <w:noProof/>
                <w:webHidden/>
              </w:rPr>
              <w:fldChar w:fldCharType="end"/>
            </w:r>
          </w:hyperlink>
        </w:p>
        <w:p w14:paraId="7DC0BF2A" w14:textId="0A9B1073"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14" w:history="1">
            <w:r w:rsidR="00897D8B" w:rsidRPr="005867A8">
              <w:rPr>
                <w:rStyle w:val="Hyperlink"/>
                <w:noProof/>
              </w:rPr>
              <w:t>Part 1- Building the initial Topology.</w:t>
            </w:r>
            <w:r w:rsidR="00897D8B">
              <w:rPr>
                <w:noProof/>
                <w:webHidden/>
              </w:rPr>
              <w:tab/>
            </w:r>
            <w:r w:rsidR="00897D8B">
              <w:rPr>
                <w:noProof/>
                <w:webHidden/>
              </w:rPr>
              <w:fldChar w:fldCharType="begin"/>
            </w:r>
            <w:r w:rsidR="00897D8B">
              <w:rPr>
                <w:noProof/>
                <w:webHidden/>
              </w:rPr>
              <w:instrText xml:space="preserve"> PAGEREF _Toc161348714 \h </w:instrText>
            </w:r>
            <w:r w:rsidR="00897D8B">
              <w:rPr>
                <w:noProof/>
                <w:webHidden/>
              </w:rPr>
            </w:r>
            <w:r w:rsidR="00897D8B">
              <w:rPr>
                <w:noProof/>
                <w:webHidden/>
              </w:rPr>
              <w:fldChar w:fldCharType="separate"/>
            </w:r>
            <w:r w:rsidR="00897D8B">
              <w:rPr>
                <w:noProof/>
                <w:webHidden/>
              </w:rPr>
              <w:t>3</w:t>
            </w:r>
            <w:r w:rsidR="00897D8B">
              <w:rPr>
                <w:noProof/>
                <w:webHidden/>
              </w:rPr>
              <w:fldChar w:fldCharType="end"/>
            </w:r>
          </w:hyperlink>
        </w:p>
        <w:p w14:paraId="6672A996" w14:textId="13BF6272"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15" w:history="1">
            <w:r w:rsidR="00897D8B" w:rsidRPr="005867A8">
              <w:rPr>
                <w:rStyle w:val="Hyperlink"/>
                <w:noProof/>
              </w:rPr>
              <w:t>Description</w:t>
            </w:r>
            <w:r w:rsidR="00897D8B">
              <w:rPr>
                <w:noProof/>
                <w:webHidden/>
              </w:rPr>
              <w:tab/>
            </w:r>
            <w:r w:rsidR="00897D8B">
              <w:rPr>
                <w:noProof/>
                <w:webHidden/>
              </w:rPr>
              <w:fldChar w:fldCharType="begin"/>
            </w:r>
            <w:r w:rsidR="00897D8B">
              <w:rPr>
                <w:noProof/>
                <w:webHidden/>
              </w:rPr>
              <w:instrText xml:space="preserve"> PAGEREF _Toc161348715 \h </w:instrText>
            </w:r>
            <w:r w:rsidR="00897D8B">
              <w:rPr>
                <w:noProof/>
                <w:webHidden/>
              </w:rPr>
            </w:r>
            <w:r w:rsidR="00897D8B">
              <w:rPr>
                <w:noProof/>
                <w:webHidden/>
              </w:rPr>
              <w:fldChar w:fldCharType="separate"/>
            </w:r>
            <w:r w:rsidR="00897D8B">
              <w:rPr>
                <w:noProof/>
                <w:webHidden/>
              </w:rPr>
              <w:t>3</w:t>
            </w:r>
            <w:r w:rsidR="00897D8B">
              <w:rPr>
                <w:noProof/>
                <w:webHidden/>
              </w:rPr>
              <w:fldChar w:fldCharType="end"/>
            </w:r>
          </w:hyperlink>
        </w:p>
        <w:p w14:paraId="57E0DF18" w14:textId="0D11D182"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16" w:history="1">
            <w:r w:rsidR="00897D8B" w:rsidRPr="005867A8">
              <w:rPr>
                <w:rStyle w:val="Hyperlink"/>
                <w:noProof/>
              </w:rPr>
              <w:t>Preparation</w:t>
            </w:r>
            <w:r w:rsidR="00897D8B">
              <w:rPr>
                <w:noProof/>
                <w:webHidden/>
              </w:rPr>
              <w:tab/>
            </w:r>
            <w:r w:rsidR="00897D8B">
              <w:rPr>
                <w:noProof/>
                <w:webHidden/>
              </w:rPr>
              <w:fldChar w:fldCharType="begin"/>
            </w:r>
            <w:r w:rsidR="00897D8B">
              <w:rPr>
                <w:noProof/>
                <w:webHidden/>
              </w:rPr>
              <w:instrText xml:space="preserve"> PAGEREF _Toc161348716 \h </w:instrText>
            </w:r>
            <w:r w:rsidR="00897D8B">
              <w:rPr>
                <w:noProof/>
                <w:webHidden/>
              </w:rPr>
            </w:r>
            <w:r w:rsidR="00897D8B">
              <w:rPr>
                <w:noProof/>
                <w:webHidden/>
              </w:rPr>
              <w:fldChar w:fldCharType="separate"/>
            </w:r>
            <w:r w:rsidR="00897D8B">
              <w:rPr>
                <w:noProof/>
                <w:webHidden/>
              </w:rPr>
              <w:t>3</w:t>
            </w:r>
            <w:r w:rsidR="00897D8B">
              <w:rPr>
                <w:noProof/>
                <w:webHidden/>
              </w:rPr>
              <w:fldChar w:fldCharType="end"/>
            </w:r>
          </w:hyperlink>
        </w:p>
        <w:p w14:paraId="68DB825E" w14:textId="7BB1C657"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17" w:history="1">
            <w:r w:rsidR="00897D8B" w:rsidRPr="005867A8">
              <w:rPr>
                <w:rStyle w:val="Hyperlink"/>
                <w:noProof/>
              </w:rPr>
              <w:t>Observations</w:t>
            </w:r>
            <w:r w:rsidR="00897D8B">
              <w:rPr>
                <w:noProof/>
                <w:webHidden/>
              </w:rPr>
              <w:tab/>
            </w:r>
            <w:r w:rsidR="00897D8B">
              <w:rPr>
                <w:noProof/>
                <w:webHidden/>
              </w:rPr>
              <w:fldChar w:fldCharType="begin"/>
            </w:r>
            <w:r w:rsidR="00897D8B">
              <w:rPr>
                <w:noProof/>
                <w:webHidden/>
              </w:rPr>
              <w:instrText xml:space="preserve"> PAGEREF _Toc161348717 \h </w:instrText>
            </w:r>
            <w:r w:rsidR="00897D8B">
              <w:rPr>
                <w:noProof/>
                <w:webHidden/>
              </w:rPr>
            </w:r>
            <w:r w:rsidR="00897D8B">
              <w:rPr>
                <w:noProof/>
                <w:webHidden/>
              </w:rPr>
              <w:fldChar w:fldCharType="separate"/>
            </w:r>
            <w:r w:rsidR="00897D8B">
              <w:rPr>
                <w:noProof/>
                <w:webHidden/>
              </w:rPr>
              <w:t>3</w:t>
            </w:r>
            <w:r w:rsidR="00897D8B">
              <w:rPr>
                <w:noProof/>
                <w:webHidden/>
              </w:rPr>
              <w:fldChar w:fldCharType="end"/>
            </w:r>
          </w:hyperlink>
        </w:p>
        <w:p w14:paraId="48254A82" w14:textId="1E44FCD5"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18" w:history="1">
            <w:r w:rsidR="00897D8B" w:rsidRPr="005867A8">
              <w:rPr>
                <w:rStyle w:val="Hyperlink"/>
                <w:noProof/>
              </w:rPr>
              <w:t>Screenshots</w:t>
            </w:r>
            <w:r w:rsidR="00897D8B">
              <w:rPr>
                <w:noProof/>
                <w:webHidden/>
              </w:rPr>
              <w:tab/>
            </w:r>
            <w:r w:rsidR="00897D8B">
              <w:rPr>
                <w:noProof/>
                <w:webHidden/>
              </w:rPr>
              <w:fldChar w:fldCharType="begin"/>
            </w:r>
            <w:r w:rsidR="00897D8B">
              <w:rPr>
                <w:noProof/>
                <w:webHidden/>
              </w:rPr>
              <w:instrText xml:space="preserve"> PAGEREF _Toc161348718 \h </w:instrText>
            </w:r>
            <w:r w:rsidR="00897D8B">
              <w:rPr>
                <w:noProof/>
                <w:webHidden/>
              </w:rPr>
            </w:r>
            <w:r w:rsidR="00897D8B">
              <w:rPr>
                <w:noProof/>
                <w:webHidden/>
              </w:rPr>
              <w:fldChar w:fldCharType="separate"/>
            </w:r>
            <w:r w:rsidR="00897D8B">
              <w:rPr>
                <w:noProof/>
                <w:webHidden/>
              </w:rPr>
              <w:t>4</w:t>
            </w:r>
            <w:r w:rsidR="00897D8B">
              <w:rPr>
                <w:noProof/>
                <w:webHidden/>
              </w:rPr>
              <w:fldChar w:fldCharType="end"/>
            </w:r>
          </w:hyperlink>
        </w:p>
        <w:p w14:paraId="59A82874" w14:textId="1F1A36B2"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19" w:history="1">
            <w:r w:rsidR="00897D8B" w:rsidRPr="005867A8">
              <w:rPr>
                <w:rStyle w:val="Hyperlink"/>
                <w:noProof/>
              </w:rPr>
              <w:t>Reflection</w:t>
            </w:r>
            <w:r w:rsidR="00897D8B">
              <w:rPr>
                <w:noProof/>
                <w:webHidden/>
              </w:rPr>
              <w:tab/>
            </w:r>
            <w:r w:rsidR="00897D8B">
              <w:rPr>
                <w:noProof/>
                <w:webHidden/>
              </w:rPr>
              <w:fldChar w:fldCharType="begin"/>
            </w:r>
            <w:r w:rsidR="00897D8B">
              <w:rPr>
                <w:noProof/>
                <w:webHidden/>
              </w:rPr>
              <w:instrText xml:space="preserve"> PAGEREF _Toc161348719 \h </w:instrText>
            </w:r>
            <w:r w:rsidR="00897D8B">
              <w:rPr>
                <w:noProof/>
                <w:webHidden/>
              </w:rPr>
            </w:r>
            <w:r w:rsidR="00897D8B">
              <w:rPr>
                <w:noProof/>
                <w:webHidden/>
              </w:rPr>
              <w:fldChar w:fldCharType="separate"/>
            </w:r>
            <w:r w:rsidR="00897D8B">
              <w:rPr>
                <w:noProof/>
                <w:webHidden/>
              </w:rPr>
              <w:t>8</w:t>
            </w:r>
            <w:r w:rsidR="00897D8B">
              <w:rPr>
                <w:noProof/>
                <w:webHidden/>
              </w:rPr>
              <w:fldChar w:fldCharType="end"/>
            </w:r>
          </w:hyperlink>
        </w:p>
        <w:p w14:paraId="2324D211" w14:textId="7CB3A666"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20" w:history="1">
            <w:r w:rsidR="00897D8B" w:rsidRPr="005867A8">
              <w:rPr>
                <w:rStyle w:val="Hyperlink"/>
                <w:noProof/>
              </w:rPr>
              <w:t>Part 2- Configure Global Protect to allow remote access to your users:</w:t>
            </w:r>
            <w:r w:rsidR="00897D8B">
              <w:rPr>
                <w:noProof/>
                <w:webHidden/>
              </w:rPr>
              <w:tab/>
            </w:r>
            <w:r w:rsidR="00897D8B">
              <w:rPr>
                <w:noProof/>
                <w:webHidden/>
              </w:rPr>
              <w:fldChar w:fldCharType="begin"/>
            </w:r>
            <w:r w:rsidR="00897D8B">
              <w:rPr>
                <w:noProof/>
                <w:webHidden/>
              </w:rPr>
              <w:instrText xml:space="preserve"> PAGEREF _Toc161348720 \h </w:instrText>
            </w:r>
            <w:r w:rsidR="00897D8B">
              <w:rPr>
                <w:noProof/>
                <w:webHidden/>
              </w:rPr>
            </w:r>
            <w:r w:rsidR="00897D8B">
              <w:rPr>
                <w:noProof/>
                <w:webHidden/>
              </w:rPr>
              <w:fldChar w:fldCharType="separate"/>
            </w:r>
            <w:r w:rsidR="00897D8B">
              <w:rPr>
                <w:noProof/>
                <w:webHidden/>
              </w:rPr>
              <w:t>9</w:t>
            </w:r>
            <w:r w:rsidR="00897D8B">
              <w:rPr>
                <w:noProof/>
                <w:webHidden/>
              </w:rPr>
              <w:fldChar w:fldCharType="end"/>
            </w:r>
          </w:hyperlink>
        </w:p>
        <w:p w14:paraId="569BAD8B" w14:textId="51897CE5"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1" w:history="1">
            <w:r w:rsidR="00897D8B" w:rsidRPr="005867A8">
              <w:rPr>
                <w:rStyle w:val="Hyperlink"/>
                <w:noProof/>
              </w:rPr>
              <w:t>Description</w:t>
            </w:r>
            <w:r w:rsidR="00897D8B">
              <w:rPr>
                <w:noProof/>
                <w:webHidden/>
              </w:rPr>
              <w:tab/>
            </w:r>
            <w:r w:rsidR="00897D8B">
              <w:rPr>
                <w:noProof/>
                <w:webHidden/>
              </w:rPr>
              <w:fldChar w:fldCharType="begin"/>
            </w:r>
            <w:r w:rsidR="00897D8B">
              <w:rPr>
                <w:noProof/>
                <w:webHidden/>
              </w:rPr>
              <w:instrText xml:space="preserve"> PAGEREF _Toc161348721 \h </w:instrText>
            </w:r>
            <w:r w:rsidR="00897D8B">
              <w:rPr>
                <w:noProof/>
                <w:webHidden/>
              </w:rPr>
            </w:r>
            <w:r w:rsidR="00897D8B">
              <w:rPr>
                <w:noProof/>
                <w:webHidden/>
              </w:rPr>
              <w:fldChar w:fldCharType="separate"/>
            </w:r>
            <w:r w:rsidR="00897D8B">
              <w:rPr>
                <w:noProof/>
                <w:webHidden/>
              </w:rPr>
              <w:t>9</w:t>
            </w:r>
            <w:r w:rsidR="00897D8B">
              <w:rPr>
                <w:noProof/>
                <w:webHidden/>
              </w:rPr>
              <w:fldChar w:fldCharType="end"/>
            </w:r>
          </w:hyperlink>
        </w:p>
        <w:p w14:paraId="2D5D7F65" w14:textId="0F3A9523"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2" w:history="1">
            <w:r w:rsidR="00897D8B" w:rsidRPr="005867A8">
              <w:rPr>
                <w:rStyle w:val="Hyperlink"/>
                <w:noProof/>
              </w:rPr>
              <w:t>Preparation</w:t>
            </w:r>
            <w:r w:rsidR="00897D8B">
              <w:rPr>
                <w:noProof/>
                <w:webHidden/>
              </w:rPr>
              <w:tab/>
            </w:r>
            <w:r w:rsidR="00897D8B">
              <w:rPr>
                <w:noProof/>
                <w:webHidden/>
              </w:rPr>
              <w:fldChar w:fldCharType="begin"/>
            </w:r>
            <w:r w:rsidR="00897D8B">
              <w:rPr>
                <w:noProof/>
                <w:webHidden/>
              </w:rPr>
              <w:instrText xml:space="preserve"> PAGEREF _Toc161348722 \h </w:instrText>
            </w:r>
            <w:r w:rsidR="00897D8B">
              <w:rPr>
                <w:noProof/>
                <w:webHidden/>
              </w:rPr>
            </w:r>
            <w:r w:rsidR="00897D8B">
              <w:rPr>
                <w:noProof/>
                <w:webHidden/>
              </w:rPr>
              <w:fldChar w:fldCharType="separate"/>
            </w:r>
            <w:r w:rsidR="00897D8B">
              <w:rPr>
                <w:noProof/>
                <w:webHidden/>
              </w:rPr>
              <w:t>9</w:t>
            </w:r>
            <w:r w:rsidR="00897D8B">
              <w:rPr>
                <w:noProof/>
                <w:webHidden/>
              </w:rPr>
              <w:fldChar w:fldCharType="end"/>
            </w:r>
          </w:hyperlink>
        </w:p>
        <w:p w14:paraId="76ED0D9F" w14:textId="72E0B527"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3" w:history="1">
            <w:r w:rsidR="00897D8B" w:rsidRPr="005867A8">
              <w:rPr>
                <w:rStyle w:val="Hyperlink"/>
                <w:noProof/>
              </w:rPr>
              <w:t>Observations</w:t>
            </w:r>
            <w:r w:rsidR="00897D8B">
              <w:rPr>
                <w:noProof/>
                <w:webHidden/>
              </w:rPr>
              <w:tab/>
            </w:r>
            <w:r w:rsidR="00897D8B">
              <w:rPr>
                <w:noProof/>
                <w:webHidden/>
              </w:rPr>
              <w:fldChar w:fldCharType="begin"/>
            </w:r>
            <w:r w:rsidR="00897D8B">
              <w:rPr>
                <w:noProof/>
                <w:webHidden/>
              </w:rPr>
              <w:instrText xml:space="preserve"> PAGEREF _Toc161348723 \h </w:instrText>
            </w:r>
            <w:r w:rsidR="00897D8B">
              <w:rPr>
                <w:noProof/>
                <w:webHidden/>
              </w:rPr>
            </w:r>
            <w:r w:rsidR="00897D8B">
              <w:rPr>
                <w:noProof/>
                <w:webHidden/>
              </w:rPr>
              <w:fldChar w:fldCharType="separate"/>
            </w:r>
            <w:r w:rsidR="00897D8B">
              <w:rPr>
                <w:noProof/>
                <w:webHidden/>
              </w:rPr>
              <w:t>9</w:t>
            </w:r>
            <w:r w:rsidR="00897D8B">
              <w:rPr>
                <w:noProof/>
                <w:webHidden/>
              </w:rPr>
              <w:fldChar w:fldCharType="end"/>
            </w:r>
          </w:hyperlink>
        </w:p>
        <w:p w14:paraId="7F3074FC" w14:textId="44271745"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4" w:history="1">
            <w:r w:rsidR="00897D8B" w:rsidRPr="005867A8">
              <w:rPr>
                <w:rStyle w:val="Hyperlink"/>
                <w:noProof/>
              </w:rPr>
              <w:t>Screenshots</w:t>
            </w:r>
            <w:r w:rsidR="00897D8B">
              <w:rPr>
                <w:noProof/>
                <w:webHidden/>
              </w:rPr>
              <w:tab/>
            </w:r>
            <w:r w:rsidR="00897D8B">
              <w:rPr>
                <w:noProof/>
                <w:webHidden/>
              </w:rPr>
              <w:fldChar w:fldCharType="begin"/>
            </w:r>
            <w:r w:rsidR="00897D8B">
              <w:rPr>
                <w:noProof/>
                <w:webHidden/>
              </w:rPr>
              <w:instrText xml:space="preserve"> PAGEREF _Toc161348724 \h </w:instrText>
            </w:r>
            <w:r w:rsidR="00897D8B">
              <w:rPr>
                <w:noProof/>
                <w:webHidden/>
              </w:rPr>
            </w:r>
            <w:r w:rsidR="00897D8B">
              <w:rPr>
                <w:noProof/>
                <w:webHidden/>
              </w:rPr>
              <w:fldChar w:fldCharType="separate"/>
            </w:r>
            <w:r w:rsidR="00897D8B">
              <w:rPr>
                <w:noProof/>
                <w:webHidden/>
              </w:rPr>
              <w:t>10</w:t>
            </w:r>
            <w:r w:rsidR="00897D8B">
              <w:rPr>
                <w:noProof/>
                <w:webHidden/>
              </w:rPr>
              <w:fldChar w:fldCharType="end"/>
            </w:r>
          </w:hyperlink>
        </w:p>
        <w:p w14:paraId="0104DADE" w14:textId="208724B1"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5" w:history="1">
            <w:r w:rsidR="00897D8B" w:rsidRPr="005867A8">
              <w:rPr>
                <w:rStyle w:val="Hyperlink"/>
                <w:noProof/>
              </w:rPr>
              <w:t>Reflection</w:t>
            </w:r>
            <w:r w:rsidR="00897D8B">
              <w:rPr>
                <w:noProof/>
                <w:webHidden/>
              </w:rPr>
              <w:tab/>
            </w:r>
            <w:r w:rsidR="00897D8B">
              <w:rPr>
                <w:noProof/>
                <w:webHidden/>
              </w:rPr>
              <w:fldChar w:fldCharType="begin"/>
            </w:r>
            <w:r w:rsidR="00897D8B">
              <w:rPr>
                <w:noProof/>
                <w:webHidden/>
              </w:rPr>
              <w:instrText xml:space="preserve"> PAGEREF _Toc161348725 \h </w:instrText>
            </w:r>
            <w:r w:rsidR="00897D8B">
              <w:rPr>
                <w:noProof/>
                <w:webHidden/>
              </w:rPr>
            </w:r>
            <w:r w:rsidR="00897D8B">
              <w:rPr>
                <w:noProof/>
                <w:webHidden/>
              </w:rPr>
              <w:fldChar w:fldCharType="separate"/>
            </w:r>
            <w:r w:rsidR="00897D8B">
              <w:rPr>
                <w:noProof/>
                <w:webHidden/>
              </w:rPr>
              <w:t>16</w:t>
            </w:r>
            <w:r w:rsidR="00897D8B">
              <w:rPr>
                <w:noProof/>
                <w:webHidden/>
              </w:rPr>
              <w:fldChar w:fldCharType="end"/>
            </w:r>
          </w:hyperlink>
        </w:p>
        <w:p w14:paraId="324D18BE" w14:textId="6BF22769"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26" w:history="1">
            <w:r w:rsidR="00897D8B" w:rsidRPr="005867A8">
              <w:rPr>
                <w:rStyle w:val="Hyperlink"/>
                <w:noProof/>
              </w:rPr>
              <w:t>Lab 5- Monitoring Network Traffic (IP/IDS)</w:t>
            </w:r>
            <w:r w:rsidR="00897D8B">
              <w:rPr>
                <w:noProof/>
                <w:webHidden/>
              </w:rPr>
              <w:tab/>
            </w:r>
            <w:r w:rsidR="00897D8B">
              <w:rPr>
                <w:noProof/>
                <w:webHidden/>
              </w:rPr>
              <w:fldChar w:fldCharType="begin"/>
            </w:r>
            <w:r w:rsidR="00897D8B">
              <w:rPr>
                <w:noProof/>
                <w:webHidden/>
              </w:rPr>
              <w:instrText xml:space="preserve"> PAGEREF _Toc161348726 \h </w:instrText>
            </w:r>
            <w:r w:rsidR="00897D8B">
              <w:rPr>
                <w:noProof/>
                <w:webHidden/>
              </w:rPr>
            </w:r>
            <w:r w:rsidR="00897D8B">
              <w:rPr>
                <w:noProof/>
                <w:webHidden/>
              </w:rPr>
              <w:fldChar w:fldCharType="separate"/>
            </w:r>
            <w:r w:rsidR="00897D8B">
              <w:rPr>
                <w:noProof/>
                <w:webHidden/>
              </w:rPr>
              <w:t>16</w:t>
            </w:r>
            <w:r w:rsidR="00897D8B">
              <w:rPr>
                <w:noProof/>
                <w:webHidden/>
              </w:rPr>
              <w:fldChar w:fldCharType="end"/>
            </w:r>
          </w:hyperlink>
        </w:p>
        <w:p w14:paraId="52BAFD4D" w14:textId="34D831BD"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27" w:history="1">
            <w:r w:rsidR="00897D8B" w:rsidRPr="005867A8">
              <w:rPr>
                <w:rStyle w:val="Hyperlink"/>
                <w:noProof/>
              </w:rPr>
              <w:t>Part 1- Installation of the packages and SNORT</w:t>
            </w:r>
            <w:r w:rsidR="00897D8B">
              <w:rPr>
                <w:noProof/>
                <w:webHidden/>
              </w:rPr>
              <w:tab/>
            </w:r>
            <w:r w:rsidR="00897D8B">
              <w:rPr>
                <w:noProof/>
                <w:webHidden/>
              </w:rPr>
              <w:fldChar w:fldCharType="begin"/>
            </w:r>
            <w:r w:rsidR="00897D8B">
              <w:rPr>
                <w:noProof/>
                <w:webHidden/>
              </w:rPr>
              <w:instrText xml:space="preserve"> PAGEREF _Toc161348727 \h </w:instrText>
            </w:r>
            <w:r w:rsidR="00897D8B">
              <w:rPr>
                <w:noProof/>
                <w:webHidden/>
              </w:rPr>
            </w:r>
            <w:r w:rsidR="00897D8B">
              <w:rPr>
                <w:noProof/>
                <w:webHidden/>
              </w:rPr>
              <w:fldChar w:fldCharType="separate"/>
            </w:r>
            <w:r w:rsidR="00897D8B">
              <w:rPr>
                <w:noProof/>
                <w:webHidden/>
              </w:rPr>
              <w:t>16</w:t>
            </w:r>
            <w:r w:rsidR="00897D8B">
              <w:rPr>
                <w:noProof/>
                <w:webHidden/>
              </w:rPr>
              <w:fldChar w:fldCharType="end"/>
            </w:r>
          </w:hyperlink>
        </w:p>
        <w:p w14:paraId="6A9454DD" w14:textId="1FAB84F9"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8" w:history="1">
            <w:r w:rsidR="00897D8B" w:rsidRPr="005867A8">
              <w:rPr>
                <w:rStyle w:val="Hyperlink"/>
                <w:noProof/>
              </w:rPr>
              <w:t>Description</w:t>
            </w:r>
            <w:r w:rsidR="00897D8B">
              <w:rPr>
                <w:noProof/>
                <w:webHidden/>
              </w:rPr>
              <w:tab/>
            </w:r>
            <w:r w:rsidR="00897D8B">
              <w:rPr>
                <w:noProof/>
                <w:webHidden/>
              </w:rPr>
              <w:fldChar w:fldCharType="begin"/>
            </w:r>
            <w:r w:rsidR="00897D8B">
              <w:rPr>
                <w:noProof/>
                <w:webHidden/>
              </w:rPr>
              <w:instrText xml:space="preserve"> PAGEREF _Toc161348728 \h </w:instrText>
            </w:r>
            <w:r w:rsidR="00897D8B">
              <w:rPr>
                <w:noProof/>
                <w:webHidden/>
              </w:rPr>
            </w:r>
            <w:r w:rsidR="00897D8B">
              <w:rPr>
                <w:noProof/>
                <w:webHidden/>
              </w:rPr>
              <w:fldChar w:fldCharType="separate"/>
            </w:r>
            <w:r w:rsidR="00897D8B">
              <w:rPr>
                <w:noProof/>
                <w:webHidden/>
              </w:rPr>
              <w:t>16</w:t>
            </w:r>
            <w:r w:rsidR="00897D8B">
              <w:rPr>
                <w:noProof/>
                <w:webHidden/>
              </w:rPr>
              <w:fldChar w:fldCharType="end"/>
            </w:r>
          </w:hyperlink>
        </w:p>
        <w:p w14:paraId="57889B5E" w14:textId="166F6A76"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29" w:history="1">
            <w:r w:rsidR="00897D8B" w:rsidRPr="005867A8">
              <w:rPr>
                <w:rStyle w:val="Hyperlink"/>
                <w:noProof/>
              </w:rPr>
              <w:t>Preparation</w:t>
            </w:r>
            <w:r w:rsidR="00897D8B">
              <w:rPr>
                <w:noProof/>
                <w:webHidden/>
              </w:rPr>
              <w:tab/>
            </w:r>
            <w:r w:rsidR="00897D8B">
              <w:rPr>
                <w:noProof/>
                <w:webHidden/>
              </w:rPr>
              <w:fldChar w:fldCharType="begin"/>
            </w:r>
            <w:r w:rsidR="00897D8B">
              <w:rPr>
                <w:noProof/>
                <w:webHidden/>
              </w:rPr>
              <w:instrText xml:space="preserve"> PAGEREF _Toc161348729 \h </w:instrText>
            </w:r>
            <w:r w:rsidR="00897D8B">
              <w:rPr>
                <w:noProof/>
                <w:webHidden/>
              </w:rPr>
            </w:r>
            <w:r w:rsidR="00897D8B">
              <w:rPr>
                <w:noProof/>
                <w:webHidden/>
              </w:rPr>
              <w:fldChar w:fldCharType="separate"/>
            </w:r>
            <w:r w:rsidR="00897D8B">
              <w:rPr>
                <w:noProof/>
                <w:webHidden/>
              </w:rPr>
              <w:t>16</w:t>
            </w:r>
            <w:r w:rsidR="00897D8B">
              <w:rPr>
                <w:noProof/>
                <w:webHidden/>
              </w:rPr>
              <w:fldChar w:fldCharType="end"/>
            </w:r>
          </w:hyperlink>
        </w:p>
        <w:p w14:paraId="2EBD535F" w14:textId="6DD8E089"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0" w:history="1">
            <w:r w:rsidR="00897D8B" w:rsidRPr="005867A8">
              <w:rPr>
                <w:rStyle w:val="Hyperlink"/>
                <w:noProof/>
              </w:rPr>
              <w:t>Observations</w:t>
            </w:r>
            <w:r w:rsidR="00897D8B">
              <w:rPr>
                <w:noProof/>
                <w:webHidden/>
              </w:rPr>
              <w:tab/>
            </w:r>
            <w:r w:rsidR="00897D8B">
              <w:rPr>
                <w:noProof/>
                <w:webHidden/>
              </w:rPr>
              <w:fldChar w:fldCharType="begin"/>
            </w:r>
            <w:r w:rsidR="00897D8B">
              <w:rPr>
                <w:noProof/>
                <w:webHidden/>
              </w:rPr>
              <w:instrText xml:space="preserve"> PAGEREF _Toc161348730 \h </w:instrText>
            </w:r>
            <w:r w:rsidR="00897D8B">
              <w:rPr>
                <w:noProof/>
                <w:webHidden/>
              </w:rPr>
            </w:r>
            <w:r w:rsidR="00897D8B">
              <w:rPr>
                <w:noProof/>
                <w:webHidden/>
              </w:rPr>
              <w:fldChar w:fldCharType="separate"/>
            </w:r>
            <w:r w:rsidR="00897D8B">
              <w:rPr>
                <w:noProof/>
                <w:webHidden/>
              </w:rPr>
              <w:t>17</w:t>
            </w:r>
            <w:r w:rsidR="00897D8B">
              <w:rPr>
                <w:noProof/>
                <w:webHidden/>
              </w:rPr>
              <w:fldChar w:fldCharType="end"/>
            </w:r>
          </w:hyperlink>
        </w:p>
        <w:p w14:paraId="30341E68" w14:textId="1E1B7DE6"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1" w:history="1">
            <w:r w:rsidR="00897D8B" w:rsidRPr="005867A8">
              <w:rPr>
                <w:rStyle w:val="Hyperlink"/>
                <w:noProof/>
              </w:rPr>
              <w:t>Screenshots</w:t>
            </w:r>
            <w:r w:rsidR="00897D8B">
              <w:rPr>
                <w:noProof/>
                <w:webHidden/>
              </w:rPr>
              <w:tab/>
            </w:r>
            <w:r w:rsidR="00897D8B">
              <w:rPr>
                <w:noProof/>
                <w:webHidden/>
              </w:rPr>
              <w:fldChar w:fldCharType="begin"/>
            </w:r>
            <w:r w:rsidR="00897D8B">
              <w:rPr>
                <w:noProof/>
                <w:webHidden/>
              </w:rPr>
              <w:instrText xml:space="preserve"> PAGEREF _Toc161348731 \h </w:instrText>
            </w:r>
            <w:r w:rsidR="00897D8B">
              <w:rPr>
                <w:noProof/>
                <w:webHidden/>
              </w:rPr>
            </w:r>
            <w:r w:rsidR="00897D8B">
              <w:rPr>
                <w:noProof/>
                <w:webHidden/>
              </w:rPr>
              <w:fldChar w:fldCharType="separate"/>
            </w:r>
            <w:r w:rsidR="00897D8B">
              <w:rPr>
                <w:noProof/>
                <w:webHidden/>
              </w:rPr>
              <w:t>17</w:t>
            </w:r>
            <w:r w:rsidR="00897D8B">
              <w:rPr>
                <w:noProof/>
                <w:webHidden/>
              </w:rPr>
              <w:fldChar w:fldCharType="end"/>
            </w:r>
          </w:hyperlink>
        </w:p>
        <w:p w14:paraId="5A7F4CC7" w14:textId="1736AA6C"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2" w:history="1">
            <w:r w:rsidR="00897D8B" w:rsidRPr="005867A8">
              <w:rPr>
                <w:rStyle w:val="Hyperlink"/>
                <w:noProof/>
              </w:rPr>
              <w:t>Reflection</w:t>
            </w:r>
            <w:r w:rsidR="00897D8B">
              <w:rPr>
                <w:noProof/>
                <w:webHidden/>
              </w:rPr>
              <w:tab/>
            </w:r>
            <w:r w:rsidR="00897D8B">
              <w:rPr>
                <w:noProof/>
                <w:webHidden/>
              </w:rPr>
              <w:fldChar w:fldCharType="begin"/>
            </w:r>
            <w:r w:rsidR="00897D8B">
              <w:rPr>
                <w:noProof/>
                <w:webHidden/>
              </w:rPr>
              <w:instrText xml:space="preserve"> PAGEREF _Toc161348732 \h </w:instrText>
            </w:r>
            <w:r w:rsidR="00897D8B">
              <w:rPr>
                <w:noProof/>
                <w:webHidden/>
              </w:rPr>
            </w:r>
            <w:r w:rsidR="00897D8B">
              <w:rPr>
                <w:noProof/>
                <w:webHidden/>
              </w:rPr>
              <w:fldChar w:fldCharType="separate"/>
            </w:r>
            <w:r w:rsidR="00897D8B">
              <w:rPr>
                <w:noProof/>
                <w:webHidden/>
              </w:rPr>
              <w:t>21</w:t>
            </w:r>
            <w:r w:rsidR="00897D8B">
              <w:rPr>
                <w:noProof/>
                <w:webHidden/>
              </w:rPr>
              <w:fldChar w:fldCharType="end"/>
            </w:r>
          </w:hyperlink>
        </w:p>
        <w:p w14:paraId="60B155B1" w14:textId="3087B0FA"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33" w:history="1">
            <w:r w:rsidR="00897D8B" w:rsidRPr="005867A8">
              <w:rPr>
                <w:rStyle w:val="Hyperlink"/>
                <w:noProof/>
              </w:rPr>
              <w:t>Part 2- Configuring SNORT for IDS</w:t>
            </w:r>
            <w:r w:rsidR="00897D8B">
              <w:rPr>
                <w:noProof/>
                <w:webHidden/>
              </w:rPr>
              <w:tab/>
            </w:r>
            <w:r w:rsidR="00897D8B">
              <w:rPr>
                <w:noProof/>
                <w:webHidden/>
              </w:rPr>
              <w:fldChar w:fldCharType="begin"/>
            </w:r>
            <w:r w:rsidR="00897D8B">
              <w:rPr>
                <w:noProof/>
                <w:webHidden/>
              </w:rPr>
              <w:instrText xml:space="preserve"> PAGEREF _Toc161348733 \h </w:instrText>
            </w:r>
            <w:r w:rsidR="00897D8B">
              <w:rPr>
                <w:noProof/>
                <w:webHidden/>
              </w:rPr>
            </w:r>
            <w:r w:rsidR="00897D8B">
              <w:rPr>
                <w:noProof/>
                <w:webHidden/>
              </w:rPr>
              <w:fldChar w:fldCharType="separate"/>
            </w:r>
            <w:r w:rsidR="00897D8B">
              <w:rPr>
                <w:noProof/>
                <w:webHidden/>
              </w:rPr>
              <w:t>21</w:t>
            </w:r>
            <w:r w:rsidR="00897D8B">
              <w:rPr>
                <w:noProof/>
                <w:webHidden/>
              </w:rPr>
              <w:fldChar w:fldCharType="end"/>
            </w:r>
          </w:hyperlink>
        </w:p>
        <w:p w14:paraId="0E315A9E" w14:textId="5F5D3986"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4" w:history="1">
            <w:r w:rsidR="00897D8B" w:rsidRPr="005867A8">
              <w:rPr>
                <w:rStyle w:val="Hyperlink"/>
                <w:noProof/>
              </w:rPr>
              <w:t>Description</w:t>
            </w:r>
            <w:r w:rsidR="00897D8B">
              <w:rPr>
                <w:noProof/>
                <w:webHidden/>
              </w:rPr>
              <w:tab/>
            </w:r>
            <w:r w:rsidR="00897D8B">
              <w:rPr>
                <w:noProof/>
                <w:webHidden/>
              </w:rPr>
              <w:fldChar w:fldCharType="begin"/>
            </w:r>
            <w:r w:rsidR="00897D8B">
              <w:rPr>
                <w:noProof/>
                <w:webHidden/>
              </w:rPr>
              <w:instrText xml:space="preserve"> PAGEREF _Toc161348734 \h </w:instrText>
            </w:r>
            <w:r w:rsidR="00897D8B">
              <w:rPr>
                <w:noProof/>
                <w:webHidden/>
              </w:rPr>
            </w:r>
            <w:r w:rsidR="00897D8B">
              <w:rPr>
                <w:noProof/>
                <w:webHidden/>
              </w:rPr>
              <w:fldChar w:fldCharType="separate"/>
            </w:r>
            <w:r w:rsidR="00897D8B">
              <w:rPr>
                <w:noProof/>
                <w:webHidden/>
              </w:rPr>
              <w:t>21</w:t>
            </w:r>
            <w:r w:rsidR="00897D8B">
              <w:rPr>
                <w:noProof/>
                <w:webHidden/>
              </w:rPr>
              <w:fldChar w:fldCharType="end"/>
            </w:r>
          </w:hyperlink>
        </w:p>
        <w:p w14:paraId="166E27C8" w14:textId="42680B1C"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5" w:history="1">
            <w:r w:rsidR="00897D8B" w:rsidRPr="005867A8">
              <w:rPr>
                <w:rStyle w:val="Hyperlink"/>
                <w:noProof/>
              </w:rPr>
              <w:t>Preparation</w:t>
            </w:r>
            <w:r w:rsidR="00897D8B">
              <w:rPr>
                <w:noProof/>
                <w:webHidden/>
              </w:rPr>
              <w:tab/>
            </w:r>
            <w:r w:rsidR="00897D8B">
              <w:rPr>
                <w:noProof/>
                <w:webHidden/>
              </w:rPr>
              <w:fldChar w:fldCharType="begin"/>
            </w:r>
            <w:r w:rsidR="00897D8B">
              <w:rPr>
                <w:noProof/>
                <w:webHidden/>
              </w:rPr>
              <w:instrText xml:space="preserve"> PAGEREF _Toc161348735 \h </w:instrText>
            </w:r>
            <w:r w:rsidR="00897D8B">
              <w:rPr>
                <w:noProof/>
                <w:webHidden/>
              </w:rPr>
            </w:r>
            <w:r w:rsidR="00897D8B">
              <w:rPr>
                <w:noProof/>
                <w:webHidden/>
              </w:rPr>
              <w:fldChar w:fldCharType="separate"/>
            </w:r>
            <w:r w:rsidR="00897D8B">
              <w:rPr>
                <w:noProof/>
                <w:webHidden/>
              </w:rPr>
              <w:t>22</w:t>
            </w:r>
            <w:r w:rsidR="00897D8B">
              <w:rPr>
                <w:noProof/>
                <w:webHidden/>
              </w:rPr>
              <w:fldChar w:fldCharType="end"/>
            </w:r>
          </w:hyperlink>
        </w:p>
        <w:p w14:paraId="1AF8E8F8" w14:textId="550B852A"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6" w:history="1">
            <w:r w:rsidR="00897D8B" w:rsidRPr="005867A8">
              <w:rPr>
                <w:rStyle w:val="Hyperlink"/>
                <w:noProof/>
              </w:rPr>
              <w:t>Observations</w:t>
            </w:r>
            <w:r w:rsidR="00897D8B">
              <w:rPr>
                <w:noProof/>
                <w:webHidden/>
              </w:rPr>
              <w:tab/>
            </w:r>
            <w:r w:rsidR="00897D8B">
              <w:rPr>
                <w:noProof/>
                <w:webHidden/>
              </w:rPr>
              <w:fldChar w:fldCharType="begin"/>
            </w:r>
            <w:r w:rsidR="00897D8B">
              <w:rPr>
                <w:noProof/>
                <w:webHidden/>
              </w:rPr>
              <w:instrText xml:space="preserve"> PAGEREF _Toc161348736 \h </w:instrText>
            </w:r>
            <w:r w:rsidR="00897D8B">
              <w:rPr>
                <w:noProof/>
                <w:webHidden/>
              </w:rPr>
            </w:r>
            <w:r w:rsidR="00897D8B">
              <w:rPr>
                <w:noProof/>
                <w:webHidden/>
              </w:rPr>
              <w:fldChar w:fldCharType="separate"/>
            </w:r>
            <w:r w:rsidR="00897D8B">
              <w:rPr>
                <w:noProof/>
                <w:webHidden/>
              </w:rPr>
              <w:t>22</w:t>
            </w:r>
            <w:r w:rsidR="00897D8B">
              <w:rPr>
                <w:noProof/>
                <w:webHidden/>
              </w:rPr>
              <w:fldChar w:fldCharType="end"/>
            </w:r>
          </w:hyperlink>
        </w:p>
        <w:p w14:paraId="5A0E263E" w14:textId="6BB7F226"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7" w:history="1">
            <w:r w:rsidR="00897D8B" w:rsidRPr="005867A8">
              <w:rPr>
                <w:rStyle w:val="Hyperlink"/>
                <w:noProof/>
              </w:rPr>
              <w:t>Screenshots</w:t>
            </w:r>
            <w:r w:rsidR="00897D8B">
              <w:rPr>
                <w:noProof/>
                <w:webHidden/>
              </w:rPr>
              <w:tab/>
            </w:r>
            <w:r w:rsidR="00897D8B">
              <w:rPr>
                <w:noProof/>
                <w:webHidden/>
              </w:rPr>
              <w:fldChar w:fldCharType="begin"/>
            </w:r>
            <w:r w:rsidR="00897D8B">
              <w:rPr>
                <w:noProof/>
                <w:webHidden/>
              </w:rPr>
              <w:instrText xml:space="preserve"> PAGEREF _Toc161348737 \h </w:instrText>
            </w:r>
            <w:r w:rsidR="00897D8B">
              <w:rPr>
                <w:noProof/>
                <w:webHidden/>
              </w:rPr>
            </w:r>
            <w:r w:rsidR="00897D8B">
              <w:rPr>
                <w:noProof/>
                <w:webHidden/>
              </w:rPr>
              <w:fldChar w:fldCharType="separate"/>
            </w:r>
            <w:r w:rsidR="00897D8B">
              <w:rPr>
                <w:noProof/>
                <w:webHidden/>
              </w:rPr>
              <w:t>22</w:t>
            </w:r>
            <w:r w:rsidR="00897D8B">
              <w:rPr>
                <w:noProof/>
                <w:webHidden/>
              </w:rPr>
              <w:fldChar w:fldCharType="end"/>
            </w:r>
          </w:hyperlink>
        </w:p>
        <w:p w14:paraId="6BDE028B" w14:textId="5F38C875" w:rsidR="00897D8B" w:rsidRDefault="00000000">
          <w:pPr>
            <w:pStyle w:val="TOC2"/>
            <w:tabs>
              <w:tab w:val="right" w:leader="dot" w:pos="9350"/>
            </w:tabs>
            <w:rPr>
              <w:rFonts w:eastAsiaTheme="minorEastAsia" w:cstheme="minorBidi"/>
              <w:b w:val="0"/>
              <w:bCs w:val="0"/>
              <w:noProof/>
              <w:kern w:val="2"/>
              <w:sz w:val="24"/>
              <w:szCs w:val="24"/>
              <w:lang w:val="en-CA" w:eastAsia="en-CA"/>
              <w14:ligatures w14:val="standardContextual"/>
            </w:rPr>
          </w:pPr>
          <w:hyperlink w:anchor="_Toc161348738" w:history="1">
            <w:r w:rsidR="00897D8B" w:rsidRPr="005867A8">
              <w:rPr>
                <w:rStyle w:val="Hyperlink"/>
                <w:noProof/>
              </w:rPr>
              <w:t>Reflection</w:t>
            </w:r>
            <w:r w:rsidR="00897D8B">
              <w:rPr>
                <w:noProof/>
                <w:webHidden/>
              </w:rPr>
              <w:tab/>
            </w:r>
            <w:r w:rsidR="00897D8B">
              <w:rPr>
                <w:noProof/>
                <w:webHidden/>
              </w:rPr>
              <w:fldChar w:fldCharType="begin"/>
            </w:r>
            <w:r w:rsidR="00897D8B">
              <w:rPr>
                <w:noProof/>
                <w:webHidden/>
              </w:rPr>
              <w:instrText xml:space="preserve"> PAGEREF _Toc161348738 \h </w:instrText>
            </w:r>
            <w:r w:rsidR="00897D8B">
              <w:rPr>
                <w:noProof/>
                <w:webHidden/>
              </w:rPr>
            </w:r>
            <w:r w:rsidR="00897D8B">
              <w:rPr>
                <w:noProof/>
                <w:webHidden/>
              </w:rPr>
              <w:fldChar w:fldCharType="separate"/>
            </w:r>
            <w:r w:rsidR="00897D8B">
              <w:rPr>
                <w:noProof/>
                <w:webHidden/>
              </w:rPr>
              <w:t>37</w:t>
            </w:r>
            <w:r w:rsidR="00897D8B">
              <w:rPr>
                <w:noProof/>
                <w:webHidden/>
              </w:rPr>
              <w:fldChar w:fldCharType="end"/>
            </w:r>
          </w:hyperlink>
        </w:p>
        <w:p w14:paraId="3F148F86" w14:textId="3C86DBBB" w:rsidR="00897D8B" w:rsidRDefault="00000000">
          <w:pPr>
            <w:pStyle w:val="TOC1"/>
            <w:tabs>
              <w:tab w:val="right" w:leader="dot" w:pos="9350"/>
            </w:tabs>
            <w:rPr>
              <w:rFonts w:eastAsiaTheme="minorEastAsia" w:cstheme="minorBidi"/>
              <w:b w:val="0"/>
              <w:bCs w:val="0"/>
              <w:noProof/>
              <w:kern w:val="2"/>
              <w:lang w:val="en-CA" w:eastAsia="en-CA"/>
              <w14:ligatures w14:val="standardContextual"/>
            </w:rPr>
          </w:pPr>
          <w:hyperlink w:anchor="_Toc161348739" w:history="1">
            <w:r w:rsidR="00897D8B" w:rsidRPr="005867A8">
              <w:rPr>
                <w:rStyle w:val="Hyperlink"/>
                <w:noProof/>
              </w:rPr>
              <w:t>References</w:t>
            </w:r>
            <w:r w:rsidR="00897D8B">
              <w:rPr>
                <w:noProof/>
                <w:webHidden/>
              </w:rPr>
              <w:tab/>
            </w:r>
            <w:r w:rsidR="00897D8B">
              <w:rPr>
                <w:noProof/>
                <w:webHidden/>
              </w:rPr>
              <w:fldChar w:fldCharType="begin"/>
            </w:r>
            <w:r w:rsidR="00897D8B">
              <w:rPr>
                <w:noProof/>
                <w:webHidden/>
              </w:rPr>
              <w:instrText xml:space="preserve"> PAGEREF _Toc161348739 \h </w:instrText>
            </w:r>
            <w:r w:rsidR="00897D8B">
              <w:rPr>
                <w:noProof/>
                <w:webHidden/>
              </w:rPr>
            </w:r>
            <w:r w:rsidR="00897D8B">
              <w:rPr>
                <w:noProof/>
                <w:webHidden/>
              </w:rPr>
              <w:fldChar w:fldCharType="separate"/>
            </w:r>
            <w:r w:rsidR="00897D8B">
              <w:rPr>
                <w:noProof/>
                <w:webHidden/>
              </w:rPr>
              <w:t>38</w:t>
            </w:r>
            <w:r w:rsidR="00897D8B">
              <w:rPr>
                <w:noProof/>
                <w:webHidden/>
              </w:rPr>
              <w:fldChar w:fldCharType="end"/>
            </w:r>
          </w:hyperlink>
        </w:p>
        <w:p w14:paraId="1E9FFE13" w14:textId="12D2D96E" w:rsidR="0082782C" w:rsidRDefault="0082782C">
          <w:r>
            <w:rPr>
              <w:b/>
              <w:bCs/>
              <w:noProof/>
            </w:rPr>
            <w:fldChar w:fldCharType="end"/>
          </w:r>
        </w:p>
      </w:sdtContent>
    </w:sdt>
    <w:p w14:paraId="6B8DDAD2" w14:textId="0BB5205D" w:rsidR="00C66861" w:rsidRPr="00BE13BE" w:rsidRDefault="0082782C">
      <w:pPr>
        <w:spacing w:line="276" w:lineRule="auto"/>
      </w:pPr>
      <w:r>
        <w:br w:type="page"/>
      </w:r>
    </w:p>
    <w:p w14:paraId="3C109B82" w14:textId="7A8F86E1" w:rsidR="00C66861" w:rsidRPr="00120CD5" w:rsidRDefault="00C66861" w:rsidP="00120CD5">
      <w:pPr>
        <w:pStyle w:val="Heading1"/>
      </w:pPr>
      <w:bookmarkStart w:id="2" w:name="_Toc161348713"/>
      <w:r w:rsidRPr="00120CD5">
        <w:lastRenderedPageBreak/>
        <w:t>Lab</w:t>
      </w:r>
      <w:r w:rsidR="009B4CDA">
        <w:t xml:space="preserve"> </w:t>
      </w:r>
      <w:r w:rsidR="004A5CD9">
        <w:t>4</w:t>
      </w:r>
      <w:r w:rsidR="009B4CDA">
        <w:t>-</w:t>
      </w:r>
      <w:r w:rsidR="009B4CDA" w:rsidRPr="00120CD5">
        <w:t xml:space="preserve"> </w:t>
      </w:r>
      <w:r w:rsidR="004A5CD9">
        <w:t>Remote Access VPN</w:t>
      </w:r>
      <w:r w:rsidR="0042594B">
        <w:t xml:space="preserve"> (Global Protect)</w:t>
      </w:r>
      <w:bookmarkEnd w:id="2"/>
    </w:p>
    <w:p w14:paraId="642A8F62" w14:textId="1CCA98FA" w:rsidR="008F2855" w:rsidRDefault="00C66861" w:rsidP="00A06047">
      <w:pPr>
        <w:pStyle w:val="Heading1"/>
      </w:pPr>
      <w:bookmarkStart w:id="3" w:name="_Toc161348714"/>
      <w:r>
        <w:t>Part</w:t>
      </w:r>
      <w:r w:rsidR="009B4CDA">
        <w:t xml:space="preserve"> 1- </w:t>
      </w:r>
      <w:r w:rsidR="009B4CDA" w:rsidRPr="009B4CDA">
        <w:t xml:space="preserve">Building the initial </w:t>
      </w:r>
      <w:r w:rsidR="005B30C9" w:rsidRPr="009B4CDA">
        <w:t>Topology.</w:t>
      </w:r>
      <w:bookmarkEnd w:id="3"/>
    </w:p>
    <w:p w14:paraId="4FCB958A" w14:textId="77777777" w:rsidR="00D300DD" w:rsidRDefault="00D300DD" w:rsidP="00D300DD">
      <w:pPr>
        <w:pStyle w:val="Heading2"/>
      </w:pPr>
      <w:bookmarkStart w:id="4" w:name="_Toc161348715"/>
      <w:r>
        <w:t>Description</w:t>
      </w:r>
      <w:bookmarkEnd w:id="4"/>
    </w:p>
    <w:p w14:paraId="13BDF3DA" w14:textId="7EE50C3D" w:rsidR="008D6D5E" w:rsidRPr="008D6D5E" w:rsidRDefault="007E7EFA" w:rsidP="008D6D5E">
      <w:r>
        <w:t>The main goal of Part 1 of the lab</w:t>
      </w:r>
      <w:r w:rsidR="00A254BD" w:rsidRPr="00A254BD">
        <w:t xml:space="preserve"> is to establish and validate the initial network topology. This involves configuring all network components according to the provided topology, ensuring access to the webserver from the trusted zone, validating the digital certificate on the firewall signed by the CA server, enabling ICMP on all interfaces for troubleshooting, and confirming access to the internet interface of the firewall from the outside untrusted zone. Once these steps are completed successfully, the lab proceeds to Part 2, where further configuration of the firewall for </w:t>
      </w:r>
      <w:r w:rsidR="0043400F">
        <w:t>global Protect.</w:t>
      </w:r>
    </w:p>
    <w:p w14:paraId="2FA03291" w14:textId="31A2AC0F" w:rsidR="0002496E" w:rsidRDefault="00133588" w:rsidP="009F6E35">
      <w:pPr>
        <w:pStyle w:val="Heading2"/>
        <w:rPr>
          <w:rStyle w:val="fieldlabel"/>
          <w:rFonts w:asciiTheme="minorHAnsi" w:hAnsiTheme="minorHAnsi"/>
          <w:color w:val="000000" w:themeColor="text1"/>
          <w:sz w:val="24"/>
        </w:rPr>
      </w:pPr>
      <w:bookmarkStart w:id="5" w:name="_Toc161348717"/>
      <w:r w:rsidRPr="009F6E35">
        <w:rPr>
          <w:rStyle w:val="fieldlabel"/>
          <w:rFonts w:asciiTheme="minorHAnsi" w:hAnsiTheme="minorHAnsi"/>
          <w:color w:val="000000" w:themeColor="text1"/>
          <w:sz w:val="24"/>
        </w:rPr>
        <w:t>Observations</w:t>
      </w:r>
      <w:bookmarkEnd w:id="5"/>
    </w:p>
    <w:p w14:paraId="46EABA61" w14:textId="7593B667" w:rsidR="007F2B0F" w:rsidRDefault="007F2B0F" w:rsidP="007F2B0F">
      <w:r>
        <w:t xml:space="preserve">Connectivity and Functionality: I observed the successful establishment of connectivity and functionality among the network components. </w:t>
      </w:r>
    </w:p>
    <w:p w14:paraId="457804BF" w14:textId="7E463821" w:rsidR="007F2B0F" w:rsidRDefault="007F2B0F" w:rsidP="007F2B0F">
      <w:r>
        <w:t>Digital Certificate Validation: I noted the successful validation of the digital certificate on the firewall. This ensured secure communication within the network and validated the authenticity of the firewall.</w:t>
      </w:r>
    </w:p>
    <w:p w14:paraId="5DA8FADC" w14:textId="77777777" w:rsidR="00A8259D" w:rsidRDefault="00A8259D" w:rsidP="007F2B0F"/>
    <w:p w14:paraId="1C82AE6E" w14:textId="77777777" w:rsidR="00A8259D" w:rsidRDefault="00A8259D" w:rsidP="007F2B0F"/>
    <w:p w14:paraId="2916B30B" w14:textId="77777777" w:rsidR="00A8259D" w:rsidRDefault="00A8259D" w:rsidP="007F2B0F"/>
    <w:p w14:paraId="3BF8802A" w14:textId="77777777" w:rsidR="00A8259D" w:rsidRDefault="00A8259D" w:rsidP="007F2B0F"/>
    <w:p w14:paraId="6A3F7461" w14:textId="77777777" w:rsidR="00A8259D" w:rsidRDefault="00A8259D" w:rsidP="007F2B0F"/>
    <w:p w14:paraId="1C565DF8" w14:textId="77777777" w:rsidR="00A8259D" w:rsidRDefault="00A8259D" w:rsidP="007F2B0F"/>
    <w:p w14:paraId="532CAC6B" w14:textId="77777777" w:rsidR="00A8259D" w:rsidRDefault="00A8259D" w:rsidP="007F2B0F"/>
    <w:p w14:paraId="6F70FC29" w14:textId="77777777" w:rsidR="000024A2" w:rsidRDefault="000024A2" w:rsidP="007F2B0F"/>
    <w:p w14:paraId="4813D536" w14:textId="77777777" w:rsidR="000024A2" w:rsidRDefault="000024A2" w:rsidP="007F2B0F"/>
    <w:p w14:paraId="5D535181" w14:textId="77777777" w:rsidR="000024A2" w:rsidRDefault="000024A2" w:rsidP="007F2B0F"/>
    <w:p w14:paraId="7D97B8FB" w14:textId="77777777" w:rsidR="000024A2" w:rsidRDefault="000024A2" w:rsidP="007F2B0F"/>
    <w:p w14:paraId="3B4045FC" w14:textId="77777777" w:rsidR="000024A2" w:rsidRDefault="000024A2" w:rsidP="007F2B0F"/>
    <w:p w14:paraId="3772B2AB" w14:textId="77777777" w:rsidR="000024A2" w:rsidRDefault="000024A2" w:rsidP="007F2B0F"/>
    <w:p w14:paraId="3482113E" w14:textId="77777777" w:rsidR="00D7715A" w:rsidRDefault="00D7715A" w:rsidP="009F6E35">
      <w:pPr>
        <w:pStyle w:val="Heading2"/>
        <w:rPr>
          <w:rStyle w:val="fieldlabel"/>
          <w:rFonts w:asciiTheme="minorHAnsi" w:hAnsiTheme="minorHAnsi"/>
          <w:color w:val="000000" w:themeColor="text1"/>
          <w:sz w:val="24"/>
        </w:rPr>
      </w:pPr>
      <w:bookmarkStart w:id="6" w:name="_Toc161348718"/>
      <w:r w:rsidRPr="009F6E35">
        <w:rPr>
          <w:rStyle w:val="fieldlabel"/>
          <w:rFonts w:asciiTheme="minorHAnsi" w:hAnsiTheme="minorHAnsi"/>
          <w:color w:val="000000" w:themeColor="text1"/>
          <w:sz w:val="24"/>
        </w:rPr>
        <w:lastRenderedPageBreak/>
        <w:t>Screenshots</w:t>
      </w:r>
      <w:bookmarkEnd w:id="6"/>
    </w:p>
    <w:p w14:paraId="48080EAC" w14:textId="35650886" w:rsidR="00E9452B" w:rsidRDefault="00E9452B" w:rsidP="00E9452B"/>
    <w:p w14:paraId="7827C8AD" w14:textId="00E93274" w:rsidR="00E9452B" w:rsidRDefault="003B66CB" w:rsidP="00E9452B">
      <w:r>
        <w:rPr>
          <w:noProof/>
        </w:rPr>
        <mc:AlternateContent>
          <mc:Choice Requires="wps">
            <w:drawing>
              <wp:anchor distT="0" distB="0" distL="114300" distR="114300" simplePos="0" relativeHeight="251659264" behindDoc="0" locked="0" layoutInCell="1" allowOverlap="1" wp14:anchorId="550DD69C" wp14:editId="02EF2565">
                <wp:simplePos x="0" y="0"/>
                <wp:positionH relativeFrom="margin">
                  <wp:posOffset>1971040</wp:posOffset>
                </wp:positionH>
                <wp:positionV relativeFrom="paragraph">
                  <wp:posOffset>1610360</wp:posOffset>
                </wp:positionV>
                <wp:extent cx="1325880" cy="121920"/>
                <wp:effectExtent l="0" t="0" r="7620" b="0"/>
                <wp:wrapNone/>
                <wp:docPr id="479206051" name="Rectangle 1"/>
                <wp:cNvGraphicFramePr/>
                <a:graphic xmlns:a="http://schemas.openxmlformats.org/drawingml/2006/main">
                  <a:graphicData uri="http://schemas.microsoft.com/office/word/2010/wordprocessingShape">
                    <wps:wsp>
                      <wps:cNvSpPr/>
                      <wps:spPr>
                        <a:xfrm>
                          <a:off x="0" y="0"/>
                          <a:ext cx="1325880" cy="1219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91E12" id="Rectangle 1" o:spid="_x0000_s1026" style="position:absolute;margin-left:155.2pt;margin-top:126.8pt;width:104.4pt;height:9.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" fillcolor="yellow" stroked="f" strokeweight="2pt">
                <v:fill opacity="32896f"/>
                <w10:wrap anchorx="margin"/>
              </v:rect>
            </w:pict>
          </mc:Fallback>
        </mc:AlternateContent>
      </w:r>
      <w:r w:rsidR="00E9452B" w:rsidRPr="0014260D">
        <w:rPr>
          <w:noProof/>
        </w:rPr>
        <w:drawing>
          <wp:inline distT="0" distB="0" distL="0" distR="0" wp14:anchorId="254D01E6" wp14:editId="43DC75C9">
            <wp:extent cx="5943600" cy="3342005"/>
            <wp:effectExtent l="0" t="0" r="0" b="0"/>
            <wp:docPr id="1122304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04164" name="Picture 1" descr="A screenshot of a computer&#10;&#10;Description automatically generated"/>
                    <pic:cNvPicPr/>
                  </pic:nvPicPr>
                  <pic:blipFill>
                    <a:blip r:embed="rId11"/>
                    <a:stretch>
                      <a:fillRect/>
                    </a:stretch>
                  </pic:blipFill>
                  <pic:spPr>
                    <a:xfrm>
                      <a:off x="0" y="0"/>
                      <a:ext cx="5943600" cy="3342005"/>
                    </a:xfrm>
                    <a:prstGeom prst="rect">
                      <a:avLst/>
                    </a:prstGeom>
                  </pic:spPr>
                </pic:pic>
              </a:graphicData>
            </a:graphic>
          </wp:inline>
        </w:drawing>
      </w:r>
    </w:p>
    <w:p w14:paraId="2EEE5255" w14:textId="400D2F06" w:rsidR="00E9452B" w:rsidRDefault="00BF09C8" w:rsidP="00E9452B">
      <w:r>
        <w:t>Figure 1.1: This screenshot displays the kit in “Base-config</w:t>
      </w:r>
      <w:r w:rsidR="007E7EFA">
        <w:t>,”</w:t>
      </w:r>
    </w:p>
    <w:p w14:paraId="353014C1" w14:textId="10F3850B" w:rsidR="00E9452B" w:rsidRDefault="003B66CB" w:rsidP="00E9452B">
      <w:r>
        <w:rPr>
          <w:noProof/>
        </w:rPr>
        <mc:AlternateContent>
          <mc:Choice Requires="wps">
            <w:drawing>
              <wp:anchor distT="0" distB="0" distL="114300" distR="114300" simplePos="0" relativeHeight="251661312" behindDoc="0" locked="0" layoutInCell="1" allowOverlap="1" wp14:anchorId="4F0311B4" wp14:editId="3092C76A">
                <wp:simplePos x="0" y="0"/>
                <wp:positionH relativeFrom="margin">
                  <wp:posOffset>203200</wp:posOffset>
                </wp:positionH>
                <wp:positionV relativeFrom="paragraph">
                  <wp:posOffset>12700</wp:posOffset>
                </wp:positionV>
                <wp:extent cx="812800" cy="137160"/>
                <wp:effectExtent l="0" t="0" r="6350" b="0"/>
                <wp:wrapNone/>
                <wp:docPr id="1776776829" name="Rectangle 1"/>
                <wp:cNvGraphicFramePr/>
                <a:graphic xmlns:a="http://schemas.openxmlformats.org/drawingml/2006/main">
                  <a:graphicData uri="http://schemas.microsoft.com/office/word/2010/wordprocessingShape">
                    <wps:wsp>
                      <wps:cNvSpPr/>
                      <wps:spPr>
                        <a:xfrm>
                          <a:off x="0" y="0"/>
                          <a:ext cx="812800" cy="137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35DA" id="Rectangle 1" o:spid="_x0000_s1026" style="position:absolute;margin-left:16pt;margin-top:1pt;width:64pt;height:10.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" fillcolor="yellow" stroked="f" strokeweight="2pt">
                <v:fill opacity="32896f"/>
                <w10:wrap anchorx="margin"/>
              </v:rect>
            </w:pict>
          </mc:Fallback>
        </mc:AlternateContent>
      </w:r>
      <w:r w:rsidR="00E9452B" w:rsidRPr="00BC5D5A">
        <w:rPr>
          <w:noProof/>
        </w:rPr>
        <w:drawing>
          <wp:inline distT="0" distB="0" distL="0" distR="0" wp14:anchorId="60EA485D" wp14:editId="1B72E3B7">
            <wp:extent cx="5943600" cy="3342005"/>
            <wp:effectExtent l="0" t="0" r="0" b="0"/>
            <wp:docPr id="183847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78115" name="Picture 1" descr="A screenshot of a computer&#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077DA0D0" w14:textId="0E85706B" w:rsidR="00B25553" w:rsidRDefault="00B25553" w:rsidP="00B25553">
      <w:r>
        <w:t>Figure 1.2: This screenshot displays the renamed kit in “Base-config</w:t>
      </w:r>
      <w:r w:rsidR="007E7EFA">
        <w:t>.”</w:t>
      </w:r>
    </w:p>
    <w:p w14:paraId="5AABAFA1" w14:textId="77777777" w:rsidR="00B25553" w:rsidRDefault="00B25553" w:rsidP="00E9452B"/>
    <w:p w14:paraId="3CB2233F" w14:textId="4C30A0FC" w:rsidR="00E9452B" w:rsidRDefault="003B66CB" w:rsidP="00E9452B">
      <w:r>
        <w:rPr>
          <w:noProof/>
        </w:rPr>
        <mc:AlternateContent>
          <mc:Choice Requires="wps">
            <w:drawing>
              <wp:anchor distT="0" distB="0" distL="114300" distR="114300" simplePos="0" relativeHeight="251663360" behindDoc="0" locked="0" layoutInCell="1" allowOverlap="1" wp14:anchorId="31B591D7" wp14:editId="5429A24F">
                <wp:simplePos x="0" y="0"/>
                <wp:positionH relativeFrom="margin">
                  <wp:posOffset>797560</wp:posOffset>
                </wp:positionH>
                <wp:positionV relativeFrom="paragraph">
                  <wp:posOffset>1280160</wp:posOffset>
                </wp:positionV>
                <wp:extent cx="1955800" cy="320040"/>
                <wp:effectExtent l="0" t="0" r="6350" b="3810"/>
                <wp:wrapNone/>
                <wp:docPr id="1628178898" name="Rectangle 1"/>
                <wp:cNvGraphicFramePr/>
                <a:graphic xmlns:a="http://schemas.openxmlformats.org/drawingml/2006/main">
                  <a:graphicData uri="http://schemas.microsoft.com/office/word/2010/wordprocessingShape">
                    <wps:wsp>
                      <wps:cNvSpPr/>
                      <wps:spPr>
                        <a:xfrm>
                          <a:off x="0" y="0"/>
                          <a:ext cx="1955800" cy="3200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8BDDF" id="Rectangle 1" o:spid="_x0000_s1026" style="position:absolute;margin-left:62.8pt;margin-top:100.8pt;width:154pt;height:25.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" fillcolor="yellow" stroked="f" strokeweight="2pt">
                <v:fill opacity="32896f"/>
                <w10:wrap anchorx="margin"/>
              </v:rect>
            </w:pict>
          </mc:Fallback>
        </mc:AlternateContent>
      </w:r>
      <w:r w:rsidR="00E9452B" w:rsidRPr="00A243BE">
        <w:rPr>
          <w:noProof/>
        </w:rPr>
        <w:drawing>
          <wp:inline distT="0" distB="0" distL="0" distR="0" wp14:anchorId="3A0BDC88" wp14:editId="661C6A8C">
            <wp:extent cx="5943600" cy="3342005"/>
            <wp:effectExtent l="0" t="0" r="0" b="0"/>
            <wp:docPr id="1695861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1764" name="Picture 1"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142B6546" w14:textId="5A1DD26A" w:rsidR="00343551" w:rsidRDefault="00343551" w:rsidP="00343551">
      <w:r>
        <w:t xml:space="preserve">Figure 1.3: This screenshot displays the configured interfaces </w:t>
      </w:r>
      <w:r w:rsidR="00D41EA2">
        <w:t>with IP addresses.</w:t>
      </w:r>
    </w:p>
    <w:p w14:paraId="09C6F030" w14:textId="59880DE4" w:rsidR="00E9452B" w:rsidRDefault="00E9452B" w:rsidP="00E9452B"/>
    <w:p w14:paraId="2FF9058E" w14:textId="41767763" w:rsidR="00E9452B" w:rsidRDefault="003B66CB" w:rsidP="00E9452B">
      <w:r>
        <w:rPr>
          <w:noProof/>
        </w:rPr>
        <mc:AlternateContent>
          <mc:Choice Requires="wps">
            <w:drawing>
              <wp:anchor distT="0" distB="0" distL="114300" distR="114300" simplePos="0" relativeHeight="251665408" behindDoc="0" locked="0" layoutInCell="1" allowOverlap="1" wp14:anchorId="4D249A90" wp14:editId="6933CC9D">
                <wp:simplePos x="0" y="0"/>
                <wp:positionH relativeFrom="margin">
                  <wp:posOffset>1920240</wp:posOffset>
                </wp:positionH>
                <wp:positionV relativeFrom="paragraph">
                  <wp:posOffset>1487805</wp:posOffset>
                </wp:positionV>
                <wp:extent cx="2600960" cy="137160"/>
                <wp:effectExtent l="0" t="0" r="8890" b="0"/>
                <wp:wrapNone/>
                <wp:docPr id="2112984150" name="Rectangle 1"/>
                <wp:cNvGraphicFramePr/>
                <a:graphic xmlns:a="http://schemas.openxmlformats.org/drawingml/2006/main">
                  <a:graphicData uri="http://schemas.microsoft.com/office/word/2010/wordprocessingShape">
                    <wps:wsp>
                      <wps:cNvSpPr/>
                      <wps:spPr>
                        <a:xfrm>
                          <a:off x="0" y="0"/>
                          <a:ext cx="2600960" cy="137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3EA4D" id="Rectangle 1" o:spid="_x0000_s1026" style="position:absolute;margin-left:151.2pt;margin-top:117.15pt;width:204.8pt;height:1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" fillcolor="yellow" stroked="f" strokeweight="2pt">
                <v:fill opacity="32896f"/>
                <w10:wrap anchorx="margin"/>
              </v:rect>
            </w:pict>
          </mc:Fallback>
        </mc:AlternateContent>
      </w:r>
      <w:r w:rsidR="00E9452B" w:rsidRPr="00C80959">
        <w:rPr>
          <w:noProof/>
        </w:rPr>
        <w:drawing>
          <wp:inline distT="0" distB="0" distL="0" distR="0" wp14:anchorId="5D3EF236" wp14:editId="1CDC8057">
            <wp:extent cx="5943600" cy="3342005"/>
            <wp:effectExtent l="0" t="0" r="0" b="0"/>
            <wp:docPr id="54628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8713" name="Picture 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0CF91A0F" w14:textId="73577FE1" w:rsidR="00D41EA2" w:rsidRDefault="00D41EA2" w:rsidP="00D41EA2">
      <w:r>
        <w:t>Figure 1.4: This screenshot displays the Virtual Router</w:t>
      </w:r>
      <w:r w:rsidR="008D1405">
        <w:t xml:space="preserve"> “static route”</w:t>
      </w:r>
      <w:r>
        <w:t xml:space="preserve"> configurations.</w:t>
      </w:r>
    </w:p>
    <w:p w14:paraId="2917B14A" w14:textId="77777777" w:rsidR="00D41EA2" w:rsidRDefault="00D41EA2" w:rsidP="00E9452B"/>
    <w:p w14:paraId="358C1118" w14:textId="6828232E" w:rsidR="00E9452B" w:rsidRDefault="003B66CB" w:rsidP="00E9452B">
      <w:r>
        <w:rPr>
          <w:noProof/>
        </w:rPr>
        <mc:AlternateContent>
          <mc:Choice Requires="wps">
            <w:drawing>
              <wp:anchor distT="0" distB="0" distL="114300" distR="114300" simplePos="0" relativeHeight="251667456" behindDoc="0" locked="0" layoutInCell="1" allowOverlap="1" wp14:anchorId="6E41D19D" wp14:editId="56E9E293">
                <wp:simplePos x="0" y="0"/>
                <wp:positionH relativeFrom="margin">
                  <wp:posOffset>772160</wp:posOffset>
                </wp:positionH>
                <wp:positionV relativeFrom="paragraph">
                  <wp:posOffset>878840</wp:posOffset>
                </wp:positionV>
                <wp:extent cx="3322320" cy="391160"/>
                <wp:effectExtent l="0" t="0" r="0" b="8890"/>
                <wp:wrapNone/>
                <wp:docPr id="1192398257" name="Rectangle 1"/>
                <wp:cNvGraphicFramePr/>
                <a:graphic xmlns:a="http://schemas.openxmlformats.org/drawingml/2006/main">
                  <a:graphicData uri="http://schemas.microsoft.com/office/word/2010/wordprocessingShape">
                    <wps:wsp>
                      <wps:cNvSpPr/>
                      <wps:spPr>
                        <a:xfrm>
                          <a:off x="0" y="0"/>
                          <a:ext cx="3322320" cy="391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F4B7" id="Rectangle 1" o:spid="_x0000_s1026" style="position:absolute;margin-left:60.8pt;margin-top:69.2pt;width:261.6pt;height:30.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" fillcolor="yellow" stroked="f" strokeweight="2pt">
                <v:fill opacity="32896f"/>
                <w10:wrap anchorx="margin"/>
              </v:rect>
            </w:pict>
          </mc:Fallback>
        </mc:AlternateContent>
      </w:r>
      <w:r w:rsidR="00E9452B" w:rsidRPr="00C80959">
        <w:rPr>
          <w:noProof/>
        </w:rPr>
        <w:drawing>
          <wp:inline distT="0" distB="0" distL="0" distR="0" wp14:anchorId="4F86B046" wp14:editId="33E3ED1A">
            <wp:extent cx="5943600" cy="3352165"/>
            <wp:effectExtent l="0" t="0" r="0" b="635"/>
            <wp:docPr id="3650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3248" name="Picture 1" descr="A screenshot of a computer&#10;&#10;Description automatically generated"/>
                    <pic:cNvPicPr/>
                  </pic:nvPicPr>
                  <pic:blipFill>
                    <a:blip r:embed="rId15"/>
                    <a:stretch>
                      <a:fillRect/>
                    </a:stretch>
                  </pic:blipFill>
                  <pic:spPr>
                    <a:xfrm>
                      <a:off x="0" y="0"/>
                      <a:ext cx="5943600" cy="3352165"/>
                    </a:xfrm>
                    <a:prstGeom prst="rect">
                      <a:avLst/>
                    </a:prstGeom>
                  </pic:spPr>
                </pic:pic>
              </a:graphicData>
            </a:graphic>
          </wp:inline>
        </w:drawing>
      </w:r>
    </w:p>
    <w:p w14:paraId="56D27525" w14:textId="42D6A91C" w:rsidR="00E9452B" w:rsidRDefault="003B66CB" w:rsidP="00E9452B">
      <w:r>
        <w:rPr>
          <w:noProof/>
        </w:rPr>
        <mc:AlternateContent>
          <mc:Choice Requires="wps">
            <w:drawing>
              <wp:anchor distT="0" distB="0" distL="114300" distR="114300" simplePos="0" relativeHeight="251669504" behindDoc="0" locked="0" layoutInCell="1" allowOverlap="1" wp14:anchorId="2EB22805" wp14:editId="45572F04">
                <wp:simplePos x="0" y="0"/>
                <wp:positionH relativeFrom="margin">
                  <wp:posOffset>787400</wp:posOffset>
                </wp:positionH>
                <wp:positionV relativeFrom="paragraph">
                  <wp:posOffset>1544320</wp:posOffset>
                </wp:positionV>
                <wp:extent cx="2860040" cy="284480"/>
                <wp:effectExtent l="0" t="0" r="0" b="1270"/>
                <wp:wrapNone/>
                <wp:docPr id="1132058549" name="Rectangle 1"/>
                <wp:cNvGraphicFramePr/>
                <a:graphic xmlns:a="http://schemas.openxmlformats.org/drawingml/2006/main">
                  <a:graphicData uri="http://schemas.microsoft.com/office/word/2010/wordprocessingShape">
                    <wps:wsp>
                      <wps:cNvSpPr/>
                      <wps:spPr>
                        <a:xfrm>
                          <a:off x="0" y="0"/>
                          <a:ext cx="2860040" cy="2844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EA59B" id="Rectangle 1" o:spid="_x0000_s1026" style="position:absolute;margin-left:62pt;margin-top:121.6pt;width:225.2pt;height:22.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" fillcolor="yellow" stroked="f" strokeweight="2pt">
                <v:fill opacity="32896f"/>
                <w10:wrap anchorx="margin"/>
              </v:rect>
            </w:pict>
          </mc:Fallback>
        </mc:AlternateContent>
      </w:r>
      <w:r w:rsidR="00B45426" w:rsidRPr="00B45426">
        <w:t>Figure 1.</w:t>
      </w:r>
      <w:r w:rsidR="00B45426">
        <w:t>5</w:t>
      </w:r>
      <w:r w:rsidR="00B45426" w:rsidRPr="00B45426">
        <w:t>: Virtual Router Configuration - Screenshot demonstrating the addition of a virtual router to enable routing between different networks, ensuring traffic isolation between zones.</w:t>
      </w:r>
      <w:r w:rsidR="00E9452B" w:rsidRPr="00BC5D5A">
        <w:rPr>
          <w:noProof/>
        </w:rPr>
        <w:drawing>
          <wp:inline distT="0" distB="0" distL="0" distR="0" wp14:anchorId="1893C61B" wp14:editId="7823B693">
            <wp:extent cx="5943600" cy="3342005"/>
            <wp:effectExtent l="0" t="0" r="0" b="0"/>
            <wp:docPr id="55044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8203" name="Picture 1" descr="A screenshot of a computer&#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r w:rsidRPr="003B66CB">
        <w:rPr>
          <w:noProof/>
        </w:rPr>
        <w:t xml:space="preserve"> </w:t>
      </w:r>
    </w:p>
    <w:p w14:paraId="613CD07A" w14:textId="03DEC493" w:rsidR="008D1405" w:rsidRDefault="00AD2544" w:rsidP="00E9452B">
      <w:r w:rsidRPr="00AD2544">
        <w:t>Figure 1.</w:t>
      </w:r>
      <w:r>
        <w:t>6</w:t>
      </w:r>
      <w:r w:rsidRPr="00AD2544">
        <w:t>: Firewall Zone Assignment - Screenshot depicting the assignment of interfaces on the firewall to specific zones, facilitating granular control over network traffic.</w:t>
      </w:r>
    </w:p>
    <w:p w14:paraId="62E4F771" w14:textId="77777777" w:rsidR="00E9452B" w:rsidRDefault="00E9452B" w:rsidP="00E9452B"/>
    <w:p w14:paraId="59B7B4AA" w14:textId="73AF0374" w:rsidR="00E9452B" w:rsidRDefault="003B66CB" w:rsidP="00E9452B">
      <w:r>
        <w:rPr>
          <w:noProof/>
        </w:rPr>
        <mc:AlternateContent>
          <mc:Choice Requires="wps">
            <w:drawing>
              <wp:anchor distT="0" distB="0" distL="114300" distR="114300" simplePos="0" relativeHeight="251671552" behindDoc="0" locked="0" layoutInCell="1" allowOverlap="1" wp14:anchorId="4BF4D6C8" wp14:editId="7592DC32">
                <wp:simplePos x="0" y="0"/>
                <wp:positionH relativeFrom="margin">
                  <wp:posOffset>777240</wp:posOffset>
                </wp:positionH>
                <wp:positionV relativeFrom="paragraph">
                  <wp:posOffset>1224280</wp:posOffset>
                </wp:positionV>
                <wp:extent cx="4257040" cy="345440"/>
                <wp:effectExtent l="0" t="0" r="0" b="0"/>
                <wp:wrapNone/>
                <wp:docPr id="1400443571" name="Rectangle 1"/>
                <wp:cNvGraphicFramePr/>
                <a:graphic xmlns:a="http://schemas.openxmlformats.org/drawingml/2006/main">
                  <a:graphicData uri="http://schemas.microsoft.com/office/word/2010/wordprocessingShape">
                    <wps:wsp>
                      <wps:cNvSpPr/>
                      <wps:spPr>
                        <a:xfrm>
                          <a:off x="0" y="0"/>
                          <a:ext cx="4257040" cy="3454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42E2A" id="Rectangle 1" o:spid="_x0000_s1026" style="position:absolute;margin-left:61.2pt;margin-top:96.4pt;width:335.2pt;height:27.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" fillcolor="yellow" stroked="f" strokeweight="2pt">
                <v:fill opacity="32896f"/>
                <w10:wrap anchorx="margin"/>
              </v:rect>
            </w:pict>
          </mc:Fallback>
        </mc:AlternateContent>
      </w:r>
      <w:r w:rsidR="00E9452B" w:rsidRPr="00DC345B">
        <w:rPr>
          <w:noProof/>
        </w:rPr>
        <w:drawing>
          <wp:inline distT="0" distB="0" distL="0" distR="0" wp14:anchorId="0D200B29" wp14:editId="0F3013E1">
            <wp:extent cx="5943600" cy="3342005"/>
            <wp:effectExtent l="0" t="0" r="0" b="0"/>
            <wp:docPr id="2039675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75357" name="Picture 1" descr="A screenshot of a computer&#10;&#10;Description automatically generated"/>
                    <pic:cNvPicPr/>
                  </pic:nvPicPr>
                  <pic:blipFill>
                    <a:blip r:embed="rId17"/>
                    <a:stretch>
                      <a:fillRect/>
                    </a:stretch>
                  </pic:blipFill>
                  <pic:spPr>
                    <a:xfrm>
                      <a:off x="0" y="0"/>
                      <a:ext cx="5943600" cy="3342005"/>
                    </a:xfrm>
                    <a:prstGeom prst="rect">
                      <a:avLst/>
                    </a:prstGeom>
                  </pic:spPr>
                </pic:pic>
              </a:graphicData>
            </a:graphic>
          </wp:inline>
        </w:drawing>
      </w:r>
    </w:p>
    <w:p w14:paraId="614E5839" w14:textId="321B4D30" w:rsidR="0055232A" w:rsidRDefault="0055232A" w:rsidP="0055232A">
      <w:r>
        <w:t xml:space="preserve">Figure 1.7: This screenshot displays the </w:t>
      </w:r>
      <w:r w:rsidR="007E7EFA">
        <w:t>Policy</w:t>
      </w:r>
      <w:r>
        <w:t xml:space="preserve"> configurations.</w:t>
      </w:r>
    </w:p>
    <w:p w14:paraId="07AE2599" w14:textId="4499E04E" w:rsidR="00E9452B" w:rsidRDefault="003B66CB" w:rsidP="00E9452B">
      <w:r>
        <w:rPr>
          <w:noProof/>
        </w:rPr>
        <mc:AlternateContent>
          <mc:Choice Requires="wps">
            <w:drawing>
              <wp:anchor distT="0" distB="0" distL="114300" distR="114300" simplePos="0" relativeHeight="251673600" behindDoc="0" locked="0" layoutInCell="1" allowOverlap="1" wp14:anchorId="596C32F7" wp14:editId="143D52B3">
                <wp:simplePos x="0" y="0"/>
                <wp:positionH relativeFrom="margin">
                  <wp:posOffset>10160</wp:posOffset>
                </wp:positionH>
                <wp:positionV relativeFrom="paragraph">
                  <wp:posOffset>913765</wp:posOffset>
                </wp:positionV>
                <wp:extent cx="1325880" cy="121920"/>
                <wp:effectExtent l="0" t="0" r="7620" b="0"/>
                <wp:wrapNone/>
                <wp:docPr id="90615283" name="Rectangle 1"/>
                <wp:cNvGraphicFramePr/>
                <a:graphic xmlns:a="http://schemas.openxmlformats.org/drawingml/2006/main">
                  <a:graphicData uri="http://schemas.microsoft.com/office/word/2010/wordprocessingShape">
                    <wps:wsp>
                      <wps:cNvSpPr/>
                      <wps:spPr>
                        <a:xfrm>
                          <a:off x="0" y="0"/>
                          <a:ext cx="1325880" cy="1219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1542E" id="Rectangle 1" o:spid="_x0000_s1026" style="position:absolute;margin-left:.8pt;margin-top:71.95pt;width:104.4pt;height:9.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" fillcolor="yellow" stroked="f" strokeweight="2pt">
                <v:fill opacity="32896f"/>
                <w10:wrap anchorx="margin"/>
              </v:rect>
            </w:pict>
          </mc:Fallback>
        </mc:AlternateContent>
      </w:r>
      <w:r w:rsidR="00E9452B" w:rsidRPr="0084568E">
        <w:rPr>
          <w:noProof/>
        </w:rPr>
        <w:drawing>
          <wp:inline distT="0" distB="0" distL="0" distR="0" wp14:anchorId="66683EE9" wp14:editId="5B92D348">
            <wp:extent cx="5943600" cy="3342005"/>
            <wp:effectExtent l="0" t="0" r="0" b="0"/>
            <wp:docPr id="76063630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6305" name="Picture 1" descr="A computer screen with a black screen&#10;&#10;Description automatically generated"/>
                    <pic:cNvPicPr/>
                  </pic:nvPicPr>
                  <pic:blipFill>
                    <a:blip r:embed="rId18"/>
                    <a:stretch>
                      <a:fillRect/>
                    </a:stretch>
                  </pic:blipFill>
                  <pic:spPr>
                    <a:xfrm>
                      <a:off x="0" y="0"/>
                      <a:ext cx="5943600" cy="3342005"/>
                    </a:xfrm>
                    <a:prstGeom prst="rect">
                      <a:avLst/>
                    </a:prstGeom>
                  </pic:spPr>
                </pic:pic>
              </a:graphicData>
            </a:graphic>
          </wp:inline>
        </w:drawing>
      </w:r>
    </w:p>
    <w:p w14:paraId="2F66178B" w14:textId="578390AD" w:rsidR="00A71AB1" w:rsidRDefault="00A71AB1" w:rsidP="00A71AB1">
      <w:r>
        <w:t>Figure 1.</w:t>
      </w:r>
      <w:r w:rsidR="00B8333E">
        <w:t>8</w:t>
      </w:r>
      <w:r>
        <w:t>: This screenshot displays the IP configurations of the Router</w:t>
      </w:r>
      <w:r w:rsidR="00B8333E">
        <w:t xml:space="preserve">’s interface </w:t>
      </w:r>
      <w:proofErr w:type="spellStart"/>
      <w:r w:rsidR="00B8333E">
        <w:t>FastEthernet</w:t>
      </w:r>
      <w:proofErr w:type="spellEnd"/>
      <w:r w:rsidR="00B8333E">
        <w:t xml:space="preserve"> 0/0</w:t>
      </w:r>
      <w:r>
        <w:t>.</w:t>
      </w:r>
    </w:p>
    <w:p w14:paraId="3EE504CC" w14:textId="77777777" w:rsidR="00E9452B" w:rsidRDefault="00E9452B" w:rsidP="00E9452B"/>
    <w:p w14:paraId="72F5D202" w14:textId="4382CE47" w:rsidR="00E9452B" w:rsidRDefault="003B66CB" w:rsidP="00E9452B">
      <w:r>
        <w:rPr>
          <w:noProof/>
        </w:rPr>
        <mc:AlternateContent>
          <mc:Choice Requires="wps">
            <w:drawing>
              <wp:anchor distT="0" distB="0" distL="114300" distR="114300" simplePos="0" relativeHeight="251675648" behindDoc="0" locked="0" layoutInCell="1" allowOverlap="1" wp14:anchorId="2DDB9B55" wp14:editId="05837A58">
                <wp:simplePos x="0" y="0"/>
                <wp:positionH relativeFrom="margin">
                  <wp:posOffset>762000</wp:posOffset>
                </wp:positionH>
                <wp:positionV relativeFrom="paragraph">
                  <wp:posOffset>1010920</wp:posOffset>
                </wp:positionV>
                <wp:extent cx="848360" cy="137160"/>
                <wp:effectExtent l="0" t="0" r="8890" b="0"/>
                <wp:wrapNone/>
                <wp:docPr id="927648091" name="Rectangle 1"/>
                <wp:cNvGraphicFramePr/>
                <a:graphic xmlns:a="http://schemas.openxmlformats.org/drawingml/2006/main">
                  <a:graphicData uri="http://schemas.microsoft.com/office/word/2010/wordprocessingShape">
                    <wps:wsp>
                      <wps:cNvSpPr/>
                      <wps:spPr>
                        <a:xfrm>
                          <a:off x="0" y="0"/>
                          <a:ext cx="848360" cy="137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12ADA" id="Rectangle 1" o:spid="_x0000_s1026" style="position:absolute;margin-left:60pt;margin-top:79.6pt;width:66.8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" fillcolor="yellow" stroked="f" strokeweight="2pt">
                <v:fill opacity="32896f"/>
                <w10:wrap anchorx="margin"/>
              </v:rect>
            </w:pict>
          </mc:Fallback>
        </mc:AlternateContent>
      </w:r>
      <w:r w:rsidR="00E9452B" w:rsidRPr="00E776AC">
        <w:rPr>
          <w:noProof/>
        </w:rPr>
        <w:drawing>
          <wp:inline distT="0" distB="0" distL="0" distR="0" wp14:anchorId="32640664" wp14:editId="3A952310">
            <wp:extent cx="5943600" cy="3342005"/>
            <wp:effectExtent l="0" t="0" r="0" b="0"/>
            <wp:docPr id="130956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7041" name="Picture 1" descr="A screen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07399B50" w14:textId="7804B961" w:rsidR="00E9452B" w:rsidRDefault="00B8333E" w:rsidP="004B5EF6">
      <w:r>
        <w:t xml:space="preserve">Figure 1.9: This screenshot displays the </w:t>
      </w:r>
      <w:r w:rsidR="00F2283C">
        <w:t>Interface Management</w:t>
      </w:r>
      <w:r>
        <w:t xml:space="preserve"> configurations</w:t>
      </w:r>
      <w:r w:rsidR="00F2283C">
        <w:t xml:space="preserve"> that “</w:t>
      </w:r>
      <w:r w:rsidR="00A8259D">
        <w:t>allow</w:t>
      </w:r>
      <w:r w:rsidR="00F2283C">
        <w:t xml:space="preserve"> ping</w:t>
      </w:r>
      <w:r w:rsidR="007E7EFA">
        <w:t>.”</w:t>
      </w:r>
    </w:p>
    <w:p w14:paraId="1A5C2A01" w14:textId="77777777" w:rsidR="00E9452B" w:rsidRPr="004B5EF6" w:rsidRDefault="00E9452B" w:rsidP="004B5EF6"/>
    <w:p w14:paraId="3E9EEB71" w14:textId="7491423C" w:rsidR="00137657" w:rsidRPr="00137657" w:rsidRDefault="00DD6F81" w:rsidP="00137657">
      <w:pPr>
        <w:pStyle w:val="Heading2"/>
        <w:rPr>
          <w:rFonts w:asciiTheme="majorHAnsi" w:hAnsiTheme="majorHAnsi"/>
          <w:color w:val="365F91" w:themeColor="accent1" w:themeShade="BF"/>
          <w:sz w:val="26"/>
        </w:rPr>
      </w:pPr>
      <w:bookmarkStart w:id="7" w:name="_Toc161348719"/>
      <w:r w:rsidRPr="009F6E35">
        <w:rPr>
          <w:rStyle w:val="fieldlabel"/>
          <w:rFonts w:asciiTheme="minorHAnsi" w:hAnsiTheme="minorHAnsi"/>
          <w:color w:val="000000" w:themeColor="text1"/>
          <w:sz w:val="24"/>
        </w:rPr>
        <w:t>Reflection</w:t>
      </w:r>
      <w:bookmarkEnd w:id="7"/>
    </w:p>
    <w:p w14:paraId="1BE3545E" w14:textId="475D6237" w:rsidR="009B4CDA" w:rsidRDefault="003F578C" w:rsidP="001F7ADD">
      <w:r w:rsidRPr="003F578C">
        <w:t xml:space="preserve">Completing the initial steps of the lab, which focused on validating network connectivity and functionality, provided me with valuable insights into the foundational aspects of network security. Configuring all network components based on the provided topology required careful consideration of network architecture and device configurations. This step emphasized the importance of proper planning and adherence to established network design principles. Ensuring access to the </w:t>
      </w:r>
      <w:r w:rsidR="00D05756">
        <w:t xml:space="preserve">kit </w:t>
      </w:r>
      <w:r w:rsidRPr="003F578C">
        <w:t xml:space="preserve">highlighted the critical role of access control mechanisms in safeguarding internal resources. Validating the digital certificate on the firewall underscored the significance of certificate management practices in establishing secure communication channels. Enabling ICMP on all interfaces facilitated effective network troubleshooting and communication, enhancing overall network resilience. Confirming access to the </w:t>
      </w:r>
      <w:r w:rsidR="007E7EFA">
        <w:t>firewall's internet interface</w:t>
      </w:r>
      <w:r w:rsidRPr="003F578C">
        <w:t xml:space="preserve"> from the outside untrusted zone reinforced the importance of perimeter security measures in defending against external threats. Overall, completing these steps provided a solid foundation for the subsequent </w:t>
      </w:r>
      <w:r w:rsidR="007E7EFA">
        <w:t>firewall configuration</w:t>
      </w:r>
      <w:r w:rsidRPr="003F578C">
        <w:t xml:space="preserve"> for production use, laying the groundwork for implementing robust network security measures in the lab environment.</w:t>
      </w:r>
    </w:p>
    <w:p w14:paraId="57BD5C30" w14:textId="77777777" w:rsidR="009B4CDA" w:rsidRDefault="009B4CDA" w:rsidP="001F7ADD"/>
    <w:p w14:paraId="296A25A9" w14:textId="55110CE1" w:rsidR="009B4CDA" w:rsidRDefault="009B4CDA" w:rsidP="009B4CDA">
      <w:pPr>
        <w:pStyle w:val="Heading1"/>
      </w:pPr>
      <w:bookmarkStart w:id="8" w:name="_Toc161348720"/>
      <w:r>
        <w:lastRenderedPageBreak/>
        <w:t xml:space="preserve">Part 2- </w:t>
      </w:r>
      <w:r w:rsidR="003C1665" w:rsidRPr="003C1665">
        <w:t>Configure Global Protect to allow remote access to your users:</w:t>
      </w:r>
      <w:bookmarkEnd w:id="8"/>
    </w:p>
    <w:p w14:paraId="68338415" w14:textId="77777777" w:rsidR="009B4CDA" w:rsidRDefault="009B4CDA" w:rsidP="009B4CDA">
      <w:pPr>
        <w:pStyle w:val="Heading2"/>
      </w:pPr>
      <w:bookmarkStart w:id="9" w:name="_Toc161348721"/>
      <w:r>
        <w:t>Description</w:t>
      </w:r>
      <w:bookmarkEnd w:id="9"/>
    </w:p>
    <w:p w14:paraId="527ACD2A" w14:textId="606886E7" w:rsidR="00F354BF" w:rsidRPr="00F354BF" w:rsidRDefault="007E7EFA" w:rsidP="00F354BF">
      <w:r>
        <w:t>Part 2 of the lab aims</w:t>
      </w:r>
      <w:r w:rsidR="00ED2F99" w:rsidRPr="00ED2F99">
        <w:t xml:space="preserve"> to configure Global Protect for remote access VPN (Clientless) functionality. This involves creating users for VPN access, </w:t>
      </w:r>
      <w:proofErr w:type="gramStart"/>
      <w:r w:rsidR="00207D93" w:rsidRPr="00ED2F99">
        <w:t>generating</w:t>
      </w:r>
      <w:proofErr w:type="gramEnd"/>
      <w:r w:rsidR="00ED2F99" w:rsidRPr="00ED2F99">
        <w:t xml:space="preserve"> and signing a digital certificate for the firewall, configuring SSL/TLS service profiles, creating specific tunnel interfaces and zones for VPN users, setting up the </w:t>
      </w:r>
      <w:r w:rsidR="00207D93" w:rsidRPr="00ED2F99">
        <w:t>Global Protect</w:t>
      </w:r>
      <w:r w:rsidR="00ED2F99" w:rsidRPr="00ED2F99">
        <w:t xml:space="preserve"> Portal and Gateway, and validating the infrastructure and VPN connection. Th</w:t>
      </w:r>
      <w:r w:rsidR="00C40218">
        <w:t>is lab</w:t>
      </w:r>
      <w:r w:rsidR="00ED2F99" w:rsidRPr="00ED2F99">
        <w:t xml:space="preserve"> aim</w:t>
      </w:r>
      <w:r w:rsidR="00C40218">
        <w:t>s</w:t>
      </w:r>
      <w:r w:rsidR="00ED2F99" w:rsidRPr="00ED2F99">
        <w:t xml:space="preserve"> to establish a secure and efficient remote access solution, enabling users to connect to the corporate network from external locations</w:t>
      </w:r>
      <w:r w:rsidR="00C40218">
        <w:t xml:space="preserve"> with </w:t>
      </w:r>
      <w:r w:rsidR="001E123F" w:rsidRPr="001E123F">
        <w:t xml:space="preserve">a fully functional remote access VPN solution using </w:t>
      </w:r>
      <w:proofErr w:type="spellStart"/>
      <w:r w:rsidR="001E123F" w:rsidRPr="001E123F">
        <w:t>GlobalProtect</w:t>
      </w:r>
      <w:proofErr w:type="spellEnd"/>
      <w:r w:rsidR="001E123F" w:rsidRPr="001E123F">
        <w:t>, providing users with secure and seamless access to the corporate network resources from external locations</w:t>
      </w:r>
      <w:r w:rsidR="00994F19">
        <w:t>.</w:t>
      </w:r>
    </w:p>
    <w:p w14:paraId="0ADC3739" w14:textId="043132EB" w:rsidR="009B4CDA" w:rsidRDefault="009B4CDA" w:rsidP="009B4CDA">
      <w:pPr>
        <w:pStyle w:val="Heading2"/>
      </w:pPr>
      <w:bookmarkStart w:id="10" w:name="_Toc161348722"/>
      <w:r>
        <w:t>Preparation</w:t>
      </w:r>
      <w:bookmarkEnd w:id="10"/>
    </w:p>
    <w:p w14:paraId="004C37FF" w14:textId="5CAA3AF1" w:rsidR="00B26917" w:rsidRPr="00B26917" w:rsidRDefault="00B26917" w:rsidP="00B26917">
      <w:r>
        <w:t xml:space="preserve">The only </w:t>
      </w:r>
      <w:r w:rsidR="00A8259D">
        <w:t>preparation</w:t>
      </w:r>
      <w:r>
        <w:t xml:space="preserve"> needed was to use a L</w:t>
      </w:r>
      <w:r w:rsidR="00A452EC">
        <w:t xml:space="preserve">inux VM for </w:t>
      </w:r>
      <w:r w:rsidR="00A452EC" w:rsidRPr="00A452EC">
        <w:t xml:space="preserve">Certificate Management: </w:t>
      </w:r>
      <w:r w:rsidR="00A452EC">
        <w:t>I p</w:t>
      </w:r>
      <w:r w:rsidR="00A452EC" w:rsidRPr="00A452EC">
        <w:t>repare</w:t>
      </w:r>
      <w:r w:rsidR="00A452EC">
        <w:t xml:space="preserve">d a </w:t>
      </w:r>
      <w:r w:rsidR="00E1420F">
        <w:t>Rocky Linux VM</w:t>
      </w:r>
      <w:r w:rsidR="00A452EC" w:rsidRPr="00A452EC">
        <w:t xml:space="preserve"> to generate and sign a digital certificate for the firewall. </w:t>
      </w:r>
      <w:r w:rsidR="00E1420F">
        <w:t>I e</w:t>
      </w:r>
      <w:r w:rsidR="00A452EC" w:rsidRPr="00A452EC">
        <w:t>nsure</w:t>
      </w:r>
      <w:r w:rsidR="00E1420F">
        <w:t>d</w:t>
      </w:r>
      <w:r w:rsidR="00A452EC" w:rsidRPr="00A452EC">
        <w:t xml:space="preserve"> that the necessary tools and procedures </w:t>
      </w:r>
      <w:r w:rsidR="00E1420F">
        <w:t>were</w:t>
      </w:r>
      <w:r w:rsidR="00A452EC" w:rsidRPr="00A452EC">
        <w:t xml:space="preserve"> in place to complete this task, adhering to best practices for certificate management.</w:t>
      </w:r>
      <w:r w:rsidR="00E1420F">
        <w:br/>
      </w:r>
      <w:r w:rsidR="00E1420F">
        <w:br/>
      </w:r>
    </w:p>
    <w:p w14:paraId="58CE7FC9" w14:textId="77777777" w:rsidR="006D0175" w:rsidRPr="006D0175" w:rsidRDefault="006D0175" w:rsidP="006D0175"/>
    <w:p w14:paraId="3367EEA9" w14:textId="77777777" w:rsidR="009B4CDA" w:rsidRDefault="009B4CDA" w:rsidP="009B4CDA">
      <w:pPr>
        <w:pStyle w:val="Heading2"/>
        <w:rPr>
          <w:rStyle w:val="fieldlabel"/>
          <w:rFonts w:asciiTheme="minorHAnsi" w:hAnsiTheme="minorHAnsi"/>
          <w:color w:val="000000" w:themeColor="text1"/>
          <w:sz w:val="24"/>
        </w:rPr>
      </w:pPr>
      <w:bookmarkStart w:id="11" w:name="_Toc161348723"/>
      <w:r w:rsidRPr="009F6E35">
        <w:rPr>
          <w:rStyle w:val="fieldlabel"/>
          <w:rFonts w:asciiTheme="minorHAnsi" w:hAnsiTheme="minorHAnsi"/>
          <w:color w:val="000000" w:themeColor="text1"/>
          <w:sz w:val="24"/>
        </w:rPr>
        <w:t>Observations</w:t>
      </w:r>
      <w:bookmarkEnd w:id="11"/>
    </w:p>
    <w:p w14:paraId="737B2813" w14:textId="6F26731C" w:rsidR="00AB7EA4" w:rsidRDefault="00AB7EA4" w:rsidP="00AB7EA4">
      <w:r>
        <w:t xml:space="preserve">Successful Configuration: The configuration of </w:t>
      </w:r>
      <w:r w:rsidR="006B1DFB">
        <w:t>Global Protect</w:t>
      </w:r>
      <w:r>
        <w:t xml:space="preserve"> for remote access VPN was completed without </w:t>
      </w:r>
      <w:r w:rsidR="007E7EFA">
        <w:t>significant</w:t>
      </w:r>
      <w:r>
        <w:t xml:space="preserve"> issues, demonstrating a clear understanding of the configuration steps.</w:t>
      </w:r>
    </w:p>
    <w:p w14:paraId="39E43EE6" w14:textId="1921621F" w:rsidR="00AB7EA4" w:rsidRDefault="00AB7EA4" w:rsidP="00AB7EA4">
      <w:r>
        <w:t>Certificate Management: Generating and signing the digital certificate for the firewall proceeded smoothly, ensuring secure communication channels for VPN connections.</w:t>
      </w:r>
    </w:p>
    <w:p w14:paraId="38B4B638" w14:textId="6ECFF861" w:rsidR="00AB7EA4" w:rsidRDefault="00AB7EA4" w:rsidP="00AB7EA4">
      <w:r>
        <w:t xml:space="preserve">Segmentation and Isolation: </w:t>
      </w:r>
      <w:r w:rsidR="007E7EFA">
        <w:t>Creating</w:t>
      </w:r>
      <w:r>
        <w:t xml:space="preserve"> tunnel interfaces and zones for VPN users facilitated effective segmentation of VPN traffic within the network, enhancing security and traffic management.</w:t>
      </w:r>
    </w:p>
    <w:p w14:paraId="516BBDD3" w14:textId="4960BB10" w:rsidR="00AB7EA4" w:rsidRDefault="00AB7EA4" w:rsidP="00AB7EA4">
      <w:r>
        <w:t>User Authentication: User accounts for VPN access were created successfully, and the authentication profile was configured without difficulties, ensuring secure user authentication during VPN connections.</w:t>
      </w:r>
    </w:p>
    <w:p w14:paraId="1214AF78" w14:textId="3995A02B" w:rsidR="00AB7EA4" w:rsidRDefault="00AB7EA4" w:rsidP="00AB7EA4">
      <w:r>
        <w:t>Validation and Testing: The infrastructure was validated, and the VPN connection was tested, confirming its functionality and security.</w:t>
      </w:r>
    </w:p>
    <w:p w14:paraId="70EF2222" w14:textId="3E9C58EC" w:rsidR="00FC6F4D" w:rsidRPr="00FC6F4D" w:rsidRDefault="00AB7EA4" w:rsidP="00AB7EA4">
      <w:r>
        <w:t>These observations highlight the successful completion of Part 2 of the lab and provide valuable insights into the configuration process and the functionality of the implemented solution.</w:t>
      </w:r>
    </w:p>
    <w:p w14:paraId="6F4805A7" w14:textId="56EA480F" w:rsidR="00DD4129" w:rsidRDefault="00FC6F4D" w:rsidP="00795011">
      <w:pPr>
        <w:pStyle w:val="Heading2"/>
        <w:rPr>
          <w:rStyle w:val="fieldlabel"/>
          <w:rFonts w:asciiTheme="minorHAnsi" w:hAnsiTheme="minorHAnsi"/>
          <w:color w:val="000000" w:themeColor="text1"/>
          <w:sz w:val="24"/>
        </w:rPr>
      </w:pPr>
      <w:bookmarkStart w:id="12" w:name="_Toc161348724"/>
      <w:r w:rsidRPr="009F6E35">
        <w:rPr>
          <w:rStyle w:val="fieldlabel"/>
          <w:rFonts w:asciiTheme="minorHAnsi" w:hAnsiTheme="minorHAnsi"/>
          <w:color w:val="000000" w:themeColor="text1"/>
          <w:sz w:val="24"/>
        </w:rPr>
        <w:lastRenderedPageBreak/>
        <w:t>Screenshots</w:t>
      </w:r>
      <w:bookmarkEnd w:id="12"/>
    </w:p>
    <w:p w14:paraId="72EED58D" w14:textId="77777777" w:rsidR="00795011" w:rsidRDefault="00795011" w:rsidP="00795011"/>
    <w:p w14:paraId="7ED9D343" w14:textId="77777777" w:rsidR="00795011" w:rsidRPr="00795011" w:rsidRDefault="00795011" w:rsidP="00795011"/>
    <w:p w14:paraId="390DCFC7" w14:textId="133B871D" w:rsidR="00DD4129" w:rsidRDefault="003B66CB" w:rsidP="00DD4129">
      <w:r>
        <w:rPr>
          <w:noProof/>
        </w:rPr>
        <mc:AlternateContent>
          <mc:Choice Requires="wps">
            <w:drawing>
              <wp:anchor distT="0" distB="0" distL="114300" distR="114300" simplePos="0" relativeHeight="251677696" behindDoc="0" locked="0" layoutInCell="1" allowOverlap="1" wp14:anchorId="37953BCD" wp14:editId="1C09FD2C">
                <wp:simplePos x="0" y="0"/>
                <wp:positionH relativeFrom="margin">
                  <wp:posOffset>787400</wp:posOffset>
                </wp:positionH>
                <wp:positionV relativeFrom="paragraph">
                  <wp:posOffset>1265555</wp:posOffset>
                </wp:positionV>
                <wp:extent cx="3987800" cy="350520"/>
                <wp:effectExtent l="0" t="0" r="0" b="0"/>
                <wp:wrapNone/>
                <wp:docPr id="909403622" name="Rectangle 1"/>
                <wp:cNvGraphicFramePr/>
                <a:graphic xmlns:a="http://schemas.openxmlformats.org/drawingml/2006/main">
                  <a:graphicData uri="http://schemas.microsoft.com/office/word/2010/wordprocessingShape">
                    <wps:wsp>
                      <wps:cNvSpPr/>
                      <wps:spPr>
                        <a:xfrm>
                          <a:off x="0" y="0"/>
                          <a:ext cx="3987800" cy="3505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BD54F" id="Rectangle 1" o:spid="_x0000_s1026" style="position:absolute;margin-left:62pt;margin-top:99.65pt;width:314pt;height:27.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" fillcolor="yellow" stroked="f" strokeweight="2pt">
                <v:fill opacity="32896f"/>
                <w10:wrap anchorx="margin"/>
              </v:rect>
            </w:pict>
          </mc:Fallback>
        </mc:AlternateContent>
      </w:r>
      <w:r w:rsidR="00DD4129" w:rsidRPr="00E776AC">
        <w:rPr>
          <w:noProof/>
        </w:rPr>
        <w:drawing>
          <wp:inline distT="0" distB="0" distL="0" distR="0" wp14:anchorId="42688546" wp14:editId="5DA7E106">
            <wp:extent cx="5943600" cy="3342005"/>
            <wp:effectExtent l="0" t="0" r="0" b="0"/>
            <wp:docPr id="90724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587" name="Picture 1"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61E8E5B9" w14:textId="1D2637C4" w:rsidR="00DD4129" w:rsidRDefault="00C52650" w:rsidP="00DD4129">
      <w:r w:rsidRPr="00C52650">
        <w:t xml:space="preserve">Figure </w:t>
      </w:r>
      <w:r>
        <w:t>2.1</w:t>
      </w:r>
      <w:r w:rsidRPr="00C52650">
        <w:t>: Firewall Interface Assignment - Screenshot showing the assignment of each interface to the network topology designed, ensuring proper connectivity between network components.</w:t>
      </w:r>
    </w:p>
    <w:p w14:paraId="5A86C014" w14:textId="77777777" w:rsidR="00795011" w:rsidRDefault="00795011" w:rsidP="00DD4129"/>
    <w:p w14:paraId="1E441C8E" w14:textId="77777777" w:rsidR="00795011" w:rsidRDefault="00795011" w:rsidP="00DD4129"/>
    <w:p w14:paraId="3EC1E1A5" w14:textId="430F96D3" w:rsidR="00DD4129" w:rsidRDefault="003B66CB" w:rsidP="00DD4129">
      <w:r>
        <w:rPr>
          <w:noProof/>
        </w:rPr>
        <w:lastRenderedPageBreak/>
        <mc:AlternateContent>
          <mc:Choice Requires="wps">
            <w:drawing>
              <wp:anchor distT="0" distB="0" distL="114300" distR="114300" simplePos="0" relativeHeight="251679744" behindDoc="0" locked="0" layoutInCell="1" allowOverlap="1" wp14:anchorId="76E30D84" wp14:editId="25E74812">
                <wp:simplePos x="0" y="0"/>
                <wp:positionH relativeFrom="margin">
                  <wp:posOffset>30480</wp:posOffset>
                </wp:positionH>
                <wp:positionV relativeFrom="paragraph">
                  <wp:posOffset>284480</wp:posOffset>
                </wp:positionV>
                <wp:extent cx="2519680" cy="264160"/>
                <wp:effectExtent l="0" t="0" r="0" b="2540"/>
                <wp:wrapNone/>
                <wp:docPr id="1012271979" name="Rectangle 1"/>
                <wp:cNvGraphicFramePr/>
                <a:graphic xmlns:a="http://schemas.openxmlformats.org/drawingml/2006/main">
                  <a:graphicData uri="http://schemas.microsoft.com/office/word/2010/wordprocessingShape">
                    <wps:wsp>
                      <wps:cNvSpPr/>
                      <wps:spPr>
                        <a:xfrm>
                          <a:off x="0" y="0"/>
                          <a:ext cx="2519680" cy="264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D7EA" id="Rectangle 1" o:spid="_x0000_s1026" style="position:absolute;margin-left:2.4pt;margin-top:22.4pt;width:198.4pt;height:2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" fillcolor="yellow" stroked="f" strokeweight="2pt">
                <v:fill opacity="32896f"/>
                <w10:wrap anchorx="margin"/>
              </v:rect>
            </w:pict>
          </mc:Fallback>
        </mc:AlternateContent>
      </w:r>
      <w:r w:rsidR="00DD4129" w:rsidRPr="00FE1267">
        <w:rPr>
          <w:noProof/>
        </w:rPr>
        <w:drawing>
          <wp:inline distT="0" distB="0" distL="0" distR="0" wp14:anchorId="7155E0E7" wp14:editId="63698A77">
            <wp:extent cx="5943600" cy="3342005"/>
            <wp:effectExtent l="0" t="0" r="0" b="0"/>
            <wp:docPr id="171791565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5651" name="Picture 1" descr="A computer screen shot of a black screen&#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2EFA3EF3" w14:textId="35133875" w:rsidR="00DD4129" w:rsidRDefault="0010491E" w:rsidP="00DD4129">
      <w:r w:rsidRPr="0010491E">
        <w:t xml:space="preserve">Figure </w:t>
      </w:r>
      <w:r>
        <w:t>2.2</w:t>
      </w:r>
      <w:r w:rsidRPr="0010491E">
        <w:t>: Firewall Certificate Generation - Screenshot displaying the generation and signing of a digital certificate for the firewall to establish secure communication channels for VPN connections.</w:t>
      </w:r>
    </w:p>
    <w:p w14:paraId="514DB91B" w14:textId="417BC1E8" w:rsidR="00DD4129" w:rsidRDefault="003B66CB" w:rsidP="00DD4129">
      <w:r>
        <w:rPr>
          <w:noProof/>
        </w:rPr>
        <mc:AlternateContent>
          <mc:Choice Requires="wps">
            <w:drawing>
              <wp:anchor distT="0" distB="0" distL="114300" distR="114300" simplePos="0" relativeHeight="251681792" behindDoc="0" locked="0" layoutInCell="1" allowOverlap="1" wp14:anchorId="7651E10D" wp14:editId="70EE31A0">
                <wp:simplePos x="0" y="0"/>
                <wp:positionH relativeFrom="margin">
                  <wp:posOffset>909320</wp:posOffset>
                </wp:positionH>
                <wp:positionV relativeFrom="paragraph">
                  <wp:posOffset>1156335</wp:posOffset>
                </wp:positionV>
                <wp:extent cx="4323080" cy="116840"/>
                <wp:effectExtent l="0" t="0" r="1270" b="0"/>
                <wp:wrapNone/>
                <wp:docPr id="315844648" name="Rectangle 1"/>
                <wp:cNvGraphicFramePr/>
                <a:graphic xmlns:a="http://schemas.openxmlformats.org/drawingml/2006/main">
                  <a:graphicData uri="http://schemas.microsoft.com/office/word/2010/wordprocessingShape">
                    <wps:wsp>
                      <wps:cNvSpPr/>
                      <wps:spPr>
                        <a:xfrm>
                          <a:off x="0" y="0"/>
                          <a:ext cx="4323080" cy="1168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47BD8" id="Rectangle 1" o:spid="_x0000_s1026" style="position:absolute;margin-left:71.6pt;margin-top:91.05pt;width:340.4pt;height:9.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" fillcolor="yellow" stroked="f" strokeweight="2pt">
                <v:fill opacity="32896f"/>
                <w10:wrap anchorx="margin"/>
              </v:rect>
            </w:pict>
          </mc:Fallback>
        </mc:AlternateContent>
      </w:r>
      <w:r w:rsidR="00DD4129" w:rsidRPr="00FE1267">
        <w:rPr>
          <w:noProof/>
        </w:rPr>
        <w:drawing>
          <wp:inline distT="0" distB="0" distL="0" distR="0" wp14:anchorId="0C43439B" wp14:editId="75DE00A4">
            <wp:extent cx="5943600" cy="3342005"/>
            <wp:effectExtent l="0" t="0" r="0" b="0"/>
            <wp:docPr id="36946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9041"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2DC32FEE" w14:textId="6DEB872E" w:rsidR="00DD4129" w:rsidRDefault="0010491E" w:rsidP="00DD4129">
      <w:r w:rsidRPr="0010491E">
        <w:t xml:space="preserve">Figure </w:t>
      </w:r>
      <w:r>
        <w:t>2.3</w:t>
      </w:r>
      <w:r w:rsidRPr="0010491E">
        <w:t>: Firewall Certificate Generation - Screenshot displaying the generation and signing of a digital certificate for the firewall to establish secure communication channels for VPN connections.</w:t>
      </w:r>
    </w:p>
    <w:p w14:paraId="34127F40" w14:textId="1EDFE58D" w:rsidR="00DD4129" w:rsidRDefault="003B66CB" w:rsidP="00DD4129">
      <w:r>
        <w:rPr>
          <w:noProof/>
        </w:rPr>
        <w:lastRenderedPageBreak/>
        <mc:AlternateContent>
          <mc:Choice Requires="wps">
            <w:drawing>
              <wp:anchor distT="0" distB="0" distL="114300" distR="114300" simplePos="0" relativeHeight="251683840" behindDoc="0" locked="0" layoutInCell="1" allowOverlap="1" wp14:anchorId="08AA9522" wp14:editId="78D6D61A">
                <wp:simplePos x="0" y="0"/>
                <wp:positionH relativeFrom="margin">
                  <wp:posOffset>863600</wp:posOffset>
                </wp:positionH>
                <wp:positionV relativeFrom="paragraph">
                  <wp:posOffset>1125220</wp:posOffset>
                </wp:positionV>
                <wp:extent cx="3124200" cy="137160"/>
                <wp:effectExtent l="0" t="0" r="0" b="0"/>
                <wp:wrapNone/>
                <wp:docPr id="1129735323" name="Rectangle 1"/>
                <wp:cNvGraphicFramePr/>
                <a:graphic xmlns:a="http://schemas.openxmlformats.org/drawingml/2006/main">
                  <a:graphicData uri="http://schemas.microsoft.com/office/word/2010/wordprocessingShape">
                    <wps:wsp>
                      <wps:cNvSpPr/>
                      <wps:spPr>
                        <a:xfrm>
                          <a:off x="0" y="0"/>
                          <a:ext cx="3124200" cy="137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994D5" id="Rectangle 1" o:spid="_x0000_s1026" style="position:absolute;margin-left:68pt;margin-top:88.6pt;width:246pt;height:10.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" fillcolor="yellow" stroked="f" strokeweight="2pt">
                <v:fill opacity="32896f"/>
                <w10:wrap anchorx="margin"/>
              </v:rect>
            </w:pict>
          </mc:Fallback>
        </mc:AlternateContent>
      </w:r>
      <w:r w:rsidR="00DD4129" w:rsidRPr="00790555">
        <w:rPr>
          <w:noProof/>
        </w:rPr>
        <w:drawing>
          <wp:inline distT="0" distB="0" distL="0" distR="0" wp14:anchorId="134ABD95" wp14:editId="60A050A3">
            <wp:extent cx="5943600" cy="3342005"/>
            <wp:effectExtent l="0" t="0" r="0" b="0"/>
            <wp:docPr id="190418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85311"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0F496A6E" w14:textId="0900B52B" w:rsidR="00DD4129" w:rsidRDefault="00D92CEC" w:rsidP="00DD4129">
      <w:r w:rsidRPr="00D92CEC">
        <w:t xml:space="preserve">Figure </w:t>
      </w:r>
      <w:r>
        <w:t>2.4</w:t>
      </w:r>
      <w:r w:rsidRPr="00D92CEC">
        <w:t xml:space="preserve">: </w:t>
      </w:r>
      <w:r>
        <w:t>Global Protect Authentication Profile</w:t>
      </w:r>
      <w:r w:rsidRPr="00D92CEC">
        <w:t xml:space="preserve"> - Screenshot depicting the assignment of </w:t>
      </w:r>
      <w:r>
        <w:t>Global Protect Authentication Profile.</w:t>
      </w:r>
    </w:p>
    <w:p w14:paraId="0E84C705" w14:textId="317EE4D3" w:rsidR="00DD4129" w:rsidRDefault="003B66CB" w:rsidP="00DD4129">
      <w:r>
        <w:rPr>
          <w:noProof/>
        </w:rPr>
        <mc:AlternateContent>
          <mc:Choice Requires="wps">
            <w:drawing>
              <wp:anchor distT="0" distB="0" distL="114300" distR="114300" simplePos="0" relativeHeight="251685888" behindDoc="0" locked="0" layoutInCell="1" allowOverlap="1" wp14:anchorId="17D375FD" wp14:editId="28B77256">
                <wp:simplePos x="0" y="0"/>
                <wp:positionH relativeFrom="margin">
                  <wp:posOffset>843280</wp:posOffset>
                </wp:positionH>
                <wp:positionV relativeFrom="paragraph">
                  <wp:posOffset>883920</wp:posOffset>
                </wp:positionV>
                <wp:extent cx="4363720" cy="462280"/>
                <wp:effectExtent l="0" t="0" r="0" b="0"/>
                <wp:wrapNone/>
                <wp:docPr id="840124354" name="Rectangle 1"/>
                <wp:cNvGraphicFramePr/>
                <a:graphic xmlns:a="http://schemas.openxmlformats.org/drawingml/2006/main">
                  <a:graphicData uri="http://schemas.microsoft.com/office/word/2010/wordprocessingShape">
                    <wps:wsp>
                      <wps:cNvSpPr/>
                      <wps:spPr>
                        <a:xfrm>
                          <a:off x="0" y="0"/>
                          <a:ext cx="4363720" cy="4622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6EE56" id="Rectangle 1" o:spid="_x0000_s1026" style="position:absolute;margin-left:66.4pt;margin-top:69.6pt;width:343.6pt;height:36.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" fillcolor="yellow" stroked="f" strokeweight="2pt">
                <v:fill opacity="32896f"/>
                <w10:wrap anchorx="margin"/>
              </v:rect>
            </w:pict>
          </mc:Fallback>
        </mc:AlternateContent>
      </w:r>
      <w:r w:rsidR="00DD4129" w:rsidRPr="00790555">
        <w:rPr>
          <w:noProof/>
        </w:rPr>
        <w:drawing>
          <wp:inline distT="0" distB="0" distL="0" distR="0" wp14:anchorId="0094D6AF" wp14:editId="2DD15EBB">
            <wp:extent cx="5943600" cy="3338830"/>
            <wp:effectExtent l="0" t="0" r="0" b="0"/>
            <wp:docPr id="184679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1956" name="Picture 1" descr="A screenshot of a computer&#10;&#10;Description automatically generated"/>
                    <pic:cNvPicPr/>
                  </pic:nvPicPr>
                  <pic:blipFill>
                    <a:blip r:embed="rId24"/>
                    <a:stretch>
                      <a:fillRect/>
                    </a:stretch>
                  </pic:blipFill>
                  <pic:spPr>
                    <a:xfrm>
                      <a:off x="0" y="0"/>
                      <a:ext cx="5943600" cy="3338830"/>
                    </a:xfrm>
                    <a:prstGeom prst="rect">
                      <a:avLst/>
                    </a:prstGeom>
                  </pic:spPr>
                </pic:pic>
              </a:graphicData>
            </a:graphic>
          </wp:inline>
        </w:drawing>
      </w:r>
    </w:p>
    <w:p w14:paraId="16D3C21E" w14:textId="328E9877" w:rsidR="00DD4129" w:rsidRDefault="009B3A3A" w:rsidP="00DD4129">
      <w:r w:rsidRPr="009B3A3A">
        <w:t xml:space="preserve">Figure </w:t>
      </w:r>
      <w:r>
        <w:t>2.5</w:t>
      </w:r>
      <w:r w:rsidRPr="009B3A3A">
        <w:t xml:space="preserve">: SSL/TLS Service Profile Creation - Screenshot showing the creation of an SSL/TLS service profile for the </w:t>
      </w:r>
      <w:proofErr w:type="spellStart"/>
      <w:r w:rsidRPr="009B3A3A">
        <w:t>GlobalProtect</w:t>
      </w:r>
      <w:proofErr w:type="spellEnd"/>
      <w:r w:rsidRPr="009B3A3A">
        <w:t xml:space="preserve"> Portal, defining encryption and authentication methods for secure communication.</w:t>
      </w:r>
    </w:p>
    <w:p w14:paraId="54CAAE52" w14:textId="77777777" w:rsidR="00DD4129" w:rsidRDefault="00DD4129" w:rsidP="00DD4129">
      <w:r w:rsidRPr="00790555">
        <w:rPr>
          <w:noProof/>
        </w:rPr>
        <w:lastRenderedPageBreak/>
        <w:drawing>
          <wp:inline distT="0" distB="0" distL="0" distR="0" wp14:anchorId="3DD69EF1" wp14:editId="6D9C63D5">
            <wp:extent cx="5943600" cy="3342005"/>
            <wp:effectExtent l="0" t="0" r="0" b="0"/>
            <wp:docPr id="186381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7703" name="Picture 1" descr="A screenshot of a computer&#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296D63EF" w14:textId="0D15CB94" w:rsidR="009B3A3A" w:rsidRDefault="009B3A3A" w:rsidP="00DD4129">
      <w:r w:rsidRPr="009B3A3A">
        <w:t xml:space="preserve">Figure </w:t>
      </w:r>
      <w:r>
        <w:t>2.6</w:t>
      </w:r>
      <w:r w:rsidRPr="009B3A3A">
        <w:t>: Tunnel Interface- Screenshot demonstrating the creation of a tunnel interface</w:t>
      </w:r>
      <w:r>
        <w:t>.</w:t>
      </w:r>
    </w:p>
    <w:p w14:paraId="7E8E6D2E" w14:textId="77777777" w:rsidR="00DD4129" w:rsidRDefault="00DD4129" w:rsidP="00DD4129"/>
    <w:p w14:paraId="38FF8568" w14:textId="31715B04" w:rsidR="00DD4129" w:rsidRDefault="003B66CB" w:rsidP="00DD4129">
      <w:r>
        <w:rPr>
          <w:noProof/>
        </w:rPr>
        <mc:AlternateContent>
          <mc:Choice Requires="wps">
            <w:drawing>
              <wp:anchor distT="0" distB="0" distL="114300" distR="114300" simplePos="0" relativeHeight="251687936" behindDoc="0" locked="0" layoutInCell="1" allowOverlap="1" wp14:anchorId="37E7021E" wp14:editId="71A01F00">
                <wp:simplePos x="0" y="0"/>
                <wp:positionH relativeFrom="margin">
                  <wp:posOffset>797560</wp:posOffset>
                </wp:positionH>
                <wp:positionV relativeFrom="paragraph">
                  <wp:posOffset>951865</wp:posOffset>
                </wp:positionV>
                <wp:extent cx="3876040" cy="116840"/>
                <wp:effectExtent l="0" t="0" r="0" b="0"/>
                <wp:wrapNone/>
                <wp:docPr id="721070487" name="Rectangle 1"/>
                <wp:cNvGraphicFramePr/>
                <a:graphic xmlns:a="http://schemas.openxmlformats.org/drawingml/2006/main">
                  <a:graphicData uri="http://schemas.microsoft.com/office/word/2010/wordprocessingShape">
                    <wps:wsp>
                      <wps:cNvSpPr/>
                      <wps:spPr>
                        <a:xfrm>
                          <a:off x="0" y="0"/>
                          <a:ext cx="3876040" cy="1168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58599" id="Rectangle 1" o:spid="_x0000_s1026" style="position:absolute;margin-left:62.8pt;margin-top:74.95pt;width:305.2pt;height:9.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" fillcolor="yellow" stroked="f" strokeweight="2pt">
                <v:fill opacity="32896f"/>
                <w10:wrap anchorx="margin"/>
              </v:rect>
            </w:pict>
          </mc:Fallback>
        </mc:AlternateContent>
      </w:r>
      <w:r w:rsidR="00DD4129" w:rsidRPr="00790555">
        <w:rPr>
          <w:noProof/>
        </w:rPr>
        <w:drawing>
          <wp:inline distT="0" distB="0" distL="0" distR="0" wp14:anchorId="23AECBE1" wp14:editId="12712025">
            <wp:extent cx="5943600" cy="3342005"/>
            <wp:effectExtent l="0" t="0" r="0" b="0"/>
            <wp:docPr id="115370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6304" name="Picture 1"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p>
    <w:p w14:paraId="3DADBED3" w14:textId="7BF5F60C" w:rsidR="00DD4129" w:rsidRDefault="00E434E4" w:rsidP="00DD4129">
      <w:r w:rsidRPr="00E434E4">
        <w:t xml:space="preserve">Figure </w:t>
      </w:r>
      <w:r>
        <w:t>2.7</w:t>
      </w:r>
      <w:r w:rsidRPr="00E434E4">
        <w:t xml:space="preserve">: </w:t>
      </w:r>
      <w:proofErr w:type="spellStart"/>
      <w:r w:rsidRPr="00E434E4">
        <w:t>GlobalProtect</w:t>
      </w:r>
      <w:proofErr w:type="spellEnd"/>
      <w:r w:rsidRPr="00E434E4">
        <w:t xml:space="preserve"> Portal Configuration - Screenshot depicting the configuration of the </w:t>
      </w:r>
      <w:proofErr w:type="spellStart"/>
      <w:r w:rsidRPr="00E434E4">
        <w:t>GlobalProtect</w:t>
      </w:r>
      <w:proofErr w:type="spellEnd"/>
      <w:r w:rsidRPr="00E434E4">
        <w:t xml:space="preserve"> Portal, serving as the interface for VPN users </w:t>
      </w:r>
      <w:r w:rsidR="007E7EFA">
        <w:t>to connect to the network securely</w:t>
      </w:r>
      <w:r w:rsidRPr="00E434E4">
        <w:t>.</w:t>
      </w:r>
    </w:p>
    <w:p w14:paraId="4D7E6889" w14:textId="746D362F" w:rsidR="00DD4129" w:rsidRDefault="003B66CB" w:rsidP="00DD4129">
      <w:r>
        <w:rPr>
          <w:noProof/>
        </w:rPr>
        <w:lastRenderedPageBreak/>
        <mc:AlternateContent>
          <mc:Choice Requires="wps">
            <w:drawing>
              <wp:anchor distT="0" distB="0" distL="114300" distR="114300" simplePos="0" relativeHeight="251689984" behindDoc="0" locked="0" layoutInCell="1" allowOverlap="1" wp14:anchorId="6A01A3E0" wp14:editId="0036FEBB">
                <wp:simplePos x="0" y="0"/>
                <wp:positionH relativeFrom="margin">
                  <wp:posOffset>767080</wp:posOffset>
                </wp:positionH>
                <wp:positionV relativeFrom="paragraph">
                  <wp:posOffset>968375</wp:posOffset>
                </wp:positionV>
                <wp:extent cx="2824480" cy="111760"/>
                <wp:effectExtent l="0" t="0" r="0" b="2540"/>
                <wp:wrapNone/>
                <wp:docPr id="400143404" name="Rectangle 1"/>
                <wp:cNvGraphicFramePr/>
                <a:graphic xmlns:a="http://schemas.openxmlformats.org/drawingml/2006/main">
                  <a:graphicData uri="http://schemas.microsoft.com/office/word/2010/wordprocessingShape">
                    <wps:wsp>
                      <wps:cNvSpPr/>
                      <wps:spPr>
                        <a:xfrm>
                          <a:off x="0" y="0"/>
                          <a:ext cx="2824480" cy="1117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DF54" id="Rectangle 1" o:spid="_x0000_s1026" style="position:absolute;margin-left:60.4pt;margin-top:76.25pt;width:222.4pt;height:8.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" fillcolor="yellow" stroked="f" strokeweight="2pt">
                <v:fill opacity="32896f"/>
                <w10:wrap anchorx="margin"/>
              </v:rect>
            </w:pict>
          </mc:Fallback>
        </mc:AlternateContent>
      </w:r>
      <w:r w:rsidR="00DD4129" w:rsidRPr="00790555">
        <w:rPr>
          <w:noProof/>
        </w:rPr>
        <w:drawing>
          <wp:inline distT="0" distB="0" distL="0" distR="0" wp14:anchorId="68401FFD" wp14:editId="60EF47A6">
            <wp:extent cx="5943600" cy="3342005"/>
            <wp:effectExtent l="0" t="0" r="0" b="0"/>
            <wp:docPr id="176773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37022" name="Picture 1"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14:paraId="4E042C63" w14:textId="482D8476" w:rsidR="00E434E4" w:rsidRDefault="00330793" w:rsidP="00DD4129">
      <w:r w:rsidRPr="00330793">
        <w:t xml:space="preserve">Figure </w:t>
      </w:r>
      <w:r>
        <w:t>2.8</w:t>
      </w:r>
      <w:r w:rsidRPr="00330793">
        <w:t xml:space="preserve">: </w:t>
      </w:r>
      <w:proofErr w:type="spellStart"/>
      <w:r w:rsidRPr="00330793">
        <w:t>GlobalProtect</w:t>
      </w:r>
      <w:proofErr w:type="spellEnd"/>
      <w:r w:rsidRPr="00330793">
        <w:t xml:space="preserve"> Gateway Configuration - Screenshot showcasing the configuration of the </w:t>
      </w:r>
      <w:proofErr w:type="spellStart"/>
      <w:r w:rsidRPr="00330793">
        <w:t>GlobalProtect</w:t>
      </w:r>
      <w:proofErr w:type="spellEnd"/>
      <w:r w:rsidRPr="00330793">
        <w:t xml:space="preserve"> Gateway, facilitating secure access to internal resources for VPN connections.</w:t>
      </w:r>
    </w:p>
    <w:p w14:paraId="6E2170D7" w14:textId="77777777" w:rsidR="00BC1979" w:rsidRDefault="00BC1979" w:rsidP="00DD4129"/>
    <w:p w14:paraId="1CE6BFF3" w14:textId="5907BD0F" w:rsidR="00BC1979" w:rsidRDefault="003B66CB" w:rsidP="00DD4129">
      <w:r>
        <w:rPr>
          <w:noProof/>
        </w:rPr>
        <mc:AlternateContent>
          <mc:Choice Requires="wps">
            <w:drawing>
              <wp:anchor distT="0" distB="0" distL="114300" distR="114300" simplePos="0" relativeHeight="251694080" behindDoc="0" locked="0" layoutInCell="1" allowOverlap="1" wp14:anchorId="18ECD612" wp14:editId="6BC94416">
                <wp:simplePos x="0" y="0"/>
                <wp:positionH relativeFrom="margin">
                  <wp:align>left</wp:align>
                </wp:positionH>
                <wp:positionV relativeFrom="paragraph">
                  <wp:posOffset>1270635</wp:posOffset>
                </wp:positionV>
                <wp:extent cx="1325880" cy="121920"/>
                <wp:effectExtent l="0" t="0" r="7620" b="0"/>
                <wp:wrapNone/>
                <wp:docPr id="294597523" name="Rectangle 1"/>
                <wp:cNvGraphicFramePr/>
                <a:graphic xmlns:a="http://schemas.openxmlformats.org/drawingml/2006/main">
                  <a:graphicData uri="http://schemas.microsoft.com/office/word/2010/wordprocessingShape">
                    <wps:wsp>
                      <wps:cNvSpPr/>
                      <wps:spPr>
                        <a:xfrm>
                          <a:off x="0" y="0"/>
                          <a:ext cx="1325880" cy="1219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3BF94" id="Rectangle 1" o:spid="_x0000_s1026" style="position:absolute;margin-left:0;margin-top:100.05pt;width:104.4pt;height:9.6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4D449778" wp14:editId="5B5B5CF1">
                <wp:simplePos x="0" y="0"/>
                <wp:positionH relativeFrom="margin">
                  <wp:posOffset>45720</wp:posOffset>
                </wp:positionH>
                <wp:positionV relativeFrom="paragraph">
                  <wp:posOffset>339725</wp:posOffset>
                </wp:positionV>
                <wp:extent cx="1325880" cy="121920"/>
                <wp:effectExtent l="0" t="0" r="7620" b="0"/>
                <wp:wrapNone/>
                <wp:docPr id="1965498348" name="Rectangle 1"/>
                <wp:cNvGraphicFramePr/>
                <a:graphic xmlns:a="http://schemas.openxmlformats.org/drawingml/2006/main">
                  <a:graphicData uri="http://schemas.microsoft.com/office/word/2010/wordprocessingShape">
                    <wps:wsp>
                      <wps:cNvSpPr/>
                      <wps:spPr>
                        <a:xfrm>
                          <a:off x="0" y="0"/>
                          <a:ext cx="1325880" cy="1219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9D72C" id="Rectangle 1" o:spid="_x0000_s1026" style="position:absolute;margin-left:3.6pt;margin-top:26.75pt;width:104.4pt;height:9.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" fillcolor="yellow" stroked="f" strokeweight="2pt">
                <v:fill opacity="32896f"/>
                <w10:wrap anchorx="margin"/>
              </v:rect>
            </w:pict>
          </mc:Fallback>
        </mc:AlternateContent>
      </w:r>
      <w:r w:rsidR="00BC1979" w:rsidRPr="00DC345B">
        <w:rPr>
          <w:noProof/>
        </w:rPr>
        <w:drawing>
          <wp:inline distT="0" distB="0" distL="0" distR="0" wp14:anchorId="563B9E3B" wp14:editId="6B306051">
            <wp:extent cx="5943600" cy="3342005"/>
            <wp:effectExtent l="0" t="0" r="0" b="0"/>
            <wp:docPr id="42830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0828" name="Picture 1" descr="A screenshot of a computer&#10;&#10;Description automatically generated"/>
                    <pic:cNvPicPr/>
                  </pic:nvPicPr>
                  <pic:blipFill>
                    <a:blip r:embed="rId28"/>
                    <a:stretch>
                      <a:fillRect/>
                    </a:stretch>
                  </pic:blipFill>
                  <pic:spPr>
                    <a:xfrm>
                      <a:off x="0" y="0"/>
                      <a:ext cx="5943600" cy="3342005"/>
                    </a:xfrm>
                    <a:prstGeom prst="rect">
                      <a:avLst/>
                    </a:prstGeom>
                  </pic:spPr>
                </pic:pic>
              </a:graphicData>
            </a:graphic>
          </wp:inline>
        </w:drawing>
      </w:r>
    </w:p>
    <w:p w14:paraId="057D3F57" w14:textId="5E394D00" w:rsidR="00DD4129" w:rsidRDefault="00330793" w:rsidP="00DD4129">
      <w:r w:rsidRPr="00330793">
        <w:t xml:space="preserve">Figure </w:t>
      </w:r>
      <w:r>
        <w:t>2.9</w:t>
      </w:r>
      <w:r w:rsidRPr="00330793">
        <w:t xml:space="preserve">: Screenshot showcasing the </w:t>
      </w:r>
      <w:r>
        <w:t>pinging of the Internet interface IP.</w:t>
      </w:r>
    </w:p>
    <w:p w14:paraId="1DE41D5C" w14:textId="4E63E798" w:rsidR="00C359B3" w:rsidRDefault="003B66CB" w:rsidP="00DD4129">
      <w:r>
        <w:rPr>
          <w:noProof/>
        </w:rPr>
        <w:lastRenderedPageBreak/>
        <mc:AlternateContent>
          <mc:Choice Requires="wps">
            <w:drawing>
              <wp:anchor distT="0" distB="0" distL="114300" distR="114300" simplePos="0" relativeHeight="251697152" behindDoc="0" locked="0" layoutInCell="1" allowOverlap="1" wp14:anchorId="0C79D9C6" wp14:editId="66AD0FA0">
                <wp:simplePos x="0" y="0"/>
                <wp:positionH relativeFrom="margin">
                  <wp:posOffset>883920</wp:posOffset>
                </wp:positionH>
                <wp:positionV relativeFrom="paragraph">
                  <wp:posOffset>186690</wp:posOffset>
                </wp:positionV>
                <wp:extent cx="1325880" cy="121920"/>
                <wp:effectExtent l="0" t="0" r="7620" b="0"/>
                <wp:wrapNone/>
                <wp:docPr id="1915851182" name="Rectangle 1"/>
                <wp:cNvGraphicFramePr/>
                <a:graphic xmlns:a="http://schemas.openxmlformats.org/drawingml/2006/main">
                  <a:graphicData uri="http://schemas.microsoft.com/office/word/2010/wordprocessingShape">
                    <wps:wsp>
                      <wps:cNvSpPr/>
                      <wps:spPr>
                        <a:xfrm>
                          <a:off x="0" y="0"/>
                          <a:ext cx="1325880" cy="1219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E0D7F" id="Rectangle 1" o:spid="_x0000_s1026" style="position:absolute;margin-left:69.6pt;margin-top:14.7pt;width:104.4pt;height:9.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" fillcolor="yellow" stroked="f" strokeweight="2pt">
                <v:fill opacity="32896f"/>
                <w10:wrap anchorx="margin"/>
              </v:rect>
            </w:pict>
          </mc:Fallback>
        </mc:AlternateContent>
      </w:r>
      <w:r w:rsidR="00DD4129" w:rsidRPr="00DC345B">
        <w:rPr>
          <w:noProof/>
        </w:rPr>
        <w:drawing>
          <wp:anchor distT="0" distB="0" distL="114300" distR="114300" simplePos="0" relativeHeight="251695104" behindDoc="0" locked="0" layoutInCell="1" allowOverlap="1" wp14:anchorId="5C065489" wp14:editId="1654F848">
            <wp:simplePos x="914400" y="914400"/>
            <wp:positionH relativeFrom="column">
              <wp:align>left</wp:align>
            </wp:positionH>
            <wp:positionV relativeFrom="paragraph">
              <wp:align>top</wp:align>
            </wp:positionV>
            <wp:extent cx="5943600" cy="3342005"/>
            <wp:effectExtent l="0" t="0" r="0" b="0"/>
            <wp:wrapSquare wrapText="bothSides"/>
            <wp:docPr id="25454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48903" name="Picture 1" descr="A screenshot of a computer&#10;&#10;Description automatically generated"/>
                    <pic:cNvPicPr/>
                  </pic:nvPicPr>
                  <pic:blipFill>
                    <a:blip r:embed="rId29"/>
                    <a:stretch>
                      <a:fillRect/>
                    </a:stretch>
                  </pic:blipFill>
                  <pic:spPr>
                    <a:xfrm>
                      <a:off x="0" y="0"/>
                      <a:ext cx="5943600" cy="3342005"/>
                    </a:xfrm>
                    <a:prstGeom prst="rect">
                      <a:avLst/>
                    </a:prstGeom>
                  </pic:spPr>
                </pic:pic>
              </a:graphicData>
            </a:graphic>
          </wp:anchor>
        </w:drawing>
      </w:r>
      <w:r>
        <w:br w:type="textWrapping" w:clear="all"/>
      </w:r>
      <w:r w:rsidR="00C359B3" w:rsidRPr="00C359B3">
        <w:t xml:space="preserve">Figure </w:t>
      </w:r>
      <w:r w:rsidR="00C359B3">
        <w:t>2.10</w:t>
      </w:r>
      <w:r w:rsidR="00C359B3" w:rsidRPr="00C359B3">
        <w:t>: Infrastructure Validation - Screenshot confirming the validation of the infrastructure and testing of the VPN connection to ensure functionality and security.</w:t>
      </w:r>
    </w:p>
    <w:p w14:paraId="0FFA58A7" w14:textId="77777777" w:rsidR="00DD4129" w:rsidRDefault="00DD4129" w:rsidP="00DD4129"/>
    <w:p w14:paraId="1227C674" w14:textId="02B25456" w:rsidR="00DD4129" w:rsidRDefault="003B66CB" w:rsidP="00DD4129">
      <w:r>
        <w:rPr>
          <w:noProof/>
        </w:rPr>
        <mc:AlternateContent>
          <mc:Choice Requires="wps">
            <w:drawing>
              <wp:anchor distT="0" distB="0" distL="114300" distR="114300" simplePos="0" relativeHeight="251699200" behindDoc="0" locked="0" layoutInCell="1" allowOverlap="1" wp14:anchorId="059E17F4" wp14:editId="0B2F0EB1">
                <wp:simplePos x="0" y="0"/>
                <wp:positionH relativeFrom="margin">
                  <wp:posOffset>2225040</wp:posOffset>
                </wp:positionH>
                <wp:positionV relativeFrom="paragraph">
                  <wp:posOffset>1239520</wp:posOffset>
                </wp:positionV>
                <wp:extent cx="1437640" cy="421640"/>
                <wp:effectExtent l="0" t="0" r="0" b="0"/>
                <wp:wrapNone/>
                <wp:docPr id="929879547" name="Rectangle 1"/>
                <wp:cNvGraphicFramePr/>
                <a:graphic xmlns:a="http://schemas.openxmlformats.org/drawingml/2006/main">
                  <a:graphicData uri="http://schemas.microsoft.com/office/word/2010/wordprocessingShape">
                    <wps:wsp>
                      <wps:cNvSpPr/>
                      <wps:spPr>
                        <a:xfrm>
                          <a:off x="0" y="0"/>
                          <a:ext cx="1437640" cy="4216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95520" id="Rectangle 1" o:spid="_x0000_s1026" style="position:absolute;margin-left:175.2pt;margin-top:97.6pt;width:113.2pt;height:33.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" fillcolor="yellow" stroked="f" strokeweight="2pt">
                <v:fill opacity="32896f"/>
                <w10:wrap anchorx="margin"/>
              </v:rect>
            </w:pict>
          </mc:Fallback>
        </mc:AlternateContent>
      </w:r>
      <w:r w:rsidR="00DD4129" w:rsidRPr="00DC345B">
        <w:rPr>
          <w:noProof/>
        </w:rPr>
        <w:drawing>
          <wp:inline distT="0" distB="0" distL="0" distR="0" wp14:anchorId="05D9CA00" wp14:editId="40389047">
            <wp:extent cx="5943600" cy="3342005"/>
            <wp:effectExtent l="0" t="0" r="0" b="0"/>
            <wp:docPr id="48268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84533" name="Picture 1" descr="A screenshot of a computer&#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p>
    <w:p w14:paraId="77255C04" w14:textId="1A41D874" w:rsidR="00DD4129" w:rsidRPr="00DD4129" w:rsidRDefault="00C359B3" w:rsidP="00DD4129">
      <w:r w:rsidRPr="00C359B3">
        <w:t xml:space="preserve">Figure </w:t>
      </w:r>
      <w:r>
        <w:t>2.11</w:t>
      </w:r>
      <w:r w:rsidRPr="00C359B3">
        <w:t xml:space="preserve">: Infrastructure </w:t>
      </w:r>
      <w:r>
        <w:t xml:space="preserve">login </w:t>
      </w:r>
      <w:r w:rsidRPr="00C359B3">
        <w:t xml:space="preserve">Validation - Screenshot confirming the </w:t>
      </w:r>
      <w:r>
        <w:t xml:space="preserve">login </w:t>
      </w:r>
      <w:r w:rsidRPr="00C359B3">
        <w:t>validation of the infrastructure and testing of the VPN connection to ensure functionality and security.</w:t>
      </w:r>
    </w:p>
    <w:p w14:paraId="5B79E07D" w14:textId="5BDE6549" w:rsidR="009B4CDA" w:rsidRDefault="009B4CDA" w:rsidP="00FC6F4D"/>
    <w:p w14:paraId="41ABBB46" w14:textId="31F2780E" w:rsidR="006D0175" w:rsidRDefault="00AF1F42" w:rsidP="006D0175">
      <w:pPr>
        <w:pStyle w:val="Heading2"/>
        <w:rPr>
          <w:rStyle w:val="fieldlabel"/>
          <w:rFonts w:asciiTheme="minorHAnsi" w:hAnsiTheme="minorHAnsi"/>
          <w:color w:val="000000" w:themeColor="text1"/>
          <w:sz w:val="24"/>
        </w:rPr>
      </w:pPr>
      <w:bookmarkStart w:id="13" w:name="_Toc161348725"/>
      <w:r>
        <w:rPr>
          <w:rStyle w:val="fieldlabel"/>
          <w:rFonts w:asciiTheme="minorHAnsi" w:hAnsiTheme="minorHAnsi"/>
          <w:color w:val="000000" w:themeColor="text1"/>
          <w:sz w:val="24"/>
        </w:rPr>
        <w:t>Reflection</w:t>
      </w:r>
      <w:bookmarkEnd w:id="13"/>
    </w:p>
    <w:p w14:paraId="6ECE56AF" w14:textId="6E6B9816" w:rsidR="00CC024E" w:rsidRDefault="008859FB" w:rsidP="00CC024E">
      <w:r w:rsidRPr="008859FB">
        <w:t xml:space="preserve">In completing Part 2 of the lab, the achieved objective was </w:t>
      </w:r>
      <w:r w:rsidR="007E7EFA">
        <w:t>successfully configuring</w:t>
      </w:r>
      <w:r w:rsidRPr="008859FB">
        <w:t xml:space="preserve"> </w:t>
      </w:r>
      <w:proofErr w:type="spellStart"/>
      <w:r w:rsidRPr="008859FB">
        <w:t>GlobalProtect</w:t>
      </w:r>
      <w:proofErr w:type="spellEnd"/>
      <w:r w:rsidRPr="008859FB">
        <w:t xml:space="preserve"> for remote access VPN functionality, providing users with secure and seamless access to the corporate network from external locations. This involved creating users for VPN access, </w:t>
      </w:r>
      <w:proofErr w:type="gramStart"/>
      <w:r w:rsidRPr="008859FB">
        <w:t>generating</w:t>
      </w:r>
      <w:proofErr w:type="gramEnd"/>
      <w:r w:rsidRPr="008859FB">
        <w:t xml:space="preserve"> and signing a digital certificate for the firewall, configuring SSL/TLS service profiles, creating specific tunnel interfaces and zones for VPN users, setting up the </w:t>
      </w:r>
      <w:proofErr w:type="spellStart"/>
      <w:r w:rsidRPr="008859FB">
        <w:t>GlobalProtect</w:t>
      </w:r>
      <w:proofErr w:type="spellEnd"/>
      <w:r w:rsidRPr="008859FB">
        <w:t xml:space="preserve"> Portal and Gateway, and validating the infrastructure and VPN connection. Additionally, the lab facilitated the discussion of the topology and firewall zones created, highlighted through a network diagram reflecting the </w:t>
      </w:r>
      <w:r w:rsidR="007E7EFA">
        <w:t>network architecture</w:t>
      </w:r>
      <w:r w:rsidRPr="008859FB">
        <w:t>. The network diagram served as a visual representation of the network layout and traffic flow, aiding in understanding the segmentation and isolation of network components for enhanced security. Overall, completing Part 2 of the lab provided practical experience in deploying and configuring remote access VPN solutions, reinforcing the importance of robust security measures in enabling secure remote connectivity to corporate networks.</w:t>
      </w:r>
    </w:p>
    <w:p w14:paraId="6D8CB5AE" w14:textId="77777777" w:rsidR="006D0175" w:rsidRDefault="006D0175" w:rsidP="00CC024E"/>
    <w:p w14:paraId="7A392015" w14:textId="77777777" w:rsidR="006D0175" w:rsidRDefault="006D0175" w:rsidP="00CC024E"/>
    <w:p w14:paraId="1ED7B539" w14:textId="25B404CF" w:rsidR="006D0175" w:rsidRPr="00120CD5" w:rsidRDefault="006D0175" w:rsidP="006D0175">
      <w:pPr>
        <w:pStyle w:val="Heading1"/>
      </w:pPr>
      <w:bookmarkStart w:id="14" w:name="_Toc161348726"/>
      <w:r w:rsidRPr="00120CD5">
        <w:t>Lab</w:t>
      </w:r>
      <w:r>
        <w:t xml:space="preserve"> </w:t>
      </w:r>
      <w:r w:rsidR="004A04DB">
        <w:t>5</w:t>
      </w:r>
      <w:r>
        <w:t>-</w:t>
      </w:r>
      <w:r w:rsidRPr="00120CD5">
        <w:t xml:space="preserve"> </w:t>
      </w:r>
      <w:r w:rsidR="004A04DB" w:rsidRPr="004A04DB">
        <w:t>Monitoring Network Traffic (IP/IDS)</w:t>
      </w:r>
      <w:bookmarkEnd w:id="14"/>
    </w:p>
    <w:p w14:paraId="545009BF" w14:textId="16EB2C0E" w:rsidR="006D0175" w:rsidRDefault="006D0175" w:rsidP="006D0175">
      <w:pPr>
        <w:pStyle w:val="Heading1"/>
      </w:pPr>
      <w:bookmarkStart w:id="15" w:name="_Toc161348727"/>
      <w:r>
        <w:t xml:space="preserve">Part 1- </w:t>
      </w:r>
      <w:r w:rsidR="004C65A5" w:rsidRPr="004C65A5">
        <w:t>Installation of the packages and SNORT</w:t>
      </w:r>
      <w:bookmarkEnd w:id="15"/>
    </w:p>
    <w:p w14:paraId="1D92CD83" w14:textId="77777777" w:rsidR="006D0175" w:rsidRDefault="006D0175" w:rsidP="006D0175">
      <w:pPr>
        <w:pStyle w:val="Heading2"/>
      </w:pPr>
      <w:bookmarkStart w:id="16" w:name="_Toc161348728"/>
      <w:r>
        <w:t>Description</w:t>
      </w:r>
      <w:bookmarkEnd w:id="16"/>
    </w:p>
    <w:p w14:paraId="23E2EE5D" w14:textId="18051DB7" w:rsidR="006D0175" w:rsidRPr="008D6D5E" w:rsidRDefault="007E001E" w:rsidP="006D0175">
      <w:r w:rsidRPr="007E001E">
        <w:t xml:space="preserve">This </w:t>
      </w:r>
      <w:r w:rsidR="007E7EFA">
        <w:t>lab section</w:t>
      </w:r>
      <w:r w:rsidRPr="007E001E">
        <w:t xml:space="preserve"> focuses on deploying the essential components required for setting up a network intrusion detection system (NIDS) using SNORT on </w:t>
      </w:r>
      <w:r>
        <w:t>Rocky Linux</w:t>
      </w:r>
      <w:r w:rsidRPr="007E001E">
        <w:t xml:space="preserve">. The primary objective is </w:t>
      </w:r>
      <w:r w:rsidR="007E7EFA">
        <w:t>installing three key packages: EPEL-RELEASE, DNF, and SNORT</w:t>
      </w:r>
      <w:r w:rsidRPr="007E001E">
        <w:t xml:space="preserve">. EPEL-RELEASE provides access to additional software packages, while DNF facilitates smooth package management. The </w:t>
      </w:r>
      <w:r w:rsidR="00A8259D">
        <w:t>open-source intrusion detection system or SNORT is the core component in charge of examining network traffic to identify and address possible security risks</w:t>
      </w:r>
      <w:r w:rsidRPr="007E001E">
        <w:t xml:space="preserve">. By completing this part of the lab, </w:t>
      </w:r>
      <w:r w:rsidR="00B612F2">
        <w:t>I</w:t>
      </w:r>
      <w:r w:rsidRPr="007E001E">
        <w:t xml:space="preserve"> establish</w:t>
      </w:r>
      <w:r w:rsidR="00B612F2">
        <w:t>ed</w:t>
      </w:r>
      <w:r w:rsidRPr="007E001E">
        <w:t xml:space="preserve"> the foundation for configuring SNORT to monitor and protect network infrastructure effectively.</w:t>
      </w:r>
    </w:p>
    <w:p w14:paraId="53DF1C1B" w14:textId="5EF6552F" w:rsidR="006D0175" w:rsidRDefault="006D0175" w:rsidP="006D0175">
      <w:pPr>
        <w:pStyle w:val="Heading2"/>
      </w:pPr>
      <w:bookmarkStart w:id="17" w:name="_Toc161348729"/>
      <w:r>
        <w:t>Preparation</w:t>
      </w:r>
      <w:bookmarkEnd w:id="17"/>
    </w:p>
    <w:p w14:paraId="2B29950D" w14:textId="0AB1521A" w:rsidR="00417FC2" w:rsidRPr="00417FC2" w:rsidRDefault="00417FC2" w:rsidP="00417FC2">
      <w:r>
        <w:t>Rocky Linux VM IP: 10.172.94.15</w:t>
      </w:r>
    </w:p>
    <w:p w14:paraId="31462C19" w14:textId="2E7B5202" w:rsidR="006D0175" w:rsidRPr="002D7012" w:rsidRDefault="00FF39EA" w:rsidP="006D0175">
      <w:r>
        <w:t xml:space="preserve">The commands to install EPEL-RELEASE, DNF, </w:t>
      </w:r>
      <w:r w:rsidR="007E7EFA">
        <w:t xml:space="preserve">and </w:t>
      </w:r>
      <w:r>
        <w:t xml:space="preserve">SNORT </w:t>
      </w:r>
      <w:r w:rsidR="00A8259D">
        <w:t xml:space="preserve">were </w:t>
      </w:r>
      <w:r w:rsidR="0090636C">
        <w:t>executed smoothly.</w:t>
      </w:r>
      <w:r w:rsidR="0090636C">
        <w:br/>
        <w:t>But I had to use the command “</w:t>
      </w:r>
      <w:proofErr w:type="spellStart"/>
      <w:r w:rsidR="0090636C">
        <w:t>sudo</w:t>
      </w:r>
      <w:proofErr w:type="spellEnd"/>
      <w:r w:rsidR="0090636C">
        <w:t xml:space="preserve"> </w:t>
      </w:r>
      <w:r w:rsidR="00591ABD">
        <w:t xml:space="preserve">yum install </w:t>
      </w:r>
      <w:proofErr w:type="spellStart"/>
      <w:r w:rsidR="00591ABD">
        <w:t>libdnet</w:t>
      </w:r>
      <w:proofErr w:type="spellEnd"/>
      <w:r w:rsidR="00591ABD">
        <w:t xml:space="preserve">” to install </w:t>
      </w:r>
      <w:proofErr w:type="spellStart"/>
      <w:r w:rsidR="00591ABD">
        <w:t>libdnet</w:t>
      </w:r>
      <w:proofErr w:type="spellEnd"/>
      <w:r w:rsidR="00591ABD">
        <w:t xml:space="preserve"> packages </w:t>
      </w:r>
      <w:r w:rsidR="00B54760">
        <w:t>mainly because I encountered an error while executing snort</w:t>
      </w:r>
      <w:r w:rsidR="00DC4503">
        <w:t xml:space="preserve"> in </w:t>
      </w:r>
      <w:r w:rsidR="007E7EFA">
        <w:t>part 2</w:t>
      </w:r>
      <w:r w:rsidR="00A8259D">
        <w:t>,</w:t>
      </w:r>
      <w:r w:rsidR="00DC4503">
        <w:t xml:space="preserve"> and </w:t>
      </w:r>
      <w:r w:rsidR="009C0A8C">
        <w:t>I lea</w:t>
      </w:r>
      <w:r w:rsidR="005F51CA">
        <w:t>r</w:t>
      </w:r>
      <w:r w:rsidR="009C0A8C">
        <w:t xml:space="preserve">ned that </w:t>
      </w:r>
      <w:proofErr w:type="spellStart"/>
      <w:r w:rsidR="009C0A8C">
        <w:t>libnet</w:t>
      </w:r>
      <w:proofErr w:type="spellEnd"/>
      <w:r w:rsidR="009C0A8C">
        <w:t xml:space="preserve"> packages are essential for the running of snort</w:t>
      </w:r>
      <w:r w:rsidR="005F51CA">
        <w:t xml:space="preserve"> from the forums</w:t>
      </w:r>
      <w:r w:rsidR="0099531E">
        <w:t xml:space="preserve"> (mentioned in references).</w:t>
      </w:r>
      <w:r w:rsidR="00596971">
        <w:br/>
      </w:r>
      <w:r w:rsidR="007E7EFA">
        <w:t>An additional</w:t>
      </w:r>
      <w:r w:rsidR="00596971">
        <w:t xml:space="preserve"> “GIT” package was also deployed with the command “</w:t>
      </w:r>
      <w:proofErr w:type="spellStart"/>
      <w:r w:rsidR="00596971">
        <w:t>sudo</w:t>
      </w:r>
      <w:proofErr w:type="spellEnd"/>
      <w:r w:rsidR="00596971">
        <w:t xml:space="preserve"> yum install git” </w:t>
      </w:r>
      <w:r w:rsidR="00D90241">
        <w:t xml:space="preserve">to avoid problems later. These two commands were not present in the </w:t>
      </w:r>
      <w:r w:rsidR="00E06E90">
        <w:t>lab documentation.</w:t>
      </w:r>
    </w:p>
    <w:p w14:paraId="6C169152" w14:textId="77777777" w:rsidR="006D0175" w:rsidRDefault="006D0175" w:rsidP="006D0175">
      <w:pPr>
        <w:pStyle w:val="Heading2"/>
        <w:rPr>
          <w:rStyle w:val="fieldlabel"/>
          <w:rFonts w:asciiTheme="minorHAnsi" w:hAnsiTheme="minorHAnsi"/>
          <w:color w:val="000000" w:themeColor="text1"/>
          <w:sz w:val="24"/>
        </w:rPr>
      </w:pPr>
      <w:bookmarkStart w:id="18" w:name="_Toc161348730"/>
      <w:r w:rsidRPr="009F6E35">
        <w:rPr>
          <w:rStyle w:val="fieldlabel"/>
          <w:rFonts w:asciiTheme="minorHAnsi" w:hAnsiTheme="minorHAnsi"/>
          <w:color w:val="000000" w:themeColor="text1"/>
          <w:sz w:val="24"/>
        </w:rPr>
        <w:lastRenderedPageBreak/>
        <w:t>Observations</w:t>
      </w:r>
      <w:bookmarkEnd w:id="18"/>
    </w:p>
    <w:p w14:paraId="38D1F99D" w14:textId="1975F018" w:rsidR="006D0175" w:rsidRPr="004B5EF6" w:rsidRDefault="007E7EFA" w:rsidP="006D0175">
      <w:r>
        <w:t>Several key observations can be made during the installation process outlined in Part 1 of the lab</w:t>
      </w:r>
      <w:r w:rsidR="00623656" w:rsidRPr="00623656">
        <w:t xml:space="preserve">. Firstly, </w:t>
      </w:r>
      <w:r>
        <w:t>adding the EPEL repository facilitates access to a broader range of software packages, enhancing the system's capabilities</w:t>
      </w:r>
      <w:r w:rsidR="00623656" w:rsidRPr="00623656">
        <w:t xml:space="preserve">. Secondly, the adoption of DNF as the package manager streamlines the installation and management of software components, providing a more efficient workflow. Finally, the successful installation of SNORT marks a significant milestone in establishing a robust network security infrastructure, laying the groundwork for subsequent configuration and implementation tasks in the lab. </w:t>
      </w:r>
      <w:r w:rsidR="00B44EF1">
        <w:br/>
        <w:t xml:space="preserve">Installation of Libdnet packages ensures the smooth functioning of Snort in the later stages. </w:t>
      </w:r>
      <w:r w:rsidR="00E06E90">
        <w:br/>
      </w:r>
      <w:r>
        <w:t>An additional</w:t>
      </w:r>
      <w:r w:rsidR="00E06E90">
        <w:t xml:space="preserve"> “GIT” package was also deployed. These two commands were not present in the lab documentation.</w:t>
      </w:r>
      <w:r w:rsidR="00E06E90" w:rsidRPr="00623656">
        <w:t xml:space="preserve"> These</w:t>
      </w:r>
      <w:r w:rsidR="00623656" w:rsidRPr="00623656">
        <w:t xml:space="preserve"> observations highlight the importance of proper package management and the role of SNORT as a cornerstone in network intrusion detection.</w:t>
      </w:r>
    </w:p>
    <w:p w14:paraId="6A61DB91" w14:textId="77777777" w:rsidR="006D0175" w:rsidRDefault="006D0175" w:rsidP="006D0175">
      <w:pPr>
        <w:pStyle w:val="Heading2"/>
        <w:rPr>
          <w:rStyle w:val="fieldlabel"/>
          <w:rFonts w:asciiTheme="minorHAnsi" w:hAnsiTheme="minorHAnsi"/>
          <w:color w:val="000000" w:themeColor="text1"/>
          <w:sz w:val="24"/>
        </w:rPr>
      </w:pPr>
      <w:bookmarkStart w:id="19" w:name="_Toc161348731"/>
      <w:r w:rsidRPr="009F6E35">
        <w:rPr>
          <w:rStyle w:val="fieldlabel"/>
          <w:rFonts w:asciiTheme="minorHAnsi" w:hAnsiTheme="minorHAnsi"/>
          <w:color w:val="000000" w:themeColor="text1"/>
          <w:sz w:val="24"/>
        </w:rPr>
        <w:t>Screenshots</w:t>
      </w:r>
      <w:bookmarkEnd w:id="19"/>
    </w:p>
    <w:p w14:paraId="1B6B7A4B" w14:textId="77777777" w:rsidR="00285E30" w:rsidRPr="00285E30" w:rsidRDefault="00285E30" w:rsidP="00285E30"/>
    <w:p w14:paraId="4FDB30E8" w14:textId="7420C615" w:rsidR="00285E30" w:rsidRDefault="003B66CB" w:rsidP="00285E30">
      <w:r>
        <w:rPr>
          <w:noProof/>
        </w:rPr>
        <mc:AlternateContent>
          <mc:Choice Requires="wps">
            <w:drawing>
              <wp:anchor distT="0" distB="0" distL="114300" distR="114300" simplePos="0" relativeHeight="251701248" behindDoc="0" locked="0" layoutInCell="1" allowOverlap="1" wp14:anchorId="452214B2" wp14:editId="2D7135E7">
                <wp:simplePos x="0" y="0"/>
                <wp:positionH relativeFrom="margin">
                  <wp:posOffset>5080</wp:posOffset>
                </wp:positionH>
                <wp:positionV relativeFrom="paragraph">
                  <wp:posOffset>281940</wp:posOffset>
                </wp:positionV>
                <wp:extent cx="1772920" cy="86360"/>
                <wp:effectExtent l="0" t="0" r="0" b="8890"/>
                <wp:wrapNone/>
                <wp:docPr id="1632332419"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82419" id="Rectangle 1" o:spid="_x0000_s1026" style="position:absolute;margin-left:.4pt;margin-top:22.2pt;width:139.6pt;height:6.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" fillcolor="yellow" stroked="f" strokeweight="2pt">
                <v:fill opacity="32896f"/>
                <w10:wrap anchorx="margin"/>
              </v:rect>
            </w:pict>
          </mc:Fallback>
        </mc:AlternateContent>
      </w:r>
      <w:r w:rsidR="00285E30" w:rsidRPr="009C31D9">
        <w:rPr>
          <w:noProof/>
        </w:rPr>
        <w:drawing>
          <wp:inline distT="0" distB="0" distL="0" distR="0" wp14:anchorId="3F91F4DC" wp14:editId="1F3CD446">
            <wp:extent cx="5943600" cy="3342005"/>
            <wp:effectExtent l="0" t="0" r="0" b="0"/>
            <wp:docPr id="126267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9829" name="Picture 1" descr="A screenshot of a computer&#10;&#10;Description automatically generated"/>
                    <pic:cNvPicPr/>
                  </pic:nvPicPr>
                  <pic:blipFill>
                    <a:blip r:embed="rId31"/>
                    <a:stretch>
                      <a:fillRect/>
                    </a:stretch>
                  </pic:blipFill>
                  <pic:spPr>
                    <a:xfrm>
                      <a:off x="0" y="0"/>
                      <a:ext cx="5943600" cy="3342005"/>
                    </a:xfrm>
                    <a:prstGeom prst="rect">
                      <a:avLst/>
                    </a:prstGeom>
                  </pic:spPr>
                </pic:pic>
              </a:graphicData>
            </a:graphic>
          </wp:inline>
        </w:drawing>
      </w:r>
    </w:p>
    <w:p w14:paraId="2E40133D" w14:textId="77777777" w:rsidR="0072707C" w:rsidRDefault="0072707C" w:rsidP="0072707C">
      <w:r>
        <w:t>Figure1.1: Terminal Screenshot - Installing EPEL-RELEASE</w:t>
      </w:r>
    </w:p>
    <w:p w14:paraId="26F01384" w14:textId="4EBB4A69" w:rsidR="00285E30" w:rsidRDefault="0072707C" w:rsidP="0072707C">
      <w:r>
        <w:t xml:space="preserve">This screenshot captures the terminal session during the installation of the EPEL-RELEASE package on </w:t>
      </w:r>
      <w:proofErr w:type="spellStart"/>
      <w:r>
        <w:t>RockyLinux</w:t>
      </w:r>
      <w:proofErr w:type="spellEnd"/>
      <w:r>
        <w:t xml:space="preserve">. The user executes the command yum install </w:t>
      </w:r>
      <w:proofErr w:type="spellStart"/>
      <w:r>
        <w:t>epel</w:t>
      </w:r>
      <w:proofErr w:type="spellEnd"/>
      <w:r>
        <w:t>-release to add the EPEL repository, expanding the available software packages for the system.</w:t>
      </w:r>
    </w:p>
    <w:p w14:paraId="6329839F" w14:textId="302CD85F" w:rsidR="00285E30" w:rsidRDefault="003B66CB" w:rsidP="00285E30">
      <w:r>
        <w:rPr>
          <w:noProof/>
        </w:rPr>
        <w:lastRenderedPageBreak/>
        <mc:AlternateContent>
          <mc:Choice Requires="wps">
            <w:drawing>
              <wp:anchor distT="0" distB="0" distL="114300" distR="114300" simplePos="0" relativeHeight="251703296" behindDoc="0" locked="0" layoutInCell="1" allowOverlap="1" wp14:anchorId="4A66A46C" wp14:editId="43757699">
                <wp:simplePos x="0" y="0"/>
                <wp:positionH relativeFrom="margin">
                  <wp:align>left</wp:align>
                </wp:positionH>
                <wp:positionV relativeFrom="paragraph">
                  <wp:posOffset>223520</wp:posOffset>
                </wp:positionV>
                <wp:extent cx="1772920" cy="86360"/>
                <wp:effectExtent l="0" t="0" r="0" b="8890"/>
                <wp:wrapNone/>
                <wp:docPr id="1155176372"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C4DF8" id="Rectangle 1" o:spid="_x0000_s1026" style="position:absolute;margin-left:0;margin-top:17.6pt;width:139.6pt;height:6.8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" fillcolor="yellow" stroked="f" strokeweight="2pt">
                <v:fill opacity="32896f"/>
                <w10:wrap anchorx="margin"/>
              </v:rect>
            </w:pict>
          </mc:Fallback>
        </mc:AlternateContent>
      </w:r>
      <w:r w:rsidR="00285E30" w:rsidRPr="009C31D9">
        <w:rPr>
          <w:noProof/>
        </w:rPr>
        <w:drawing>
          <wp:inline distT="0" distB="0" distL="0" distR="0" wp14:anchorId="7C91E287" wp14:editId="18AF5736">
            <wp:extent cx="5943600" cy="3342005"/>
            <wp:effectExtent l="0" t="0" r="0" b="0"/>
            <wp:docPr id="2118287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7206" name="Picture 1" descr="A screenshot of a computer&#10;&#10;Description automatically generated"/>
                    <pic:cNvPicPr/>
                  </pic:nvPicPr>
                  <pic:blipFill>
                    <a:blip r:embed="rId32"/>
                    <a:stretch>
                      <a:fillRect/>
                    </a:stretch>
                  </pic:blipFill>
                  <pic:spPr>
                    <a:xfrm>
                      <a:off x="0" y="0"/>
                      <a:ext cx="5943600" cy="3342005"/>
                    </a:xfrm>
                    <a:prstGeom prst="rect">
                      <a:avLst/>
                    </a:prstGeom>
                  </pic:spPr>
                </pic:pic>
              </a:graphicData>
            </a:graphic>
          </wp:inline>
        </w:drawing>
      </w:r>
    </w:p>
    <w:p w14:paraId="77475C34" w14:textId="77777777" w:rsidR="00BD1D49" w:rsidRDefault="00BD1D49" w:rsidP="00BD1D49">
      <w:r>
        <w:t>Figure1.2: Terminal Screenshot - Installing DNF</w:t>
      </w:r>
    </w:p>
    <w:p w14:paraId="799A3A65" w14:textId="5AB18E77" w:rsidR="00BD1D49" w:rsidRDefault="00BD1D49" w:rsidP="00BD1D49">
      <w:r>
        <w:t xml:space="preserve">In this screenshot, the user installs the DNF package manager on </w:t>
      </w:r>
      <w:proofErr w:type="spellStart"/>
      <w:r>
        <w:t>RockyLinux</w:t>
      </w:r>
      <w:proofErr w:type="spellEnd"/>
      <w:r>
        <w:t xml:space="preserve"> using the command yum install </w:t>
      </w:r>
      <w:proofErr w:type="spellStart"/>
      <w:r>
        <w:t>dnf</w:t>
      </w:r>
      <w:proofErr w:type="spellEnd"/>
      <w:r>
        <w:t>. DNF is the next-generation package manager that simplifies package management tasks and prepares the system for installing SNORT and other software components.</w:t>
      </w:r>
    </w:p>
    <w:p w14:paraId="4AAB4E57" w14:textId="77777777" w:rsidR="00285E30" w:rsidRDefault="00285E30" w:rsidP="00285E30"/>
    <w:p w14:paraId="28E948CE" w14:textId="22107F6A" w:rsidR="00285E30" w:rsidRDefault="003B66CB" w:rsidP="00285E30">
      <w:r>
        <w:rPr>
          <w:noProof/>
        </w:rPr>
        <w:lastRenderedPageBreak/>
        <mc:AlternateContent>
          <mc:Choice Requires="wps">
            <w:drawing>
              <wp:anchor distT="0" distB="0" distL="114300" distR="114300" simplePos="0" relativeHeight="251705344" behindDoc="0" locked="0" layoutInCell="1" allowOverlap="1" wp14:anchorId="012EA434" wp14:editId="3822913D">
                <wp:simplePos x="0" y="0"/>
                <wp:positionH relativeFrom="margin">
                  <wp:posOffset>914400</wp:posOffset>
                </wp:positionH>
                <wp:positionV relativeFrom="paragraph">
                  <wp:posOffset>147320</wp:posOffset>
                </wp:positionV>
                <wp:extent cx="1991360" cy="91440"/>
                <wp:effectExtent l="0" t="0" r="8890" b="3810"/>
                <wp:wrapNone/>
                <wp:docPr id="2062675528" name="Rectangle 1"/>
                <wp:cNvGraphicFramePr/>
                <a:graphic xmlns:a="http://schemas.openxmlformats.org/drawingml/2006/main">
                  <a:graphicData uri="http://schemas.microsoft.com/office/word/2010/wordprocessingShape">
                    <wps:wsp>
                      <wps:cNvSpPr/>
                      <wps:spPr>
                        <a:xfrm>
                          <a:off x="0" y="0"/>
                          <a:ext cx="1991360" cy="9144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65B1B" id="Rectangle 1" o:spid="_x0000_s1026" style="position:absolute;margin-left:1in;margin-top:11.6pt;width:156.8pt;height:7.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" fillcolor="yellow" stroked="f" strokeweight="2pt">
                <v:fill opacity="32896f"/>
                <w10:wrap anchorx="margin"/>
              </v:rect>
            </w:pict>
          </mc:Fallback>
        </mc:AlternateContent>
      </w:r>
      <w:r w:rsidR="00285E30" w:rsidRPr="00C5258C">
        <w:rPr>
          <w:noProof/>
        </w:rPr>
        <w:drawing>
          <wp:inline distT="0" distB="0" distL="0" distR="0" wp14:anchorId="05F01C65" wp14:editId="758EABFC">
            <wp:extent cx="5943600" cy="3342005"/>
            <wp:effectExtent l="0" t="0" r="0" b="0"/>
            <wp:docPr id="4816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1925" name="Picture 1" descr="A screenshot of a computer&#10;&#10;Description automatically generated"/>
                    <pic:cNvPicPr/>
                  </pic:nvPicPr>
                  <pic:blipFill>
                    <a:blip r:embed="rId33"/>
                    <a:stretch>
                      <a:fillRect/>
                    </a:stretch>
                  </pic:blipFill>
                  <pic:spPr>
                    <a:xfrm>
                      <a:off x="0" y="0"/>
                      <a:ext cx="5943600" cy="3342005"/>
                    </a:xfrm>
                    <a:prstGeom prst="rect">
                      <a:avLst/>
                    </a:prstGeom>
                  </pic:spPr>
                </pic:pic>
              </a:graphicData>
            </a:graphic>
          </wp:inline>
        </w:drawing>
      </w:r>
    </w:p>
    <w:p w14:paraId="5F36D98D" w14:textId="77777777" w:rsidR="00BD1D49" w:rsidRDefault="00BD1D49" w:rsidP="00BD1D49">
      <w:r>
        <w:t>Figure1.3: Terminal Screenshot - Installing SNORT</w:t>
      </w:r>
    </w:p>
    <w:p w14:paraId="41CF254E" w14:textId="726ECE1E" w:rsidR="00BD1D49" w:rsidRDefault="00BD1D49" w:rsidP="00BD1D49">
      <w:r>
        <w:t xml:space="preserve">This screenshot depicts the installation of SNORT, the open-source intrusion detection system, on </w:t>
      </w:r>
      <w:proofErr w:type="spellStart"/>
      <w:r>
        <w:t>RockyLinux</w:t>
      </w:r>
      <w:proofErr w:type="spellEnd"/>
      <w:r>
        <w:t xml:space="preserve">. The user downloads and installs the SNORT package from the official SNORT repository using the command </w:t>
      </w:r>
      <w:proofErr w:type="spellStart"/>
      <w:r>
        <w:t>dnf</w:t>
      </w:r>
      <w:proofErr w:type="spellEnd"/>
      <w:r>
        <w:t xml:space="preserve"> install https://www.snort.org/downloads/snort/snort-2.9.20-1.centos.x86_64.rpm.</w:t>
      </w:r>
    </w:p>
    <w:p w14:paraId="189AE194" w14:textId="77777777" w:rsidR="00285E30" w:rsidRDefault="00285E30" w:rsidP="00285E30"/>
    <w:p w14:paraId="08CC9CF9" w14:textId="2899D650" w:rsidR="00285E30" w:rsidRDefault="003B66CB" w:rsidP="00285E30">
      <w:r>
        <w:rPr>
          <w:noProof/>
        </w:rPr>
        <w:lastRenderedPageBreak/>
        <mc:AlternateContent>
          <mc:Choice Requires="wps">
            <w:drawing>
              <wp:anchor distT="0" distB="0" distL="114300" distR="114300" simplePos="0" relativeHeight="251707392" behindDoc="0" locked="0" layoutInCell="1" allowOverlap="1" wp14:anchorId="7C0EBAC2" wp14:editId="5455D02F">
                <wp:simplePos x="0" y="0"/>
                <wp:positionH relativeFrom="margin">
                  <wp:align>left</wp:align>
                </wp:positionH>
                <wp:positionV relativeFrom="paragraph">
                  <wp:posOffset>914400</wp:posOffset>
                </wp:positionV>
                <wp:extent cx="1772920" cy="86360"/>
                <wp:effectExtent l="0" t="0" r="0" b="8890"/>
                <wp:wrapNone/>
                <wp:docPr id="46394719"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B4531" id="Rectangle 1" o:spid="_x0000_s1026" style="position:absolute;margin-left:0;margin-top:1in;width:139.6pt;height:6.8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" fillcolor="yellow" stroked="f" strokeweight="2pt">
                <v:fill opacity="32896f"/>
                <w10:wrap anchorx="margin"/>
              </v:rect>
            </w:pict>
          </mc:Fallback>
        </mc:AlternateContent>
      </w:r>
      <w:r w:rsidR="00285E30" w:rsidRPr="00A07D9C">
        <w:rPr>
          <w:noProof/>
        </w:rPr>
        <w:drawing>
          <wp:inline distT="0" distB="0" distL="0" distR="0" wp14:anchorId="69091313" wp14:editId="3260EDEE">
            <wp:extent cx="5943600" cy="3342005"/>
            <wp:effectExtent l="0" t="0" r="0" b="0"/>
            <wp:docPr id="57438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964" name="Picture 1" descr="A screenshot of a computer&#10;&#10;Description automatically generated"/>
                    <pic:cNvPicPr/>
                  </pic:nvPicPr>
                  <pic:blipFill>
                    <a:blip r:embed="rId34"/>
                    <a:stretch>
                      <a:fillRect/>
                    </a:stretch>
                  </pic:blipFill>
                  <pic:spPr>
                    <a:xfrm>
                      <a:off x="0" y="0"/>
                      <a:ext cx="5943600" cy="3342005"/>
                    </a:xfrm>
                    <a:prstGeom prst="rect">
                      <a:avLst/>
                    </a:prstGeom>
                  </pic:spPr>
                </pic:pic>
              </a:graphicData>
            </a:graphic>
          </wp:inline>
        </w:drawing>
      </w:r>
    </w:p>
    <w:p w14:paraId="5EF77F3F" w14:textId="7C78ABAB" w:rsidR="00BD1D49" w:rsidRDefault="00567333" w:rsidP="00285E30">
      <w:r>
        <w:t xml:space="preserve">Figure 1.4: This screenshot displays the installation of:” </w:t>
      </w:r>
      <w:proofErr w:type="spellStart"/>
      <w:r>
        <w:t>libdnet</w:t>
      </w:r>
      <w:proofErr w:type="spellEnd"/>
      <w:r w:rsidR="007E7EFA">
        <w:t>.”</w:t>
      </w:r>
    </w:p>
    <w:p w14:paraId="75581680" w14:textId="77777777" w:rsidR="0062250A" w:rsidRDefault="0062250A" w:rsidP="00285E30"/>
    <w:p w14:paraId="4EB2628E" w14:textId="24F76B61" w:rsidR="0062250A" w:rsidRDefault="003B66CB" w:rsidP="00285E30">
      <w:r>
        <w:rPr>
          <w:noProof/>
        </w:rPr>
        <mc:AlternateContent>
          <mc:Choice Requires="wps">
            <w:drawing>
              <wp:anchor distT="0" distB="0" distL="114300" distR="114300" simplePos="0" relativeHeight="251709440" behindDoc="0" locked="0" layoutInCell="1" allowOverlap="1" wp14:anchorId="2B5996D5" wp14:editId="0D79FA9B">
                <wp:simplePos x="0" y="0"/>
                <wp:positionH relativeFrom="margin">
                  <wp:posOffset>2915920</wp:posOffset>
                </wp:positionH>
                <wp:positionV relativeFrom="paragraph">
                  <wp:posOffset>258445</wp:posOffset>
                </wp:positionV>
                <wp:extent cx="1772920" cy="86360"/>
                <wp:effectExtent l="0" t="0" r="0" b="8890"/>
                <wp:wrapNone/>
                <wp:docPr id="105138644"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99902" id="Rectangle 1" o:spid="_x0000_s1026" style="position:absolute;margin-left:229.6pt;margin-top:20.35pt;width:139.6pt;height:6.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" fillcolor="yellow" stroked="f" strokeweight="2pt">
                <v:fill opacity="32896f"/>
                <w10:wrap anchorx="margin"/>
              </v:rect>
            </w:pict>
          </mc:Fallback>
        </mc:AlternateContent>
      </w:r>
      <w:r w:rsidR="0062250A" w:rsidRPr="004E1106">
        <w:rPr>
          <w:noProof/>
        </w:rPr>
        <w:drawing>
          <wp:inline distT="0" distB="0" distL="0" distR="0" wp14:anchorId="217EBA06" wp14:editId="10ABDA9F">
            <wp:extent cx="5943600" cy="3338830"/>
            <wp:effectExtent l="0" t="0" r="0" b="0"/>
            <wp:docPr id="19716558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5857" name="Picture 1" descr="A screenshot of a computer screen&#10;&#10;Description automatically generated"/>
                    <pic:cNvPicPr/>
                  </pic:nvPicPr>
                  <pic:blipFill>
                    <a:blip r:embed="rId35"/>
                    <a:stretch>
                      <a:fillRect/>
                    </a:stretch>
                  </pic:blipFill>
                  <pic:spPr>
                    <a:xfrm>
                      <a:off x="0" y="0"/>
                      <a:ext cx="5943600" cy="3338830"/>
                    </a:xfrm>
                    <a:prstGeom prst="rect">
                      <a:avLst/>
                    </a:prstGeom>
                  </pic:spPr>
                </pic:pic>
              </a:graphicData>
            </a:graphic>
          </wp:inline>
        </w:drawing>
      </w:r>
    </w:p>
    <w:p w14:paraId="0440ADF5" w14:textId="1757E213" w:rsidR="00567333" w:rsidRDefault="00567333" w:rsidP="00567333">
      <w:r>
        <w:t>Figure 1.4: This screenshot displays the installation of:” git</w:t>
      </w:r>
      <w:r w:rsidR="007E7EFA">
        <w:t>.”</w:t>
      </w:r>
    </w:p>
    <w:p w14:paraId="47313A38" w14:textId="77777777" w:rsidR="006D0175" w:rsidRPr="004B5EF6" w:rsidRDefault="006D0175" w:rsidP="006D0175"/>
    <w:p w14:paraId="46934970" w14:textId="77777777" w:rsidR="006D0175" w:rsidRPr="00137657" w:rsidRDefault="006D0175" w:rsidP="006D0175">
      <w:pPr>
        <w:pStyle w:val="Heading2"/>
        <w:rPr>
          <w:rFonts w:asciiTheme="majorHAnsi" w:hAnsiTheme="majorHAnsi"/>
          <w:color w:val="365F91" w:themeColor="accent1" w:themeShade="BF"/>
          <w:sz w:val="26"/>
        </w:rPr>
      </w:pPr>
      <w:bookmarkStart w:id="20" w:name="_Toc161348732"/>
      <w:r w:rsidRPr="009F6E35">
        <w:rPr>
          <w:rStyle w:val="fieldlabel"/>
          <w:rFonts w:asciiTheme="minorHAnsi" w:hAnsiTheme="minorHAnsi"/>
          <w:color w:val="000000" w:themeColor="text1"/>
          <w:sz w:val="24"/>
        </w:rPr>
        <w:lastRenderedPageBreak/>
        <w:t>Reflection</w:t>
      </w:r>
      <w:bookmarkEnd w:id="20"/>
    </w:p>
    <w:p w14:paraId="1B753863" w14:textId="5E5EE9A2" w:rsidR="006D0175" w:rsidRDefault="00B664B7" w:rsidP="006D0175">
      <w:r w:rsidRPr="00B664B7">
        <w:t xml:space="preserve">The installation process of the required packages and SNORT in Part 1 of the lab provided valuable insights into the foundational elements of network security infrastructure. Firstly, </w:t>
      </w:r>
      <w:r w:rsidR="007E7EFA">
        <w:t>including</w:t>
      </w:r>
      <w:r w:rsidRPr="00B664B7">
        <w:t xml:space="preserve"> the EPEL repository expanded the range of available software packages, underscoring the importance of leveraging external repositories to enhance system functionality. Additionally, transitioning to DNF as the package manager showcased the evolution of package management tools in </w:t>
      </w:r>
      <w:r w:rsidR="00417FC2">
        <w:t>Rocky Linux</w:t>
      </w:r>
      <w:r w:rsidRPr="00B664B7">
        <w:t xml:space="preserve">, emphasizing the need to adapt to newer technologies for improved efficiency and reliability. Moreover, the successful installation of SNORT demonstrated the critical role of intrusion detection systems in safeguarding network integrity against potential threats. This installation process </w:t>
      </w:r>
      <w:r w:rsidR="007E7EFA">
        <w:t>laid the groundwork for subsequent configuration tasks and</w:t>
      </w:r>
      <w:r w:rsidRPr="00B664B7">
        <w:t xml:space="preserve"> underscored the significance of proper package management and robust security measures in maintaining a resilient network environment.</w:t>
      </w:r>
    </w:p>
    <w:p w14:paraId="7B00FA9D" w14:textId="77777777" w:rsidR="006D0175" w:rsidRDefault="006D0175" w:rsidP="006D0175"/>
    <w:p w14:paraId="6F9B5244" w14:textId="6D136C24" w:rsidR="006D0175" w:rsidRDefault="006D0175" w:rsidP="006D0175">
      <w:pPr>
        <w:pStyle w:val="Heading1"/>
      </w:pPr>
      <w:bookmarkStart w:id="21" w:name="_Toc161348733"/>
      <w:r>
        <w:t xml:space="preserve">Part 2- </w:t>
      </w:r>
      <w:r w:rsidR="00034D07" w:rsidRPr="00034D07">
        <w:t>Configuring SNORT for IDS</w:t>
      </w:r>
      <w:bookmarkEnd w:id="21"/>
      <w:r w:rsidRPr="009B4CDA">
        <w:tab/>
      </w:r>
    </w:p>
    <w:p w14:paraId="34AFF703" w14:textId="77777777" w:rsidR="006D0175" w:rsidRDefault="006D0175" w:rsidP="006D0175">
      <w:pPr>
        <w:pStyle w:val="Heading2"/>
      </w:pPr>
      <w:bookmarkStart w:id="22" w:name="_Toc161348734"/>
      <w:r>
        <w:t>Description</w:t>
      </w:r>
      <w:bookmarkEnd w:id="22"/>
    </w:p>
    <w:p w14:paraId="5DA3EEC0" w14:textId="47F49A7F" w:rsidR="006D0175" w:rsidRDefault="00222C0F" w:rsidP="006D0175">
      <w:r>
        <w:t xml:space="preserve">In Part 2 of the lab, we begin </w:t>
      </w:r>
      <w:r w:rsidR="007E7EFA">
        <w:t>configuring SNORT</w:t>
      </w:r>
      <w:r>
        <w:t xml:space="preserve"> as an intrusion detection system (IDS). This involves several key steps to </w:t>
      </w:r>
      <w:r w:rsidR="007E7EFA">
        <w:t xml:space="preserve">effectively set up SNORT </w:t>
      </w:r>
      <w:r w:rsidR="00A8259D">
        <w:t>to monitor and detect</w:t>
      </w:r>
      <w:r>
        <w:t xml:space="preserve"> malicious network traffic. The process begins with ensuring proper library configurations with “</w:t>
      </w:r>
      <w:proofErr w:type="spellStart"/>
      <w:r>
        <w:t>ldconfig</w:t>
      </w:r>
      <w:proofErr w:type="spellEnd"/>
      <w:r>
        <w:t>” and verifying the SNORT installation with “snort -v</w:t>
      </w:r>
      <w:r w:rsidR="007E7EFA">
        <w:t>.”</w:t>
      </w:r>
      <w:r>
        <w:t xml:space="preserve"> Next, essential directories are created to organize SNORT's rule sets and log files. Permissions are then set for these directories to ensure proper access. The configuration continues with </w:t>
      </w:r>
      <w:r w:rsidR="007E7EFA">
        <w:t>creating</w:t>
      </w:r>
      <w:r>
        <w:t xml:space="preserve"> new rule files, including </w:t>
      </w:r>
      <w:proofErr w:type="spellStart"/>
      <w:r>
        <w:t>white_list.rules</w:t>
      </w:r>
      <w:proofErr w:type="spellEnd"/>
      <w:r>
        <w:t xml:space="preserve">, </w:t>
      </w:r>
      <w:proofErr w:type="spellStart"/>
      <w:r>
        <w:t>black_list.rules</w:t>
      </w:r>
      <w:proofErr w:type="spellEnd"/>
      <w:r>
        <w:t>, and local.</w:t>
      </w:r>
      <w:r w:rsidR="007E7EFA">
        <w:t xml:space="preserve"> </w:t>
      </w:r>
      <w:r w:rsidR="00A8259D">
        <w:t xml:space="preserve">Rules </w:t>
      </w:r>
      <w:r>
        <w:t xml:space="preserve">allow for custom rules to be added later. The </w:t>
      </w:r>
      <w:proofErr w:type="spellStart"/>
      <w:r>
        <w:t>PulledPork</w:t>
      </w:r>
      <w:proofErr w:type="spellEnd"/>
      <w:r>
        <w:t xml:space="preserve"> tool is introduced to manage SNORT rule sets efficiently, enabling automatic rule downloads and modifications. Necessary Perl packages are installed to support </w:t>
      </w:r>
      <w:proofErr w:type="spellStart"/>
      <w:r>
        <w:t>PulledPork's</w:t>
      </w:r>
      <w:proofErr w:type="spellEnd"/>
      <w:r>
        <w:t xml:space="preserve"> functionality, and the tool is configured to work with SNORT. Changes are made to the snort.</w:t>
      </w:r>
      <w:r w:rsidR="00A8259D">
        <w:t xml:space="preserve"> </w:t>
      </w:r>
      <w:r w:rsidR="007E7EFA">
        <w:t>The conf file should</w:t>
      </w:r>
      <w:r>
        <w:t xml:space="preserve"> </w:t>
      </w:r>
      <w:proofErr w:type="gramStart"/>
      <w:r w:rsidR="00A8259D">
        <w:t>correctly include rule sets and paths</w:t>
      </w:r>
      <w:proofErr w:type="gramEnd"/>
      <w:r>
        <w:t xml:space="preserve">. Additionally, users are instructed to sign up for a SNORT account to obtain an </w:t>
      </w:r>
      <w:proofErr w:type="spellStart"/>
      <w:r>
        <w:t>Oinkcode</w:t>
      </w:r>
      <w:proofErr w:type="spellEnd"/>
      <w:r>
        <w:t xml:space="preserve"> used in the </w:t>
      </w:r>
      <w:proofErr w:type="spellStart"/>
      <w:r>
        <w:t>PulledPork</w:t>
      </w:r>
      <w:proofErr w:type="spellEnd"/>
      <w:r>
        <w:t xml:space="preserve"> configuration. Finally, the network and rule sets are configured in the snort.conf file and the SNORT configuration is verified. The lab concludes with instructions on testing SNORT by adding rules to the local.</w:t>
      </w:r>
      <w:r w:rsidR="007E7EFA">
        <w:t xml:space="preserve"> </w:t>
      </w:r>
      <w:r w:rsidR="00A8259D">
        <w:t>Rules</w:t>
      </w:r>
      <w:r>
        <w:t xml:space="preserve"> file and running SNORT in test mode. Overall, this </w:t>
      </w:r>
      <w:r w:rsidR="007E7EFA">
        <w:t>lab part</w:t>
      </w:r>
      <w:r>
        <w:t xml:space="preserve"> aims to equip participants with the skills to configure SNORT as an effective IDS for monitoring and protecting network traffic.</w:t>
      </w:r>
    </w:p>
    <w:p w14:paraId="4014364B" w14:textId="77777777" w:rsidR="00222C0F" w:rsidRDefault="00222C0F" w:rsidP="006D0175"/>
    <w:p w14:paraId="4672A5BD" w14:textId="77777777" w:rsidR="00795011" w:rsidRPr="00F354BF" w:rsidRDefault="00795011" w:rsidP="006D0175"/>
    <w:p w14:paraId="750B3295" w14:textId="77777777" w:rsidR="006D0175" w:rsidRDefault="006D0175" w:rsidP="006D0175">
      <w:pPr>
        <w:pStyle w:val="Heading2"/>
      </w:pPr>
      <w:bookmarkStart w:id="23" w:name="_Toc161348735"/>
      <w:r>
        <w:lastRenderedPageBreak/>
        <w:t>Preparation</w:t>
      </w:r>
      <w:bookmarkEnd w:id="23"/>
    </w:p>
    <w:p w14:paraId="49A0817A" w14:textId="658E54AD" w:rsidR="006D0175" w:rsidRPr="006D0175" w:rsidRDefault="00973F59" w:rsidP="006D0175">
      <w:r>
        <w:t>I had to sign up for snort.org to generate an OINK code to be pasted into the pulled-pork</w:t>
      </w:r>
      <w:r w:rsidR="00A61D92">
        <w:t xml:space="preserve"> config</w:t>
      </w:r>
      <w:r w:rsidR="0087616A">
        <w:t xml:space="preserve"> file.</w:t>
      </w:r>
      <w:r w:rsidR="0087616A">
        <w:br/>
        <w:t xml:space="preserve">Oink code: </w:t>
      </w:r>
      <w:r w:rsidR="00207CD2" w:rsidRPr="00207CD2">
        <w:t>d28401a60cfac330665991e3e30fbdde1a185bbd</w:t>
      </w:r>
      <w:r w:rsidR="00A76F6C">
        <w:t>.</w:t>
      </w:r>
    </w:p>
    <w:p w14:paraId="2D940F32" w14:textId="77777777" w:rsidR="006D0175" w:rsidRDefault="006D0175" w:rsidP="006D0175">
      <w:pPr>
        <w:pStyle w:val="Heading2"/>
        <w:rPr>
          <w:rStyle w:val="fieldlabel"/>
          <w:rFonts w:asciiTheme="minorHAnsi" w:hAnsiTheme="minorHAnsi"/>
          <w:color w:val="000000" w:themeColor="text1"/>
          <w:sz w:val="24"/>
        </w:rPr>
      </w:pPr>
      <w:bookmarkStart w:id="24" w:name="_Toc161348736"/>
      <w:r w:rsidRPr="009F6E35">
        <w:rPr>
          <w:rStyle w:val="fieldlabel"/>
          <w:rFonts w:asciiTheme="minorHAnsi" w:hAnsiTheme="minorHAnsi"/>
          <w:color w:val="000000" w:themeColor="text1"/>
          <w:sz w:val="24"/>
        </w:rPr>
        <w:t>Observations</w:t>
      </w:r>
      <w:bookmarkEnd w:id="24"/>
    </w:p>
    <w:p w14:paraId="7CC7210A" w14:textId="691D6460" w:rsidR="00441473" w:rsidRDefault="00A76F6C" w:rsidP="00441473">
      <w:r w:rsidRPr="00A76F6C">
        <w:t xml:space="preserve">Firstly, creating directories and setting permissions highlighted the importance of proper organization and access control in managing SNORT's rule sets and log files. This step ensured SNORT could efficiently store and access the necessary data for effective network monitoring. Additionally, </w:t>
      </w:r>
      <w:r w:rsidR="007E7EFA">
        <w:t>introducing</w:t>
      </w:r>
      <w:r w:rsidRPr="00A76F6C">
        <w:t xml:space="preserve"> the Pulled Pork tool provided insights into the automation capabilities for managing SNORT rule sets. Pulled Pork’s ability to download and modify rule sets automatically streamlines the rule management process, enhancing the agility and responsiveness of the IDS. Furthermore, </w:t>
      </w:r>
      <w:r w:rsidR="007E7EFA">
        <w:t xml:space="preserve">configuration changes were </w:t>
      </w:r>
      <w:r w:rsidRPr="00A76F6C">
        <w:t xml:space="preserve">made to the snort.conf file underscored the flexibility and extensibility of SNORT, allowing for fine-grained control </w:t>
      </w:r>
      <w:r w:rsidR="00012E14" w:rsidRPr="00A76F6C">
        <w:t>overrule</w:t>
      </w:r>
      <w:r w:rsidRPr="00A76F6C">
        <w:t xml:space="preserve"> sets and network configurations. Overall, the configuration process revealed the intricate details involved in setting up SNORT as an IDS</w:t>
      </w:r>
      <w:r w:rsidR="00A8259D">
        <w:t>,</w:t>
      </w:r>
      <w:r w:rsidRPr="00A76F6C">
        <w:t xml:space="preserve"> and </w:t>
      </w:r>
      <w:r w:rsidR="00012E14">
        <w:t>testing</w:t>
      </w:r>
      <w:r w:rsidRPr="00A76F6C">
        <w:t xml:space="preserve"> ensur</w:t>
      </w:r>
      <w:r w:rsidR="00012E14">
        <w:t>ed</w:t>
      </w:r>
      <w:r w:rsidRPr="00A76F6C">
        <w:t xml:space="preserve"> its effectiveness in detecting network threats.</w:t>
      </w:r>
    </w:p>
    <w:p w14:paraId="0FC24C03" w14:textId="77777777" w:rsidR="00285E30" w:rsidRDefault="00285E30" w:rsidP="00441473"/>
    <w:p w14:paraId="68B580A8" w14:textId="77777777" w:rsidR="00285E30" w:rsidRDefault="00285E30" w:rsidP="00441473"/>
    <w:p w14:paraId="2A678C68" w14:textId="77777777" w:rsidR="00285E30" w:rsidRDefault="00285E30" w:rsidP="00285E30">
      <w:pPr>
        <w:pStyle w:val="Heading2"/>
        <w:rPr>
          <w:rStyle w:val="fieldlabel"/>
          <w:rFonts w:asciiTheme="minorHAnsi" w:hAnsiTheme="minorHAnsi"/>
          <w:color w:val="000000" w:themeColor="text1"/>
          <w:sz w:val="24"/>
        </w:rPr>
      </w:pPr>
      <w:bookmarkStart w:id="25" w:name="_Toc161348737"/>
      <w:r w:rsidRPr="009F6E35">
        <w:rPr>
          <w:rStyle w:val="fieldlabel"/>
          <w:rFonts w:asciiTheme="minorHAnsi" w:hAnsiTheme="minorHAnsi"/>
          <w:color w:val="000000" w:themeColor="text1"/>
          <w:sz w:val="24"/>
        </w:rPr>
        <w:t>Screenshots</w:t>
      </w:r>
      <w:bookmarkEnd w:id="25"/>
    </w:p>
    <w:p w14:paraId="458A8250" w14:textId="77777777" w:rsidR="00285E30" w:rsidRDefault="00285E30" w:rsidP="00285E30"/>
    <w:p w14:paraId="6DB61120" w14:textId="38A240ED" w:rsidR="00285E30" w:rsidRDefault="003B66CB" w:rsidP="00285E30">
      <w:r>
        <w:rPr>
          <w:noProof/>
        </w:rPr>
        <mc:AlternateContent>
          <mc:Choice Requires="wps">
            <w:drawing>
              <wp:anchor distT="0" distB="0" distL="114300" distR="114300" simplePos="0" relativeHeight="251711488" behindDoc="0" locked="0" layoutInCell="1" allowOverlap="1" wp14:anchorId="043FACC5" wp14:editId="31F9C2CC">
                <wp:simplePos x="0" y="0"/>
                <wp:positionH relativeFrom="margin">
                  <wp:posOffset>2463800</wp:posOffset>
                </wp:positionH>
                <wp:positionV relativeFrom="paragraph">
                  <wp:posOffset>257175</wp:posOffset>
                </wp:positionV>
                <wp:extent cx="2621280" cy="162560"/>
                <wp:effectExtent l="0" t="0" r="7620" b="8890"/>
                <wp:wrapNone/>
                <wp:docPr id="1821475484" name="Rectangle 1"/>
                <wp:cNvGraphicFramePr/>
                <a:graphic xmlns:a="http://schemas.openxmlformats.org/drawingml/2006/main">
                  <a:graphicData uri="http://schemas.microsoft.com/office/word/2010/wordprocessingShape">
                    <wps:wsp>
                      <wps:cNvSpPr/>
                      <wps:spPr>
                        <a:xfrm>
                          <a:off x="0" y="0"/>
                          <a:ext cx="2621280" cy="1625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0000" id="Rectangle 1" o:spid="_x0000_s1026" style="position:absolute;margin-left:194pt;margin-top:20.25pt;width:206.4pt;height:12.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" fillcolor="yellow" stroked="f" strokeweight="2pt">
                <v:fill opacity="32896f"/>
                <w10:wrap anchorx="margin"/>
              </v:rect>
            </w:pict>
          </mc:Fallback>
        </mc:AlternateContent>
      </w:r>
      <w:r w:rsidR="00285E30" w:rsidRPr="00314C8E">
        <w:rPr>
          <w:noProof/>
        </w:rPr>
        <w:drawing>
          <wp:inline distT="0" distB="0" distL="0" distR="0" wp14:anchorId="772FD520" wp14:editId="77FEA8F9">
            <wp:extent cx="5943600" cy="2615565"/>
            <wp:effectExtent l="0" t="0" r="0" b="0"/>
            <wp:docPr id="1518229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9042" name="Picture 1" descr="A screenshot of a computer&#10;&#10;Description automatically generated"/>
                    <pic:cNvPicPr/>
                  </pic:nvPicPr>
                  <pic:blipFill rotWithShape="1">
                    <a:blip r:embed="rId36"/>
                    <a:srcRect t="21737"/>
                    <a:stretch/>
                  </pic:blipFill>
                  <pic:spPr bwMode="auto">
                    <a:xfrm>
                      <a:off x="0" y="0"/>
                      <a:ext cx="5943600" cy="2615565"/>
                    </a:xfrm>
                    <a:prstGeom prst="rect">
                      <a:avLst/>
                    </a:prstGeom>
                    <a:ln>
                      <a:noFill/>
                    </a:ln>
                    <a:extLst>
                      <a:ext uri="{53640926-AAD7-44D8-BBD7-CCE9431645EC}">
                        <a14:shadowObscured xmlns:a14="http://schemas.microsoft.com/office/drawing/2010/main"/>
                      </a:ext>
                    </a:extLst>
                  </pic:spPr>
                </pic:pic>
              </a:graphicData>
            </a:graphic>
          </wp:inline>
        </w:drawing>
      </w:r>
    </w:p>
    <w:p w14:paraId="009D2CC7" w14:textId="23A4CB56" w:rsidR="00A6142F" w:rsidRDefault="00A6142F" w:rsidP="00A6142F">
      <w:r>
        <w:t>Figure 1.</w:t>
      </w:r>
      <w:r w:rsidR="00EF543E">
        <w:t>5</w:t>
      </w:r>
      <w:r>
        <w:t xml:space="preserve">: This screenshot displays the </w:t>
      </w:r>
      <w:r w:rsidR="00A8259D">
        <w:t>command output</w:t>
      </w:r>
      <w:r>
        <w:t>- “snort -V</w:t>
      </w:r>
      <w:r w:rsidR="00A8259D">
        <w:t>.”</w:t>
      </w:r>
    </w:p>
    <w:p w14:paraId="7CBBDF33" w14:textId="77777777" w:rsidR="00285E30" w:rsidRDefault="00285E30" w:rsidP="00285E30"/>
    <w:p w14:paraId="4E6E9AFE" w14:textId="08AA51B4" w:rsidR="00285E30" w:rsidRDefault="003B66CB" w:rsidP="00285E30">
      <w:r>
        <w:rPr>
          <w:noProof/>
        </w:rPr>
        <w:lastRenderedPageBreak/>
        <mc:AlternateContent>
          <mc:Choice Requires="wps">
            <w:drawing>
              <wp:anchor distT="0" distB="0" distL="114300" distR="114300" simplePos="0" relativeHeight="251713536" behindDoc="0" locked="0" layoutInCell="1" allowOverlap="1" wp14:anchorId="4AC211BC" wp14:editId="7DBF1A15">
                <wp:simplePos x="0" y="0"/>
                <wp:positionH relativeFrom="margin">
                  <wp:posOffset>2697480</wp:posOffset>
                </wp:positionH>
                <wp:positionV relativeFrom="paragraph">
                  <wp:posOffset>2016760</wp:posOffset>
                </wp:positionV>
                <wp:extent cx="2438400" cy="756920"/>
                <wp:effectExtent l="0" t="0" r="0" b="5080"/>
                <wp:wrapNone/>
                <wp:docPr id="397053649" name="Rectangle 1"/>
                <wp:cNvGraphicFramePr/>
                <a:graphic xmlns:a="http://schemas.openxmlformats.org/drawingml/2006/main">
                  <a:graphicData uri="http://schemas.microsoft.com/office/word/2010/wordprocessingShape">
                    <wps:wsp>
                      <wps:cNvSpPr/>
                      <wps:spPr>
                        <a:xfrm>
                          <a:off x="0" y="0"/>
                          <a:ext cx="2438400" cy="7569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74531" id="Rectangle 1" o:spid="_x0000_s1026" style="position:absolute;margin-left:212.4pt;margin-top:158.8pt;width:192pt;height:59.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" fillcolor="yellow" stroked="f" strokeweight="2pt">
                <v:fill opacity="32896f"/>
                <w10:wrap anchorx="margin"/>
              </v:rect>
            </w:pict>
          </mc:Fallback>
        </mc:AlternateContent>
      </w:r>
      <w:r w:rsidR="00285E30" w:rsidRPr="0062729C">
        <w:rPr>
          <w:noProof/>
        </w:rPr>
        <w:drawing>
          <wp:inline distT="0" distB="0" distL="0" distR="0" wp14:anchorId="65F902B9" wp14:editId="511D4D84">
            <wp:extent cx="5943600" cy="3342005"/>
            <wp:effectExtent l="0" t="0" r="0" b="0"/>
            <wp:docPr id="55929889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8892" name="Picture 1" descr="A computer screen shot of a computer screen&#10;&#10;Description automatically generated"/>
                    <pic:cNvPicPr/>
                  </pic:nvPicPr>
                  <pic:blipFill>
                    <a:blip r:embed="rId37"/>
                    <a:stretch>
                      <a:fillRect/>
                    </a:stretch>
                  </pic:blipFill>
                  <pic:spPr>
                    <a:xfrm>
                      <a:off x="0" y="0"/>
                      <a:ext cx="5943600" cy="3342005"/>
                    </a:xfrm>
                    <a:prstGeom prst="rect">
                      <a:avLst/>
                    </a:prstGeom>
                  </pic:spPr>
                </pic:pic>
              </a:graphicData>
            </a:graphic>
          </wp:inline>
        </w:drawing>
      </w:r>
    </w:p>
    <w:p w14:paraId="7E16DAC3" w14:textId="7BA607F5" w:rsidR="00EF543E" w:rsidRDefault="00EF543E" w:rsidP="00EF543E">
      <w:r>
        <w:t>Figure1.6: Terminal Screenshot - Configuring SNORT Directories</w:t>
      </w:r>
    </w:p>
    <w:p w14:paraId="7D9C0B31" w14:textId="04195A38" w:rsidR="00EF543E" w:rsidRDefault="00EF543E" w:rsidP="00EF543E">
      <w:r>
        <w:t xml:space="preserve">In this screenshot, the user creates the required directories for SNORT configuration. Commands such as </w:t>
      </w:r>
      <w:proofErr w:type="spellStart"/>
      <w:r>
        <w:t>mkdir</w:t>
      </w:r>
      <w:proofErr w:type="spellEnd"/>
      <w:r>
        <w:t xml:space="preserve"> -p /</w:t>
      </w:r>
      <w:proofErr w:type="spellStart"/>
      <w:r>
        <w:t>etc</w:t>
      </w:r>
      <w:proofErr w:type="spellEnd"/>
      <w:r>
        <w:t xml:space="preserve">/snort/rules, </w:t>
      </w:r>
      <w:proofErr w:type="spellStart"/>
      <w:r>
        <w:t>mkdir</w:t>
      </w:r>
      <w:proofErr w:type="spellEnd"/>
      <w:r>
        <w:t xml:space="preserve"> /var/log/snort, and </w:t>
      </w:r>
      <w:proofErr w:type="spellStart"/>
      <w:r>
        <w:t>mkdir</w:t>
      </w:r>
      <w:proofErr w:type="spellEnd"/>
      <w:r>
        <w:t xml:space="preserve"> /</w:t>
      </w:r>
      <w:proofErr w:type="spellStart"/>
      <w:r>
        <w:t>usr</w:t>
      </w:r>
      <w:proofErr w:type="spellEnd"/>
      <w:r>
        <w:t>/local/lib/</w:t>
      </w:r>
      <w:proofErr w:type="spellStart"/>
      <w:r>
        <w:t>snort_dynamicrules</w:t>
      </w:r>
      <w:proofErr w:type="spellEnd"/>
      <w:r>
        <w:t xml:space="preserve"> are executed to create directories for rule sets, log files, and dynamic rules, respectively.</w:t>
      </w:r>
      <w:r w:rsidR="005B4151">
        <w:t xml:space="preserve"> And </w:t>
      </w:r>
      <w:r w:rsidR="00D33038" w:rsidRPr="00D33038">
        <w:t xml:space="preserve">commands like </w:t>
      </w:r>
      <w:proofErr w:type="spellStart"/>
      <w:r w:rsidR="00D33038" w:rsidRPr="00D33038">
        <w:t>chmod</w:t>
      </w:r>
      <w:proofErr w:type="spellEnd"/>
      <w:r w:rsidR="00D33038" w:rsidRPr="00D33038">
        <w:t xml:space="preserve"> -R 5775 /</w:t>
      </w:r>
      <w:proofErr w:type="spellStart"/>
      <w:r w:rsidR="00D33038" w:rsidRPr="00D33038">
        <w:t>etc</w:t>
      </w:r>
      <w:proofErr w:type="spellEnd"/>
      <w:r w:rsidR="00D33038" w:rsidRPr="00D33038">
        <w:t xml:space="preserve">/snort, </w:t>
      </w:r>
      <w:proofErr w:type="spellStart"/>
      <w:r w:rsidR="00D33038" w:rsidRPr="00D33038">
        <w:t>chmod</w:t>
      </w:r>
      <w:proofErr w:type="spellEnd"/>
      <w:r w:rsidR="00D33038" w:rsidRPr="00D33038">
        <w:t xml:space="preserve"> -R 5775 /var/log/snort, and </w:t>
      </w:r>
      <w:proofErr w:type="spellStart"/>
      <w:r w:rsidR="00D33038" w:rsidRPr="00D33038">
        <w:t>chmod</w:t>
      </w:r>
      <w:proofErr w:type="spellEnd"/>
      <w:r w:rsidR="00D33038" w:rsidRPr="00D33038">
        <w:t xml:space="preserve"> -R 5775 /</w:t>
      </w:r>
      <w:proofErr w:type="spellStart"/>
      <w:r w:rsidR="00D33038" w:rsidRPr="00D33038">
        <w:t>usr</w:t>
      </w:r>
      <w:proofErr w:type="spellEnd"/>
      <w:r w:rsidR="00D33038" w:rsidRPr="00D33038">
        <w:t>/local/lib/</w:t>
      </w:r>
      <w:proofErr w:type="spellStart"/>
      <w:r w:rsidR="00D33038" w:rsidRPr="00D33038">
        <w:t>snort_dynamicrules</w:t>
      </w:r>
      <w:proofErr w:type="spellEnd"/>
      <w:r w:rsidR="00D33038" w:rsidRPr="00D33038">
        <w:t xml:space="preserve"> to grant appropriate permissions.</w:t>
      </w:r>
      <w:r w:rsidR="00D33038">
        <w:t xml:space="preserve"> Lastly</w:t>
      </w:r>
      <w:r w:rsidR="00A8259D">
        <w:t>,</w:t>
      </w:r>
      <w:r w:rsidR="00D33038">
        <w:t xml:space="preserve"> </w:t>
      </w:r>
      <w:r w:rsidR="005D1B51" w:rsidRPr="005D1B51">
        <w:t>Commands such as touch /</w:t>
      </w:r>
      <w:proofErr w:type="spellStart"/>
      <w:r w:rsidR="005D1B51" w:rsidRPr="005D1B51">
        <w:t>etc</w:t>
      </w:r>
      <w:proofErr w:type="spellEnd"/>
      <w:r w:rsidR="005D1B51" w:rsidRPr="005D1B51">
        <w:t>/snort/rules/</w:t>
      </w:r>
      <w:proofErr w:type="spellStart"/>
      <w:r w:rsidR="005D1B51" w:rsidRPr="005D1B51">
        <w:t>white_list.rules</w:t>
      </w:r>
      <w:proofErr w:type="spellEnd"/>
      <w:r w:rsidR="005D1B51" w:rsidRPr="005D1B51">
        <w:t>, touch /</w:t>
      </w:r>
      <w:proofErr w:type="spellStart"/>
      <w:r w:rsidR="005D1B51" w:rsidRPr="005D1B51">
        <w:t>etc</w:t>
      </w:r>
      <w:proofErr w:type="spellEnd"/>
      <w:r w:rsidR="005D1B51" w:rsidRPr="005D1B51">
        <w:t>/snort/rules/</w:t>
      </w:r>
      <w:proofErr w:type="spellStart"/>
      <w:r w:rsidR="005D1B51" w:rsidRPr="005D1B51">
        <w:t>black_list.rules</w:t>
      </w:r>
      <w:proofErr w:type="spellEnd"/>
      <w:r w:rsidR="005D1B51" w:rsidRPr="005D1B51">
        <w:t>, and touch /</w:t>
      </w:r>
      <w:proofErr w:type="spellStart"/>
      <w:r w:rsidR="005D1B51" w:rsidRPr="005D1B51">
        <w:t>etc</w:t>
      </w:r>
      <w:proofErr w:type="spellEnd"/>
      <w:r w:rsidR="005D1B51" w:rsidRPr="005D1B51">
        <w:t>/snort/rules/</w:t>
      </w:r>
      <w:proofErr w:type="spellStart"/>
      <w:r w:rsidR="005D1B51" w:rsidRPr="005D1B51">
        <w:t>local.rules</w:t>
      </w:r>
      <w:proofErr w:type="spellEnd"/>
      <w:r w:rsidR="005D1B51" w:rsidRPr="005D1B51">
        <w:t xml:space="preserve"> are executed to create rule files for white-listing, black-listing, and custom local rules, respectively.</w:t>
      </w:r>
    </w:p>
    <w:p w14:paraId="043CD8AB" w14:textId="77777777" w:rsidR="00285E30" w:rsidRDefault="00285E30" w:rsidP="00285E30"/>
    <w:p w14:paraId="2D50DC28" w14:textId="4BA37CE4" w:rsidR="00285E30" w:rsidRDefault="003B66CB" w:rsidP="00285E30">
      <w:r>
        <w:rPr>
          <w:noProof/>
        </w:rPr>
        <w:lastRenderedPageBreak/>
        <mc:AlternateContent>
          <mc:Choice Requires="wps">
            <w:drawing>
              <wp:anchor distT="0" distB="0" distL="114300" distR="114300" simplePos="0" relativeHeight="251715584" behindDoc="0" locked="0" layoutInCell="1" allowOverlap="1" wp14:anchorId="09759E35" wp14:editId="22186F1F">
                <wp:simplePos x="0" y="0"/>
                <wp:positionH relativeFrom="margin">
                  <wp:posOffset>3850640</wp:posOffset>
                </wp:positionH>
                <wp:positionV relativeFrom="paragraph">
                  <wp:posOffset>203200</wp:posOffset>
                </wp:positionV>
                <wp:extent cx="1991360" cy="76200"/>
                <wp:effectExtent l="0" t="0" r="8890" b="0"/>
                <wp:wrapNone/>
                <wp:docPr id="1993797171" name="Rectangle 1"/>
                <wp:cNvGraphicFramePr/>
                <a:graphic xmlns:a="http://schemas.openxmlformats.org/drawingml/2006/main">
                  <a:graphicData uri="http://schemas.microsoft.com/office/word/2010/wordprocessingShape">
                    <wps:wsp>
                      <wps:cNvSpPr/>
                      <wps:spPr>
                        <a:xfrm>
                          <a:off x="0" y="0"/>
                          <a:ext cx="1991360" cy="762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3556" id="Rectangle 1" o:spid="_x0000_s1026" style="position:absolute;margin-left:303.2pt;margin-top:16pt;width:156.8pt;height: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" fillcolor="yellow" stroked="f" strokeweight="2pt">
                <v:fill opacity="32896f"/>
                <w10:wrap anchorx="margin"/>
              </v:rect>
            </w:pict>
          </mc:Fallback>
        </mc:AlternateContent>
      </w:r>
      <w:r w:rsidR="00285E30" w:rsidRPr="00CD54A4">
        <w:rPr>
          <w:noProof/>
        </w:rPr>
        <w:drawing>
          <wp:inline distT="0" distB="0" distL="0" distR="0" wp14:anchorId="687D0A3D" wp14:editId="688A7255">
            <wp:extent cx="5943600" cy="3342005"/>
            <wp:effectExtent l="0" t="0" r="0" b="0"/>
            <wp:docPr id="12359028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2895" name="Picture 1" descr="A screenshot of a computer screen&#10;&#10;Description automatically generated"/>
                    <pic:cNvPicPr/>
                  </pic:nvPicPr>
                  <pic:blipFill>
                    <a:blip r:embed="rId38"/>
                    <a:stretch>
                      <a:fillRect/>
                    </a:stretch>
                  </pic:blipFill>
                  <pic:spPr>
                    <a:xfrm>
                      <a:off x="0" y="0"/>
                      <a:ext cx="5943600" cy="3342005"/>
                    </a:xfrm>
                    <a:prstGeom prst="rect">
                      <a:avLst/>
                    </a:prstGeom>
                  </pic:spPr>
                </pic:pic>
              </a:graphicData>
            </a:graphic>
          </wp:inline>
        </w:drawing>
      </w:r>
    </w:p>
    <w:p w14:paraId="15924BCD" w14:textId="77777777" w:rsidR="00D33038" w:rsidRDefault="00D33038" w:rsidP="00D33038">
      <w:r>
        <w:t xml:space="preserve">Figure1.7: Terminal Screenshot - Installing </w:t>
      </w:r>
      <w:proofErr w:type="spellStart"/>
      <w:r>
        <w:t>PulledPork</w:t>
      </w:r>
      <w:proofErr w:type="spellEnd"/>
      <w:r>
        <w:t xml:space="preserve"> and Dependencies</w:t>
      </w:r>
    </w:p>
    <w:p w14:paraId="16AA7934" w14:textId="5AB0968A" w:rsidR="00D33038" w:rsidRDefault="00D33038" w:rsidP="00D33038">
      <w:r>
        <w:t xml:space="preserve">This screenshot captures the installation of </w:t>
      </w:r>
      <w:proofErr w:type="spellStart"/>
      <w:r>
        <w:t>PulledPork</w:t>
      </w:r>
      <w:proofErr w:type="spellEnd"/>
      <w:r>
        <w:t xml:space="preserve">, a tool for managing SNORT rule sets and </w:t>
      </w:r>
      <w:r w:rsidR="00A8259D">
        <w:t>their</w:t>
      </w:r>
      <w:r>
        <w:t xml:space="preserve"> dependencies on </w:t>
      </w:r>
      <w:proofErr w:type="spellStart"/>
      <w:r>
        <w:t>RockyLinux</w:t>
      </w:r>
      <w:proofErr w:type="spellEnd"/>
      <w:r>
        <w:t xml:space="preserve">. The user installs necessary Perl packages using the command </w:t>
      </w:r>
      <w:proofErr w:type="spellStart"/>
      <w:r>
        <w:t>dnf</w:t>
      </w:r>
      <w:proofErr w:type="spellEnd"/>
      <w:r>
        <w:t xml:space="preserve"> install </w:t>
      </w:r>
      <w:proofErr w:type="spellStart"/>
      <w:r>
        <w:t>perl-libwww-perl</w:t>
      </w:r>
      <w:proofErr w:type="spellEnd"/>
      <w:r>
        <w:t xml:space="preserve"> </w:t>
      </w:r>
      <w:proofErr w:type="spellStart"/>
      <w:r>
        <w:t>perl</w:t>
      </w:r>
      <w:proofErr w:type="spellEnd"/>
      <w:r>
        <w:t xml:space="preserve">-core </w:t>
      </w:r>
      <w:proofErr w:type="spellStart"/>
      <w:r>
        <w:t>perl</w:t>
      </w:r>
      <w:proofErr w:type="spellEnd"/>
      <w:r>
        <w:t xml:space="preserve">-LWP-Protocol-https and downloads </w:t>
      </w:r>
      <w:proofErr w:type="spellStart"/>
      <w:r>
        <w:t>PulledPork</w:t>
      </w:r>
      <w:proofErr w:type="spellEnd"/>
      <w:r>
        <w:t xml:space="preserve"> from Git.</w:t>
      </w:r>
    </w:p>
    <w:p w14:paraId="121AC1AD" w14:textId="77777777" w:rsidR="00285E30" w:rsidRDefault="00285E30" w:rsidP="00285E30"/>
    <w:p w14:paraId="2784C6D7" w14:textId="77777777" w:rsidR="00285E30" w:rsidRDefault="00285E30" w:rsidP="00285E30"/>
    <w:p w14:paraId="2BCCFA67" w14:textId="5B3BF9C5" w:rsidR="00285E30" w:rsidRDefault="00285E30" w:rsidP="00285E30"/>
    <w:p w14:paraId="71AF0227" w14:textId="36EB5B78" w:rsidR="00285E30" w:rsidRDefault="00285E30" w:rsidP="00285E30"/>
    <w:p w14:paraId="61F28FF9" w14:textId="77777777" w:rsidR="00285E30" w:rsidRDefault="00285E30" w:rsidP="00285E30"/>
    <w:p w14:paraId="318A1C66" w14:textId="77777777" w:rsidR="00285E30" w:rsidRDefault="00285E30" w:rsidP="00285E30"/>
    <w:p w14:paraId="1A703FD6" w14:textId="6F0EEDD0" w:rsidR="00285E30" w:rsidRDefault="003B66CB" w:rsidP="00285E30">
      <w:r>
        <w:rPr>
          <w:noProof/>
        </w:rPr>
        <w:lastRenderedPageBreak/>
        <mc:AlternateContent>
          <mc:Choice Requires="wps">
            <w:drawing>
              <wp:anchor distT="0" distB="0" distL="114300" distR="114300" simplePos="0" relativeHeight="251717632" behindDoc="0" locked="0" layoutInCell="1" allowOverlap="1" wp14:anchorId="28AD2986" wp14:editId="650AC29C">
                <wp:simplePos x="0" y="0"/>
                <wp:positionH relativeFrom="margin">
                  <wp:posOffset>3830320</wp:posOffset>
                </wp:positionH>
                <wp:positionV relativeFrom="paragraph">
                  <wp:posOffset>1940560</wp:posOffset>
                </wp:positionV>
                <wp:extent cx="1772920" cy="86360"/>
                <wp:effectExtent l="0" t="0" r="0" b="8890"/>
                <wp:wrapNone/>
                <wp:docPr id="166913071"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82685" id="Rectangle 1" o:spid="_x0000_s1026" style="position:absolute;margin-left:301.6pt;margin-top:152.8pt;width:139.6pt;height:6.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" fillcolor="yellow" stroked="f" strokeweight="2pt">
                <v:fill opacity="32896f"/>
                <w10:wrap anchorx="margin"/>
              </v:rect>
            </w:pict>
          </mc:Fallback>
        </mc:AlternateContent>
      </w:r>
      <w:r w:rsidR="00285E30" w:rsidRPr="003B3710">
        <w:rPr>
          <w:noProof/>
        </w:rPr>
        <w:drawing>
          <wp:inline distT="0" distB="0" distL="0" distR="0" wp14:anchorId="18E680E0" wp14:editId="1093E664">
            <wp:extent cx="5943600" cy="3342005"/>
            <wp:effectExtent l="0" t="0" r="0" b="0"/>
            <wp:docPr id="998615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5382" name="Picture 1" descr="A screenshot of a computer screen&#10;&#10;Description automatically generated"/>
                    <pic:cNvPicPr/>
                  </pic:nvPicPr>
                  <pic:blipFill>
                    <a:blip r:embed="rId39"/>
                    <a:stretch>
                      <a:fillRect/>
                    </a:stretch>
                  </pic:blipFill>
                  <pic:spPr>
                    <a:xfrm>
                      <a:off x="0" y="0"/>
                      <a:ext cx="5943600" cy="3342005"/>
                    </a:xfrm>
                    <a:prstGeom prst="rect">
                      <a:avLst/>
                    </a:prstGeom>
                  </pic:spPr>
                </pic:pic>
              </a:graphicData>
            </a:graphic>
          </wp:inline>
        </w:drawing>
      </w:r>
    </w:p>
    <w:p w14:paraId="718B47FE" w14:textId="78AFAEB4" w:rsidR="00D33038" w:rsidRDefault="00D33038" w:rsidP="00D33038">
      <w:r>
        <w:t xml:space="preserve">Figure1.8: Terminal Screenshot - Installing </w:t>
      </w:r>
      <w:proofErr w:type="spellStart"/>
      <w:r>
        <w:t>PulledPork</w:t>
      </w:r>
      <w:proofErr w:type="spellEnd"/>
      <w:r>
        <w:t xml:space="preserve"> and Dependencies</w:t>
      </w:r>
    </w:p>
    <w:p w14:paraId="26D8F0C5" w14:textId="3C157CC9" w:rsidR="00D33038" w:rsidRDefault="00D33038" w:rsidP="00D33038">
      <w:r>
        <w:t xml:space="preserve">This screenshot captures the installation of </w:t>
      </w:r>
      <w:proofErr w:type="spellStart"/>
      <w:r>
        <w:t>PulledPork</w:t>
      </w:r>
      <w:proofErr w:type="spellEnd"/>
      <w:r>
        <w:t xml:space="preserve">, a tool for managing SNORT rule sets and </w:t>
      </w:r>
      <w:r w:rsidR="00A8259D">
        <w:t>their</w:t>
      </w:r>
      <w:r>
        <w:t xml:space="preserve"> dependencies on </w:t>
      </w:r>
      <w:proofErr w:type="spellStart"/>
      <w:r>
        <w:t>RockyLinux</w:t>
      </w:r>
      <w:proofErr w:type="spellEnd"/>
      <w:r>
        <w:t xml:space="preserve">. The user installs necessary Perl packages using the command </w:t>
      </w:r>
      <w:proofErr w:type="spellStart"/>
      <w:r>
        <w:t>dnf</w:t>
      </w:r>
      <w:proofErr w:type="spellEnd"/>
      <w:r>
        <w:t xml:space="preserve"> install </w:t>
      </w:r>
      <w:proofErr w:type="spellStart"/>
      <w:r>
        <w:t>perl-libwww-perl</w:t>
      </w:r>
      <w:proofErr w:type="spellEnd"/>
      <w:r>
        <w:t xml:space="preserve"> </w:t>
      </w:r>
      <w:proofErr w:type="spellStart"/>
      <w:r>
        <w:t>perl</w:t>
      </w:r>
      <w:proofErr w:type="spellEnd"/>
      <w:r>
        <w:t xml:space="preserve">-core </w:t>
      </w:r>
      <w:proofErr w:type="spellStart"/>
      <w:r>
        <w:t>perl</w:t>
      </w:r>
      <w:proofErr w:type="spellEnd"/>
      <w:r>
        <w:t xml:space="preserve">-LWP-Protocol-https and downloads </w:t>
      </w:r>
      <w:proofErr w:type="spellStart"/>
      <w:r>
        <w:t>PulledPork</w:t>
      </w:r>
      <w:proofErr w:type="spellEnd"/>
      <w:r>
        <w:t xml:space="preserve"> from Git.</w:t>
      </w:r>
    </w:p>
    <w:p w14:paraId="5F4DB2DB" w14:textId="77777777" w:rsidR="00285E30" w:rsidRDefault="00285E30" w:rsidP="00285E30"/>
    <w:p w14:paraId="42D36BA7" w14:textId="2A8D63BA" w:rsidR="00285E30" w:rsidRDefault="003B66CB" w:rsidP="00285E30">
      <w:r>
        <w:rPr>
          <w:noProof/>
        </w:rPr>
        <w:lastRenderedPageBreak/>
        <mc:AlternateContent>
          <mc:Choice Requires="wps">
            <w:drawing>
              <wp:anchor distT="0" distB="0" distL="114300" distR="114300" simplePos="0" relativeHeight="251719680" behindDoc="0" locked="0" layoutInCell="1" allowOverlap="1" wp14:anchorId="10FB9F8A" wp14:editId="42B895B5">
                <wp:simplePos x="0" y="0"/>
                <wp:positionH relativeFrom="margin">
                  <wp:posOffset>4191000</wp:posOffset>
                </wp:positionH>
                <wp:positionV relativeFrom="paragraph">
                  <wp:posOffset>2860040</wp:posOffset>
                </wp:positionV>
                <wp:extent cx="1295400" cy="152400"/>
                <wp:effectExtent l="0" t="0" r="0" b="0"/>
                <wp:wrapNone/>
                <wp:docPr id="1855658303" name="Rectangle 1"/>
                <wp:cNvGraphicFramePr/>
                <a:graphic xmlns:a="http://schemas.openxmlformats.org/drawingml/2006/main">
                  <a:graphicData uri="http://schemas.microsoft.com/office/word/2010/wordprocessingShape">
                    <wps:wsp>
                      <wps:cNvSpPr/>
                      <wps:spPr>
                        <a:xfrm>
                          <a:off x="0" y="0"/>
                          <a:ext cx="1295400" cy="15240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4BE7" id="Rectangle 1" o:spid="_x0000_s1026" style="position:absolute;margin-left:330pt;margin-top:225.2pt;width:102pt;height:1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" fillcolor="yellow" stroked="f" strokeweight="2pt">
                <v:fill opacity="32896f"/>
                <w10:wrap anchorx="margin"/>
              </v:rect>
            </w:pict>
          </mc:Fallback>
        </mc:AlternateContent>
      </w:r>
      <w:r w:rsidR="00285E30" w:rsidRPr="006D0177">
        <w:rPr>
          <w:noProof/>
        </w:rPr>
        <w:drawing>
          <wp:inline distT="0" distB="0" distL="0" distR="0" wp14:anchorId="13F8E093" wp14:editId="1157DEEB">
            <wp:extent cx="5943600" cy="3342005"/>
            <wp:effectExtent l="0" t="0" r="0" b="0"/>
            <wp:docPr id="841806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6610" name="Picture 1" descr="A screenshot of a computer screen&#10;&#10;Description automatically generated"/>
                    <pic:cNvPicPr/>
                  </pic:nvPicPr>
                  <pic:blipFill>
                    <a:blip r:embed="rId40"/>
                    <a:stretch>
                      <a:fillRect/>
                    </a:stretch>
                  </pic:blipFill>
                  <pic:spPr>
                    <a:xfrm>
                      <a:off x="0" y="0"/>
                      <a:ext cx="5943600" cy="3342005"/>
                    </a:xfrm>
                    <a:prstGeom prst="rect">
                      <a:avLst/>
                    </a:prstGeom>
                  </pic:spPr>
                </pic:pic>
              </a:graphicData>
            </a:graphic>
          </wp:inline>
        </w:drawing>
      </w:r>
    </w:p>
    <w:p w14:paraId="578833D0" w14:textId="74367F08" w:rsidR="00D023E4" w:rsidRDefault="00D023E4" w:rsidP="00285E30">
      <w:r>
        <w:t xml:space="preserve">Figure 1.9: </w:t>
      </w:r>
      <w:r w:rsidRPr="005D1B51">
        <w:t>Commands such as touch /</w:t>
      </w:r>
      <w:proofErr w:type="spellStart"/>
      <w:r w:rsidRPr="005D1B51">
        <w:t>etc</w:t>
      </w:r>
      <w:proofErr w:type="spellEnd"/>
      <w:r w:rsidRPr="005D1B51">
        <w:t>/snort/rules/</w:t>
      </w:r>
      <w:proofErr w:type="spellStart"/>
      <w:r w:rsidR="008E1729">
        <w:t>so_rules.rules</w:t>
      </w:r>
      <w:proofErr w:type="spellEnd"/>
      <w:r w:rsidRPr="005D1B51">
        <w:t>, touch /</w:t>
      </w:r>
      <w:proofErr w:type="spellStart"/>
      <w:r w:rsidRPr="005D1B51">
        <w:t>etc</w:t>
      </w:r>
      <w:proofErr w:type="spellEnd"/>
      <w:r w:rsidRPr="005D1B51">
        <w:t>/snort/rules/</w:t>
      </w:r>
      <w:proofErr w:type="spellStart"/>
      <w:r w:rsidR="008E1729">
        <w:t>snort.rules</w:t>
      </w:r>
      <w:proofErr w:type="spellEnd"/>
      <w:r w:rsidR="008E1729">
        <w:t xml:space="preserve"> are </w:t>
      </w:r>
      <w:r w:rsidRPr="005D1B51">
        <w:t>create</w:t>
      </w:r>
      <w:r w:rsidR="008E1729">
        <w:t>d.</w:t>
      </w:r>
      <w:r w:rsidRPr="005D1B51">
        <w:t xml:space="preserve"> </w:t>
      </w:r>
    </w:p>
    <w:p w14:paraId="60CA30CC" w14:textId="77777777" w:rsidR="0000426A" w:rsidRDefault="0000426A" w:rsidP="00285E30"/>
    <w:p w14:paraId="6805ACAB" w14:textId="77777777" w:rsidR="0000426A" w:rsidRDefault="0000426A" w:rsidP="00285E30"/>
    <w:p w14:paraId="43D5B551" w14:textId="77777777" w:rsidR="00285E30" w:rsidRDefault="00285E30" w:rsidP="00285E30"/>
    <w:p w14:paraId="7899C17C" w14:textId="38497D7F" w:rsidR="00285E30" w:rsidRDefault="003B66CB" w:rsidP="00285E30">
      <w:r>
        <w:rPr>
          <w:noProof/>
        </w:rPr>
        <w:lastRenderedPageBreak/>
        <mc:AlternateContent>
          <mc:Choice Requires="wps">
            <w:drawing>
              <wp:anchor distT="0" distB="0" distL="114300" distR="114300" simplePos="0" relativeHeight="251721728" behindDoc="0" locked="0" layoutInCell="1" allowOverlap="1" wp14:anchorId="3A4B1960" wp14:editId="5CF4F1D6">
                <wp:simplePos x="0" y="0"/>
                <wp:positionH relativeFrom="margin">
                  <wp:posOffset>243840</wp:posOffset>
                </wp:positionH>
                <wp:positionV relativeFrom="paragraph">
                  <wp:posOffset>1249680</wp:posOffset>
                </wp:positionV>
                <wp:extent cx="2682240" cy="162560"/>
                <wp:effectExtent l="0" t="0" r="3810" b="8890"/>
                <wp:wrapNone/>
                <wp:docPr id="363100495" name="Rectangle 1"/>
                <wp:cNvGraphicFramePr/>
                <a:graphic xmlns:a="http://schemas.openxmlformats.org/drawingml/2006/main">
                  <a:graphicData uri="http://schemas.microsoft.com/office/word/2010/wordprocessingShape">
                    <wps:wsp>
                      <wps:cNvSpPr/>
                      <wps:spPr>
                        <a:xfrm>
                          <a:off x="0" y="0"/>
                          <a:ext cx="2682240" cy="1625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2239B" id="Rectangle 1" o:spid="_x0000_s1026" style="position:absolute;margin-left:19.2pt;margin-top:98.4pt;width:211.2pt;height:12.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" fillcolor="yellow" stroked="f" strokeweight="2pt">
                <v:fill opacity="32896f"/>
                <w10:wrap anchorx="margin"/>
              </v:rect>
            </w:pict>
          </mc:Fallback>
        </mc:AlternateContent>
      </w:r>
      <w:r w:rsidR="00285E30" w:rsidRPr="00630C56">
        <w:rPr>
          <w:noProof/>
        </w:rPr>
        <w:drawing>
          <wp:inline distT="0" distB="0" distL="0" distR="0" wp14:anchorId="2CCADD68" wp14:editId="627162DF">
            <wp:extent cx="2971800" cy="3342005"/>
            <wp:effectExtent l="0" t="0" r="0" b="0"/>
            <wp:docPr id="155413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2439" name="Picture 1" descr="A screenshot of a computer&#10;&#10;Description automatically generated"/>
                    <pic:cNvPicPr/>
                  </pic:nvPicPr>
                  <pic:blipFill rotWithShape="1">
                    <a:blip r:embed="rId41"/>
                    <a:srcRect l="50000"/>
                    <a:stretch/>
                  </pic:blipFill>
                  <pic:spPr bwMode="auto">
                    <a:xfrm>
                      <a:off x="0" y="0"/>
                      <a:ext cx="2971800" cy="3342005"/>
                    </a:xfrm>
                    <a:prstGeom prst="rect">
                      <a:avLst/>
                    </a:prstGeom>
                    <a:ln>
                      <a:noFill/>
                    </a:ln>
                    <a:extLst>
                      <a:ext uri="{53640926-AAD7-44D8-BBD7-CCE9431645EC}">
                        <a14:shadowObscured xmlns:a14="http://schemas.microsoft.com/office/drawing/2010/main"/>
                      </a:ext>
                    </a:extLst>
                  </pic:spPr>
                </pic:pic>
              </a:graphicData>
            </a:graphic>
          </wp:inline>
        </w:drawing>
      </w:r>
    </w:p>
    <w:p w14:paraId="54AC5F8F" w14:textId="3A83370A" w:rsidR="0000426A" w:rsidRDefault="0000426A" w:rsidP="0000426A">
      <w:r>
        <w:t xml:space="preserve">Figure1.10: Terminal Screenshot - Configuring </w:t>
      </w:r>
      <w:proofErr w:type="spellStart"/>
      <w:r>
        <w:t>PulledPork</w:t>
      </w:r>
      <w:proofErr w:type="spellEnd"/>
    </w:p>
    <w:p w14:paraId="3FAE1795" w14:textId="0B32CC0F" w:rsidR="0000426A" w:rsidRDefault="0000426A" w:rsidP="0000426A">
      <w:r>
        <w:t xml:space="preserve">In this screenshot, the user configures </w:t>
      </w:r>
      <w:proofErr w:type="spellStart"/>
      <w:r>
        <w:t>PulledPork</w:t>
      </w:r>
      <w:proofErr w:type="spellEnd"/>
      <w:r>
        <w:t xml:space="preserve"> to work with SNORT. The user </w:t>
      </w:r>
      <w:r w:rsidR="00A8259D">
        <w:t>changes</w:t>
      </w:r>
      <w:r>
        <w:t xml:space="preserve"> the </w:t>
      </w:r>
      <w:proofErr w:type="spellStart"/>
      <w:r>
        <w:t>PulledPork</w:t>
      </w:r>
      <w:proofErr w:type="spellEnd"/>
      <w:r>
        <w:t xml:space="preserve"> configuration file (/</w:t>
      </w:r>
      <w:proofErr w:type="spellStart"/>
      <w:r>
        <w:t>etc</w:t>
      </w:r>
      <w:proofErr w:type="spellEnd"/>
      <w:r>
        <w:t>/snort/</w:t>
      </w:r>
      <w:proofErr w:type="spellStart"/>
      <w:r>
        <w:t>pulledpork.conf</w:t>
      </w:r>
      <w:proofErr w:type="spellEnd"/>
      <w:r>
        <w:t xml:space="preserve">) to specify rule paths, </w:t>
      </w:r>
      <w:proofErr w:type="spellStart"/>
      <w:r>
        <w:t>Oinkcode</w:t>
      </w:r>
      <w:proofErr w:type="spellEnd"/>
      <w:r>
        <w:t>, and other settings required for rule management.</w:t>
      </w:r>
    </w:p>
    <w:p w14:paraId="3DA0A2D0" w14:textId="77777777" w:rsidR="00285E30" w:rsidRDefault="00285E30" w:rsidP="00285E30"/>
    <w:p w14:paraId="2634D4DF" w14:textId="77777777" w:rsidR="00795011" w:rsidRDefault="00795011" w:rsidP="00285E30"/>
    <w:p w14:paraId="5692EDA3" w14:textId="1FF58EFF" w:rsidR="00285E30" w:rsidRDefault="001E3C10" w:rsidP="00285E30">
      <w:r>
        <w:rPr>
          <w:noProof/>
        </w:rPr>
        <w:lastRenderedPageBreak/>
        <mc:AlternateContent>
          <mc:Choice Requires="wps">
            <w:drawing>
              <wp:anchor distT="0" distB="0" distL="114300" distR="114300" simplePos="0" relativeHeight="251727872" behindDoc="0" locked="0" layoutInCell="1" allowOverlap="1" wp14:anchorId="2A7B7D57" wp14:editId="2751E23A">
                <wp:simplePos x="0" y="0"/>
                <wp:positionH relativeFrom="margin">
                  <wp:posOffset>3205480</wp:posOffset>
                </wp:positionH>
                <wp:positionV relativeFrom="paragraph">
                  <wp:posOffset>2057400</wp:posOffset>
                </wp:positionV>
                <wp:extent cx="1772920" cy="86360"/>
                <wp:effectExtent l="0" t="0" r="0" b="8890"/>
                <wp:wrapNone/>
                <wp:docPr id="1868494317"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E1FCF" id="Rectangle 1" o:spid="_x0000_s1026" style="position:absolute;margin-left:252.4pt;margin-top:162pt;width:139.6pt;height:6.8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25824" behindDoc="0" locked="0" layoutInCell="1" allowOverlap="1" wp14:anchorId="70D66884" wp14:editId="572ACC89">
                <wp:simplePos x="0" y="0"/>
                <wp:positionH relativeFrom="margin">
                  <wp:posOffset>3205480</wp:posOffset>
                </wp:positionH>
                <wp:positionV relativeFrom="paragraph">
                  <wp:posOffset>396240</wp:posOffset>
                </wp:positionV>
                <wp:extent cx="1772920" cy="86360"/>
                <wp:effectExtent l="0" t="0" r="0" b="8890"/>
                <wp:wrapNone/>
                <wp:docPr id="858181353"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80270" id="Rectangle 1" o:spid="_x0000_s1026" style="position:absolute;margin-left:252.4pt;margin-top:31.2pt;width:139.6pt;height:6.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" fillcolor="yellow" stroked="f" strokeweight="2pt">
                <v:fill opacity="32896f"/>
                <w10:wrap anchorx="margin"/>
              </v:rect>
            </w:pict>
          </mc:Fallback>
        </mc:AlternateContent>
      </w:r>
      <w:r w:rsidR="003B66CB">
        <w:rPr>
          <w:noProof/>
        </w:rPr>
        <mc:AlternateContent>
          <mc:Choice Requires="wps">
            <w:drawing>
              <wp:anchor distT="0" distB="0" distL="114300" distR="114300" simplePos="0" relativeHeight="251723776" behindDoc="0" locked="0" layoutInCell="1" allowOverlap="1" wp14:anchorId="464CE109" wp14:editId="0280C555">
                <wp:simplePos x="0" y="0"/>
                <wp:positionH relativeFrom="margin">
                  <wp:posOffset>3195320</wp:posOffset>
                </wp:positionH>
                <wp:positionV relativeFrom="paragraph">
                  <wp:posOffset>207645</wp:posOffset>
                </wp:positionV>
                <wp:extent cx="1772920" cy="86360"/>
                <wp:effectExtent l="0" t="0" r="0" b="8890"/>
                <wp:wrapNone/>
                <wp:docPr id="1277575603"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BAC4" id="Rectangle 1" o:spid="_x0000_s1026" style="position:absolute;margin-left:251.6pt;margin-top:16.35pt;width:139.6pt;height:6.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" fillcolor="yellow" stroked="f" strokeweight="2pt">
                <v:fill opacity="32896f"/>
                <w10:wrap anchorx="margin"/>
              </v:rect>
            </w:pict>
          </mc:Fallback>
        </mc:AlternateContent>
      </w:r>
      <w:r w:rsidR="00285E30">
        <w:rPr>
          <w:noProof/>
        </w:rPr>
        <w:drawing>
          <wp:inline distT="0" distB="0" distL="0" distR="0" wp14:anchorId="00C5390A" wp14:editId="02031B75">
            <wp:extent cx="5943600" cy="3342005"/>
            <wp:effectExtent l="0" t="0" r="0" b="0"/>
            <wp:docPr id="976668501"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68501" name="Picture 1" descr="Screens screenshot of a computer screen&#10;&#10;Description automatically generated"/>
                    <pic:cNvPicPr/>
                  </pic:nvPicPr>
                  <pic:blipFill>
                    <a:blip r:embed="rId42"/>
                    <a:stretch>
                      <a:fillRect/>
                    </a:stretch>
                  </pic:blipFill>
                  <pic:spPr>
                    <a:xfrm>
                      <a:off x="0" y="0"/>
                      <a:ext cx="5943600" cy="3342005"/>
                    </a:xfrm>
                    <a:prstGeom prst="rect">
                      <a:avLst/>
                    </a:prstGeom>
                  </pic:spPr>
                </pic:pic>
              </a:graphicData>
            </a:graphic>
          </wp:inline>
        </w:drawing>
      </w:r>
    </w:p>
    <w:p w14:paraId="2893B70F" w14:textId="12167DF7" w:rsidR="008E1729" w:rsidRDefault="008E1729" w:rsidP="008E1729">
      <w:r>
        <w:t xml:space="preserve">Figure1.11: Terminal Screenshot - Configuring </w:t>
      </w:r>
      <w:proofErr w:type="spellStart"/>
      <w:r>
        <w:t>PulledPork</w:t>
      </w:r>
      <w:proofErr w:type="spellEnd"/>
    </w:p>
    <w:p w14:paraId="45E27C89" w14:textId="2966F07C" w:rsidR="008E1729" w:rsidRDefault="008E1729" w:rsidP="008E1729">
      <w:r>
        <w:t xml:space="preserve">In this screenshot, the user configures </w:t>
      </w:r>
      <w:proofErr w:type="spellStart"/>
      <w:r>
        <w:t>PulledPork</w:t>
      </w:r>
      <w:proofErr w:type="spellEnd"/>
      <w:r>
        <w:t xml:space="preserve"> to work with SNORT. The user </w:t>
      </w:r>
      <w:r w:rsidR="00A8259D">
        <w:t>changes</w:t>
      </w:r>
      <w:r>
        <w:t xml:space="preserve"> the </w:t>
      </w:r>
      <w:proofErr w:type="spellStart"/>
      <w:r>
        <w:t>PulledPork</w:t>
      </w:r>
      <w:proofErr w:type="spellEnd"/>
      <w:r>
        <w:t xml:space="preserve"> configuration file (/</w:t>
      </w:r>
      <w:proofErr w:type="spellStart"/>
      <w:r>
        <w:t>etc</w:t>
      </w:r>
      <w:proofErr w:type="spellEnd"/>
      <w:r>
        <w:t>/snort/</w:t>
      </w:r>
      <w:proofErr w:type="spellStart"/>
      <w:r>
        <w:t>pulledpork.conf</w:t>
      </w:r>
      <w:proofErr w:type="spellEnd"/>
      <w:r>
        <w:t xml:space="preserve">) to specify rule paths, </w:t>
      </w:r>
      <w:proofErr w:type="spellStart"/>
      <w:r>
        <w:t>Oinkcode</w:t>
      </w:r>
      <w:proofErr w:type="spellEnd"/>
      <w:r>
        <w:t>, and other settings required for rule management.</w:t>
      </w:r>
    </w:p>
    <w:p w14:paraId="632F4C6C" w14:textId="77777777" w:rsidR="008E1729" w:rsidRDefault="008E1729" w:rsidP="00285E30"/>
    <w:p w14:paraId="5DB36B84" w14:textId="77777777" w:rsidR="00285E30" w:rsidRDefault="00285E30" w:rsidP="00285E30"/>
    <w:p w14:paraId="473096F9" w14:textId="77777777" w:rsidR="00285E30" w:rsidRDefault="00285E30" w:rsidP="00285E30"/>
    <w:p w14:paraId="2E1C9724" w14:textId="3BA2364D" w:rsidR="00285E30" w:rsidRDefault="00B350A2" w:rsidP="00285E30">
      <w:r>
        <w:rPr>
          <w:noProof/>
        </w:rPr>
        <w:lastRenderedPageBreak/>
        <mc:AlternateContent>
          <mc:Choice Requires="wps">
            <w:drawing>
              <wp:anchor distT="0" distB="0" distL="114300" distR="114300" simplePos="0" relativeHeight="251734016" behindDoc="0" locked="0" layoutInCell="1" allowOverlap="1" wp14:anchorId="590A08A1" wp14:editId="59EF824C">
                <wp:simplePos x="0" y="0"/>
                <wp:positionH relativeFrom="margin">
                  <wp:posOffset>3225800</wp:posOffset>
                </wp:positionH>
                <wp:positionV relativeFrom="paragraph">
                  <wp:posOffset>1308735</wp:posOffset>
                </wp:positionV>
                <wp:extent cx="1772920" cy="86360"/>
                <wp:effectExtent l="0" t="0" r="0" b="8890"/>
                <wp:wrapNone/>
                <wp:docPr id="1180652419"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2F35D" id="Rectangle 1" o:spid="_x0000_s1026" style="position:absolute;margin-left:254pt;margin-top:103.05pt;width:139.6pt;height:6.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31968" behindDoc="0" locked="0" layoutInCell="1" allowOverlap="1" wp14:anchorId="376A2899" wp14:editId="1E3D95A2">
                <wp:simplePos x="0" y="0"/>
                <wp:positionH relativeFrom="margin">
                  <wp:posOffset>3215640</wp:posOffset>
                </wp:positionH>
                <wp:positionV relativeFrom="paragraph">
                  <wp:posOffset>749935</wp:posOffset>
                </wp:positionV>
                <wp:extent cx="1772920" cy="86360"/>
                <wp:effectExtent l="0" t="0" r="0" b="8890"/>
                <wp:wrapNone/>
                <wp:docPr id="124931924"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8FE0" id="Rectangle 1" o:spid="_x0000_s1026" style="position:absolute;margin-left:253.2pt;margin-top:59.05pt;width:139.6pt;height:6.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29920" behindDoc="0" locked="0" layoutInCell="1" allowOverlap="1" wp14:anchorId="11B75FF9" wp14:editId="41C09B20">
                <wp:simplePos x="0" y="0"/>
                <wp:positionH relativeFrom="margin">
                  <wp:posOffset>3093720</wp:posOffset>
                </wp:positionH>
                <wp:positionV relativeFrom="paragraph">
                  <wp:posOffset>253365</wp:posOffset>
                </wp:positionV>
                <wp:extent cx="1772920" cy="86360"/>
                <wp:effectExtent l="0" t="0" r="0" b="8890"/>
                <wp:wrapNone/>
                <wp:docPr id="1567206005"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B558" id="Rectangle 1" o:spid="_x0000_s1026" style="position:absolute;margin-left:243.6pt;margin-top:19.95pt;width:139.6pt;height:6.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" fillcolor="yellow" stroked="f" strokeweight="2pt">
                <v:fill opacity="32896f"/>
                <w10:wrap anchorx="margin"/>
              </v:rect>
            </w:pict>
          </mc:Fallback>
        </mc:AlternateContent>
      </w:r>
      <w:r w:rsidR="00285E30">
        <w:rPr>
          <w:noProof/>
        </w:rPr>
        <w:drawing>
          <wp:inline distT="0" distB="0" distL="0" distR="0" wp14:anchorId="49A8B59A" wp14:editId="38C3F54F">
            <wp:extent cx="5943600" cy="3338830"/>
            <wp:effectExtent l="0" t="0" r="0" b="0"/>
            <wp:docPr id="1726889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89430" name="Picture 1" descr="A screenshot of a computer screen&#10;&#10;Description automatically generated"/>
                    <pic:cNvPicPr/>
                  </pic:nvPicPr>
                  <pic:blipFill>
                    <a:blip r:embed="rId43"/>
                    <a:stretch>
                      <a:fillRect/>
                    </a:stretch>
                  </pic:blipFill>
                  <pic:spPr>
                    <a:xfrm>
                      <a:off x="0" y="0"/>
                      <a:ext cx="5943600" cy="3338830"/>
                    </a:xfrm>
                    <a:prstGeom prst="rect">
                      <a:avLst/>
                    </a:prstGeom>
                  </pic:spPr>
                </pic:pic>
              </a:graphicData>
            </a:graphic>
          </wp:inline>
        </w:drawing>
      </w:r>
    </w:p>
    <w:p w14:paraId="42410ECB" w14:textId="5F5DC3EB" w:rsidR="008E1729" w:rsidRDefault="008E1729" w:rsidP="008E1729">
      <w:r>
        <w:t xml:space="preserve">Figure1.12: Terminal Screenshot - Configuring </w:t>
      </w:r>
      <w:proofErr w:type="spellStart"/>
      <w:r>
        <w:t>PulledPork</w:t>
      </w:r>
      <w:proofErr w:type="spellEnd"/>
    </w:p>
    <w:p w14:paraId="54E16852" w14:textId="2D0AC904" w:rsidR="008E1729" w:rsidRDefault="008E1729" w:rsidP="008E1729">
      <w:r>
        <w:t xml:space="preserve">In this screenshot, the user configures </w:t>
      </w:r>
      <w:proofErr w:type="spellStart"/>
      <w:r>
        <w:t>PulledPork</w:t>
      </w:r>
      <w:proofErr w:type="spellEnd"/>
      <w:r>
        <w:t xml:space="preserve"> to work with SNORT. The user </w:t>
      </w:r>
      <w:r w:rsidR="00A8259D">
        <w:t>changes</w:t>
      </w:r>
      <w:r>
        <w:t xml:space="preserve"> the </w:t>
      </w:r>
      <w:proofErr w:type="spellStart"/>
      <w:r>
        <w:t>PulledPork</w:t>
      </w:r>
      <w:proofErr w:type="spellEnd"/>
      <w:r>
        <w:t xml:space="preserve"> configuration file (/</w:t>
      </w:r>
      <w:proofErr w:type="spellStart"/>
      <w:r>
        <w:t>etc</w:t>
      </w:r>
      <w:proofErr w:type="spellEnd"/>
      <w:r>
        <w:t>/snort/</w:t>
      </w:r>
      <w:proofErr w:type="spellStart"/>
      <w:r>
        <w:t>pulledpork.conf</w:t>
      </w:r>
      <w:proofErr w:type="spellEnd"/>
      <w:r>
        <w:t xml:space="preserve">) to specify rule paths, </w:t>
      </w:r>
      <w:proofErr w:type="spellStart"/>
      <w:r>
        <w:t>Oinkcode</w:t>
      </w:r>
      <w:proofErr w:type="spellEnd"/>
      <w:r>
        <w:t>, and other settings required for rule management.</w:t>
      </w:r>
    </w:p>
    <w:p w14:paraId="6CACF507" w14:textId="77777777" w:rsidR="008E1729" w:rsidRDefault="008E1729" w:rsidP="00285E30"/>
    <w:p w14:paraId="19DEFAE6" w14:textId="77777777" w:rsidR="00285E30" w:rsidRDefault="00285E30" w:rsidP="00285E30"/>
    <w:p w14:paraId="1A4C1396" w14:textId="77777777" w:rsidR="00285E30" w:rsidRDefault="00285E30" w:rsidP="00285E30"/>
    <w:p w14:paraId="739826A6" w14:textId="4130020F" w:rsidR="00285E30" w:rsidRDefault="00B350A2" w:rsidP="00285E30">
      <w:r>
        <w:rPr>
          <w:noProof/>
        </w:rPr>
        <w:lastRenderedPageBreak/>
        <mc:AlternateContent>
          <mc:Choice Requires="wps">
            <w:drawing>
              <wp:anchor distT="0" distB="0" distL="114300" distR="114300" simplePos="0" relativeHeight="251736064" behindDoc="0" locked="0" layoutInCell="1" allowOverlap="1" wp14:anchorId="7E53F6A8" wp14:editId="4AAA23B5">
                <wp:simplePos x="0" y="0"/>
                <wp:positionH relativeFrom="margin">
                  <wp:posOffset>3225800</wp:posOffset>
                </wp:positionH>
                <wp:positionV relativeFrom="paragraph">
                  <wp:posOffset>2052320</wp:posOffset>
                </wp:positionV>
                <wp:extent cx="1772920" cy="264160"/>
                <wp:effectExtent l="0" t="0" r="0" b="2540"/>
                <wp:wrapNone/>
                <wp:docPr id="1258724767" name="Rectangle 1"/>
                <wp:cNvGraphicFramePr/>
                <a:graphic xmlns:a="http://schemas.openxmlformats.org/drawingml/2006/main">
                  <a:graphicData uri="http://schemas.microsoft.com/office/word/2010/wordprocessingShape">
                    <wps:wsp>
                      <wps:cNvSpPr/>
                      <wps:spPr>
                        <a:xfrm>
                          <a:off x="0" y="0"/>
                          <a:ext cx="1772920" cy="2641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B8562" id="Rectangle 1" o:spid="_x0000_s1026" style="position:absolute;margin-left:254pt;margin-top:161.6pt;width:139.6pt;height:20.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" fillcolor="yellow" stroked="f" strokeweight="2pt">
                <v:fill opacity="32896f"/>
                <w10:wrap anchorx="margin"/>
              </v:rect>
            </w:pict>
          </mc:Fallback>
        </mc:AlternateContent>
      </w:r>
      <w:r w:rsidR="00285E30" w:rsidRPr="00723450">
        <w:rPr>
          <w:noProof/>
        </w:rPr>
        <w:drawing>
          <wp:inline distT="0" distB="0" distL="0" distR="0" wp14:anchorId="3967C336" wp14:editId="09A9528B">
            <wp:extent cx="5943600" cy="3338830"/>
            <wp:effectExtent l="0" t="0" r="0" b="0"/>
            <wp:docPr id="3536977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7792" name="Picture 1" descr="A screenshot of a computer screen&#10;&#10;Description automatically generated"/>
                    <pic:cNvPicPr/>
                  </pic:nvPicPr>
                  <pic:blipFill>
                    <a:blip r:embed="rId44"/>
                    <a:stretch>
                      <a:fillRect/>
                    </a:stretch>
                  </pic:blipFill>
                  <pic:spPr>
                    <a:xfrm>
                      <a:off x="0" y="0"/>
                      <a:ext cx="5943600" cy="3338830"/>
                    </a:xfrm>
                    <a:prstGeom prst="rect">
                      <a:avLst/>
                    </a:prstGeom>
                  </pic:spPr>
                </pic:pic>
              </a:graphicData>
            </a:graphic>
          </wp:inline>
        </w:drawing>
      </w:r>
    </w:p>
    <w:p w14:paraId="6BD6D7ED" w14:textId="68620BED" w:rsidR="008E1729" w:rsidRDefault="008E1729" w:rsidP="008E1729">
      <w:r>
        <w:t xml:space="preserve">Figure1.13: Terminal Screenshot - Configuring </w:t>
      </w:r>
      <w:proofErr w:type="spellStart"/>
      <w:r>
        <w:t>PulledPork</w:t>
      </w:r>
      <w:proofErr w:type="spellEnd"/>
    </w:p>
    <w:p w14:paraId="2C269C74" w14:textId="34B0D78C" w:rsidR="008E1729" w:rsidRDefault="008E1729" w:rsidP="008E1729">
      <w:r>
        <w:t xml:space="preserve">In this screenshot, the user configures </w:t>
      </w:r>
      <w:proofErr w:type="spellStart"/>
      <w:r>
        <w:t>PulledPork</w:t>
      </w:r>
      <w:proofErr w:type="spellEnd"/>
      <w:r>
        <w:t xml:space="preserve"> to work with SNORT. The user </w:t>
      </w:r>
      <w:r w:rsidR="00A8259D">
        <w:t>changes</w:t>
      </w:r>
      <w:r>
        <w:t xml:space="preserve"> the </w:t>
      </w:r>
      <w:proofErr w:type="spellStart"/>
      <w:r>
        <w:t>PulledPork</w:t>
      </w:r>
      <w:proofErr w:type="spellEnd"/>
      <w:r>
        <w:t xml:space="preserve"> configuration file (/</w:t>
      </w:r>
      <w:proofErr w:type="spellStart"/>
      <w:r>
        <w:t>etc</w:t>
      </w:r>
      <w:proofErr w:type="spellEnd"/>
      <w:r>
        <w:t>/snort/</w:t>
      </w:r>
      <w:proofErr w:type="spellStart"/>
      <w:r>
        <w:t>pulledpork.conf</w:t>
      </w:r>
      <w:proofErr w:type="spellEnd"/>
      <w:r>
        <w:t xml:space="preserve">) to specify rule paths, </w:t>
      </w:r>
      <w:proofErr w:type="spellStart"/>
      <w:r>
        <w:t>Oinkcode</w:t>
      </w:r>
      <w:proofErr w:type="spellEnd"/>
      <w:r>
        <w:t>, and other settings required for rule management.</w:t>
      </w:r>
    </w:p>
    <w:p w14:paraId="7B52CB34" w14:textId="77777777" w:rsidR="00897D8B" w:rsidRDefault="00897D8B" w:rsidP="008E1729"/>
    <w:p w14:paraId="6D8FCFD8" w14:textId="77777777" w:rsidR="00897D8B" w:rsidRDefault="00897D8B" w:rsidP="008E1729"/>
    <w:p w14:paraId="0476F19F" w14:textId="0212BAEA" w:rsidR="00AD7136" w:rsidRDefault="00AD6506" w:rsidP="008E1729">
      <w:r>
        <w:rPr>
          <w:noProof/>
        </w:rPr>
        <w:lastRenderedPageBreak/>
        <mc:AlternateContent>
          <mc:Choice Requires="wps">
            <w:drawing>
              <wp:anchor distT="0" distB="0" distL="114300" distR="114300" simplePos="0" relativeHeight="251738112" behindDoc="0" locked="0" layoutInCell="1" allowOverlap="1" wp14:anchorId="41561A05" wp14:editId="581F706C">
                <wp:simplePos x="0" y="0"/>
                <wp:positionH relativeFrom="margin">
                  <wp:posOffset>3759200</wp:posOffset>
                </wp:positionH>
                <wp:positionV relativeFrom="paragraph">
                  <wp:posOffset>1863725</wp:posOffset>
                </wp:positionV>
                <wp:extent cx="1772920" cy="86360"/>
                <wp:effectExtent l="0" t="0" r="0" b="8890"/>
                <wp:wrapNone/>
                <wp:docPr id="780106909"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3A581" id="Rectangle 1" o:spid="_x0000_s1026" style="position:absolute;margin-left:296pt;margin-top:146.75pt;width:139.6pt;height:6.8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" fillcolor="yellow" stroked="f" strokeweight="2pt">
                <v:fill opacity="32896f"/>
                <w10:wrap anchorx="margin"/>
              </v:rect>
            </w:pict>
          </mc:Fallback>
        </mc:AlternateContent>
      </w:r>
      <w:r w:rsidR="00AD7136" w:rsidRPr="002911EC">
        <w:rPr>
          <w:noProof/>
        </w:rPr>
        <w:drawing>
          <wp:inline distT="0" distB="0" distL="0" distR="0" wp14:anchorId="6D23B749" wp14:editId="48466D5F">
            <wp:extent cx="5943600" cy="3342005"/>
            <wp:effectExtent l="0" t="0" r="0" b="0"/>
            <wp:docPr id="37685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2458" name="Picture 1" descr="A screenshot of a computer&#10;&#10;Description automatically generated"/>
                    <pic:cNvPicPr/>
                  </pic:nvPicPr>
                  <pic:blipFill>
                    <a:blip r:embed="rId45"/>
                    <a:stretch>
                      <a:fillRect/>
                    </a:stretch>
                  </pic:blipFill>
                  <pic:spPr>
                    <a:xfrm>
                      <a:off x="0" y="0"/>
                      <a:ext cx="5943600" cy="3342005"/>
                    </a:xfrm>
                    <a:prstGeom prst="rect">
                      <a:avLst/>
                    </a:prstGeom>
                  </pic:spPr>
                </pic:pic>
              </a:graphicData>
            </a:graphic>
          </wp:inline>
        </w:drawing>
      </w:r>
    </w:p>
    <w:p w14:paraId="439FBE0D" w14:textId="66DEA1FA" w:rsidR="001E41BA" w:rsidRDefault="001E41BA" w:rsidP="001E41BA">
      <w:r>
        <w:t>Figure1.</w:t>
      </w:r>
      <w:r w:rsidR="002677B8">
        <w:t>14</w:t>
      </w:r>
      <w:r>
        <w:t xml:space="preserve">: Terminal Screenshot - Testing </w:t>
      </w:r>
      <w:proofErr w:type="spellStart"/>
      <w:r>
        <w:t>Pulledpork</w:t>
      </w:r>
      <w:proofErr w:type="spellEnd"/>
      <w:r>
        <w:t xml:space="preserve"> Configuration</w:t>
      </w:r>
    </w:p>
    <w:p w14:paraId="5B4F1409" w14:textId="30D768B4" w:rsidR="00285E30" w:rsidRDefault="001E41BA" w:rsidP="00285E30">
      <w:r>
        <w:t xml:space="preserve">This screenshot depicts the testing of </w:t>
      </w:r>
      <w:r w:rsidR="00A8259D">
        <w:t xml:space="preserve">the </w:t>
      </w:r>
      <w:proofErr w:type="spellStart"/>
      <w:r>
        <w:t>Pulledpork</w:t>
      </w:r>
      <w:proofErr w:type="spellEnd"/>
      <w:r>
        <w:t xml:space="preserve"> configuration using the </w:t>
      </w:r>
      <w:r w:rsidR="002677B8">
        <w:t xml:space="preserve">above </w:t>
      </w:r>
      <w:r>
        <w:t>command</w:t>
      </w:r>
      <w:r w:rsidR="002677B8">
        <w:t>.</w:t>
      </w:r>
    </w:p>
    <w:p w14:paraId="5A0A40A4" w14:textId="77777777" w:rsidR="00897D8B" w:rsidRDefault="00897D8B" w:rsidP="00285E30"/>
    <w:p w14:paraId="09A2AE60" w14:textId="77777777" w:rsidR="00897D8B" w:rsidRDefault="00897D8B" w:rsidP="00285E30"/>
    <w:p w14:paraId="749FBECC" w14:textId="77777777" w:rsidR="00897D8B" w:rsidRDefault="00897D8B" w:rsidP="00285E30"/>
    <w:p w14:paraId="03C09409" w14:textId="28EA8783" w:rsidR="00285E30" w:rsidRDefault="00AD6506" w:rsidP="00285E30">
      <w:r>
        <w:rPr>
          <w:noProof/>
        </w:rPr>
        <w:lastRenderedPageBreak/>
        <mc:AlternateContent>
          <mc:Choice Requires="wps">
            <w:drawing>
              <wp:anchor distT="0" distB="0" distL="114300" distR="114300" simplePos="0" relativeHeight="251740160" behindDoc="0" locked="0" layoutInCell="1" allowOverlap="1" wp14:anchorId="4DC85703" wp14:editId="485D768B">
                <wp:simplePos x="0" y="0"/>
                <wp:positionH relativeFrom="margin">
                  <wp:align>left</wp:align>
                </wp:positionH>
                <wp:positionV relativeFrom="paragraph">
                  <wp:posOffset>136525</wp:posOffset>
                </wp:positionV>
                <wp:extent cx="1772920" cy="86360"/>
                <wp:effectExtent l="0" t="0" r="0" b="8890"/>
                <wp:wrapNone/>
                <wp:docPr id="127844554"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6B966" id="Rectangle 1" o:spid="_x0000_s1026" style="position:absolute;margin-left:0;margin-top:10.75pt;width:139.6pt;height:6.8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" fillcolor="yellow" stroked="f" strokeweight="2pt">
                <v:fill opacity="32896f"/>
                <w10:wrap anchorx="margin"/>
              </v:rect>
            </w:pict>
          </mc:Fallback>
        </mc:AlternateContent>
      </w:r>
      <w:r w:rsidR="00285E30" w:rsidRPr="00E61AC9">
        <w:rPr>
          <w:noProof/>
        </w:rPr>
        <w:drawing>
          <wp:inline distT="0" distB="0" distL="0" distR="0" wp14:anchorId="0E2A944E" wp14:editId="4B7417C3">
            <wp:extent cx="2961640" cy="3342005"/>
            <wp:effectExtent l="0" t="0" r="0" b="0"/>
            <wp:docPr id="191143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33819" name="Picture 1" descr="A screenshot of a computer&#10;&#10;Description automatically generated"/>
                    <pic:cNvPicPr/>
                  </pic:nvPicPr>
                  <pic:blipFill rotWithShape="1">
                    <a:blip r:embed="rId46"/>
                    <a:srcRect l="50171"/>
                    <a:stretch/>
                  </pic:blipFill>
                  <pic:spPr bwMode="auto">
                    <a:xfrm>
                      <a:off x="0" y="0"/>
                      <a:ext cx="2961640" cy="3342005"/>
                    </a:xfrm>
                    <a:prstGeom prst="rect">
                      <a:avLst/>
                    </a:prstGeom>
                    <a:ln>
                      <a:noFill/>
                    </a:ln>
                    <a:extLst>
                      <a:ext uri="{53640926-AAD7-44D8-BBD7-CCE9431645EC}">
                        <a14:shadowObscured xmlns:a14="http://schemas.microsoft.com/office/drawing/2010/main"/>
                      </a:ext>
                    </a:extLst>
                  </pic:spPr>
                </pic:pic>
              </a:graphicData>
            </a:graphic>
          </wp:inline>
        </w:drawing>
      </w:r>
    </w:p>
    <w:p w14:paraId="00A6CFE0" w14:textId="0A7198E7" w:rsidR="002677B8" w:rsidRDefault="002677B8" w:rsidP="002677B8">
      <w:r>
        <w:t xml:space="preserve">Figure1.15: Terminal Screenshot – Adding </w:t>
      </w:r>
      <w:r w:rsidR="00BB5D56">
        <w:t xml:space="preserve">the above to </w:t>
      </w:r>
      <w:r w:rsidR="00BB5D56" w:rsidRPr="00BB5D56">
        <w:t>/</w:t>
      </w:r>
      <w:proofErr w:type="spellStart"/>
      <w:r w:rsidR="00BB5D56" w:rsidRPr="00BB5D56">
        <w:t>etc</w:t>
      </w:r>
      <w:proofErr w:type="spellEnd"/>
      <w:r w:rsidR="00BB5D56" w:rsidRPr="00BB5D56">
        <w:t>/snort/</w:t>
      </w:r>
      <w:proofErr w:type="spellStart"/>
      <w:proofErr w:type="gramStart"/>
      <w:r w:rsidR="00BB5D56" w:rsidRPr="00BB5D56">
        <w:t>pulledpork</w:t>
      </w:r>
      <w:proofErr w:type="spellEnd"/>
      <w:proofErr w:type="gramEnd"/>
    </w:p>
    <w:p w14:paraId="1A816280" w14:textId="43F7C01B" w:rsidR="002677B8" w:rsidRDefault="002677B8" w:rsidP="002677B8">
      <w:r>
        <w:t xml:space="preserve">This screenshot depicts the </w:t>
      </w:r>
      <w:proofErr w:type="spellStart"/>
      <w:r>
        <w:t>Pulledpork</w:t>
      </w:r>
      <w:proofErr w:type="spellEnd"/>
      <w:r>
        <w:t xml:space="preserve"> configuration using the above command</w:t>
      </w:r>
      <w:r w:rsidR="00BB5D56">
        <w:t xml:space="preserve"> in the </w:t>
      </w:r>
      <w:r w:rsidR="00BB5D56" w:rsidRPr="00BB5D56">
        <w:t>/</w:t>
      </w:r>
      <w:proofErr w:type="spellStart"/>
      <w:r w:rsidR="00BB5D56" w:rsidRPr="00BB5D56">
        <w:t>etc</w:t>
      </w:r>
      <w:proofErr w:type="spellEnd"/>
      <w:r w:rsidR="00BB5D56" w:rsidRPr="00BB5D56">
        <w:t>/snort/</w:t>
      </w:r>
      <w:proofErr w:type="spellStart"/>
      <w:r w:rsidR="00BB5D56" w:rsidRPr="00BB5D56">
        <w:t>pulledpork</w:t>
      </w:r>
      <w:proofErr w:type="spellEnd"/>
      <w:r w:rsidR="00BB5D56">
        <w:t xml:space="preserve"> directory using the Vi command</w:t>
      </w:r>
      <w:r>
        <w:t>.</w:t>
      </w:r>
    </w:p>
    <w:p w14:paraId="37D0BD38" w14:textId="77777777" w:rsidR="002677B8" w:rsidRDefault="002677B8" w:rsidP="00285E30"/>
    <w:p w14:paraId="0DFBCCED" w14:textId="77777777" w:rsidR="00285E30" w:rsidRDefault="00285E30" w:rsidP="00285E30"/>
    <w:p w14:paraId="0FF167A8" w14:textId="5B4DC4BB" w:rsidR="00285E30" w:rsidRDefault="00285E30" w:rsidP="00285E30"/>
    <w:p w14:paraId="3B225D6A" w14:textId="77777777" w:rsidR="00285E30" w:rsidRDefault="00285E30" w:rsidP="00285E30"/>
    <w:p w14:paraId="30668CFE" w14:textId="4BD9698E" w:rsidR="00285E30" w:rsidRDefault="00AD6506" w:rsidP="00285E30">
      <w:r>
        <w:rPr>
          <w:noProof/>
        </w:rPr>
        <w:lastRenderedPageBreak/>
        <mc:AlternateContent>
          <mc:Choice Requires="wps">
            <w:drawing>
              <wp:anchor distT="0" distB="0" distL="114300" distR="114300" simplePos="0" relativeHeight="251742208" behindDoc="0" locked="0" layoutInCell="1" allowOverlap="1" wp14:anchorId="53449E6B" wp14:editId="4E428BF0">
                <wp:simplePos x="0" y="0"/>
                <wp:positionH relativeFrom="margin">
                  <wp:posOffset>325120</wp:posOffset>
                </wp:positionH>
                <wp:positionV relativeFrom="paragraph">
                  <wp:posOffset>208280</wp:posOffset>
                </wp:positionV>
                <wp:extent cx="1772920" cy="86360"/>
                <wp:effectExtent l="0" t="0" r="0" b="8890"/>
                <wp:wrapNone/>
                <wp:docPr id="1160188799"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17405" id="Rectangle 1" o:spid="_x0000_s1026" style="position:absolute;margin-left:25.6pt;margin-top:16.4pt;width:139.6pt;height:6.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" fillcolor="yellow" stroked="f" strokeweight="2pt">
                <v:fill opacity="32896f"/>
                <w10:wrap anchorx="margin"/>
              </v:rect>
            </w:pict>
          </mc:Fallback>
        </mc:AlternateContent>
      </w:r>
      <w:r w:rsidR="00285E30" w:rsidRPr="00E826A0">
        <w:rPr>
          <w:noProof/>
        </w:rPr>
        <w:drawing>
          <wp:inline distT="0" distB="0" distL="0" distR="0" wp14:anchorId="2D10E3D8" wp14:editId="6223126F">
            <wp:extent cx="5943600" cy="3342005"/>
            <wp:effectExtent l="0" t="0" r="0" b="0"/>
            <wp:docPr id="18224364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36485" name="Picture 1" descr="A screenshot of a computer screen&#10;&#10;Description automatically generated"/>
                    <pic:cNvPicPr/>
                  </pic:nvPicPr>
                  <pic:blipFill>
                    <a:blip r:embed="rId47"/>
                    <a:stretch>
                      <a:fillRect/>
                    </a:stretch>
                  </pic:blipFill>
                  <pic:spPr>
                    <a:xfrm>
                      <a:off x="0" y="0"/>
                      <a:ext cx="5943600" cy="3342005"/>
                    </a:xfrm>
                    <a:prstGeom prst="rect">
                      <a:avLst/>
                    </a:prstGeom>
                  </pic:spPr>
                </pic:pic>
              </a:graphicData>
            </a:graphic>
          </wp:inline>
        </w:drawing>
      </w:r>
    </w:p>
    <w:p w14:paraId="11DF6068" w14:textId="2976C748" w:rsidR="00AD16AE" w:rsidRDefault="00AD16AE" w:rsidP="00AD16AE">
      <w:r>
        <w:t>Figure1.18: Terminal Screenshot - Testing SNORT Configuration</w:t>
      </w:r>
    </w:p>
    <w:p w14:paraId="7CB72BD7" w14:textId="4EEB60D3" w:rsidR="00AD16AE" w:rsidRDefault="00AD16AE" w:rsidP="00AD16AE">
      <w:r>
        <w:t>This screenshot depicts the testing of SNORT configuration using the command snort -T -c /</w:t>
      </w:r>
      <w:proofErr w:type="spellStart"/>
      <w:r>
        <w:t>etc</w:t>
      </w:r>
      <w:proofErr w:type="spellEnd"/>
      <w:r>
        <w:t>/snort/</w:t>
      </w:r>
      <w:proofErr w:type="spellStart"/>
      <w:r>
        <w:t>snort.conf</w:t>
      </w:r>
      <w:proofErr w:type="spellEnd"/>
      <w:r>
        <w:t>. The user verifies the configuration to ensure SNORT can correctly parse the configuration file and load rule sets without errors.</w:t>
      </w:r>
    </w:p>
    <w:p w14:paraId="693BABCF" w14:textId="77777777" w:rsidR="00285E30" w:rsidRDefault="00285E30" w:rsidP="00285E30"/>
    <w:p w14:paraId="313B259A" w14:textId="77777777" w:rsidR="00285E30" w:rsidRDefault="00285E30" w:rsidP="00285E30"/>
    <w:p w14:paraId="451E5305" w14:textId="785F08BD" w:rsidR="00285E30" w:rsidRDefault="00AD6506" w:rsidP="00285E30">
      <w:r>
        <w:rPr>
          <w:noProof/>
        </w:rPr>
        <w:lastRenderedPageBreak/>
        <mc:AlternateContent>
          <mc:Choice Requires="wps">
            <w:drawing>
              <wp:anchor distT="0" distB="0" distL="114300" distR="114300" simplePos="0" relativeHeight="251744256" behindDoc="0" locked="0" layoutInCell="1" allowOverlap="1" wp14:anchorId="70F1BAA0" wp14:editId="1958865A">
                <wp:simplePos x="0" y="0"/>
                <wp:positionH relativeFrom="margin">
                  <wp:posOffset>2997200</wp:posOffset>
                </wp:positionH>
                <wp:positionV relativeFrom="paragraph">
                  <wp:posOffset>2915920</wp:posOffset>
                </wp:positionV>
                <wp:extent cx="1772920" cy="86360"/>
                <wp:effectExtent l="0" t="0" r="0" b="8890"/>
                <wp:wrapNone/>
                <wp:docPr id="616523967"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EE1EB" id="Rectangle 1" o:spid="_x0000_s1026" style="position:absolute;margin-left:236pt;margin-top:229.6pt;width:139.6pt;height:6.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" fillcolor="yellow" stroked="f" strokeweight="2pt">
                <v:fill opacity="32896f"/>
                <w10:wrap anchorx="margin"/>
              </v:rect>
            </w:pict>
          </mc:Fallback>
        </mc:AlternateContent>
      </w:r>
      <w:r w:rsidR="00285E30" w:rsidRPr="006C0195">
        <w:rPr>
          <w:noProof/>
        </w:rPr>
        <w:drawing>
          <wp:inline distT="0" distB="0" distL="0" distR="0" wp14:anchorId="654DD6C9" wp14:editId="714F1276">
            <wp:extent cx="5943600" cy="3339465"/>
            <wp:effectExtent l="0" t="0" r="0" b="0"/>
            <wp:docPr id="660831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31033" name="Picture 1" descr="A screenshot of a computer&#10;&#10;Description automatically generated"/>
                    <pic:cNvPicPr/>
                  </pic:nvPicPr>
                  <pic:blipFill>
                    <a:blip r:embed="rId48"/>
                    <a:stretch>
                      <a:fillRect/>
                    </a:stretch>
                  </pic:blipFill>
                  <pic:spPr>
                    <a:xfrm>
                      <a:off x="0" y="0"/>
                      <a:ext cx="5943600" cy="3339465"/>
                    </a:xfrm>
                    <a:prstGeom prst="rect">
                      <a:avLst/>
                    </a:prstGeom>
                  </pic:spPr>
                </pic:pic>
              </a:graphicData>
            </a:graphic>
          </wp:inline>
        </w:drawing>
      </w:r>
    </w:p>
    <w:p w14:paraId="6F2558CA" w14:textId="5C8FB97E" w:rsidR="00AD16AE" w:rsidRDefault="00AD16AE" w:rsidP="00AD16AE">
      <w:r>
        <w:t>Figure1.19: Terminal Screenshot - Testing SNORT Configuration</w:t>
      </w:r>
    </w:p>
    <w:p w14:paraId="2C95E4E8" w14:textId="36EE5E30" w:rsidR="00AD16AE" w:rsidRDefault="00AD16AE" w:rsidP="00AD16AE">
      <w:r>
        <w:t>This screenshot depicts the testing of SNORT configuration using the command snort -T -c /</w:t>
      </w:r>
      <w:proofErr w:type="spellStart"/>
      <w:r>
        <w:t>etc</w:t>
      </w:r>
      <w:proofErr w:type="spellEnd"/>
      <w:r>
        <w:t>/snort/</w:t>
      </w:r>
      <w:proofErr w:type="spellStart"/>
      <w:r>
        <w:t>snort.conf</w:t>
      </w:r>
      <w:proofErr w:type="spellEnd"/>
      <w:r>
        <w:t>. The user verifies the configuration to ensure SNORT can correctly parse the configuration file and load rule sets without errors.</w:t>
      </w:r>
    </w:p>
    <w:p w14:paraId="3763CAFF" w14:textId="77777777" w:rsidR="00285E30" w:rsidRDefault="00285E30" w:rsidP="00285E30"/>
    <w:p w14:paraId="0A6F6CDC" w14:textId="77777777" w:rsidR="00285E30" w:rsidRDefault="00285E30" w:rsidP="00285E30"/>
    <w:p w14:paraId="6FAFEDB0" w14:textId="409F4163" w:rsidR="00285E30" w:rsidRDefault="00285E30" w:rsidP="00285E30"/>
    <w:p w14:paraId="5698D7E5" w14:textId="77777777" w:rsidR="00251738" w:rsidRDefault="00251738" w:rsidP="00285E30"/>
    <w:p w14:paraId="4B3E7ADD" w14:textId="52489331" w:rsidR="00285E30" w:rsidRDefault="00AD6506" w:rsidP="00285E30">
      <w:r>
        <w:rPr>
          <w:noProof/>
        </w:rPr>
        <w:lastRenderedPageBreak/>
        <mc:AlternateContent>
          <mc:Choice Requires="wps">
            <w:drawing>
              <wp:anchor distT="0" distB="0" distL="114300" distR="114300" simplePos="0" relativeHeight="251746304" behindDoc="0" locked="0" layoutInCell="1" allowOverlap="1" wp14:anchorId="3D721296" wp14:editId="26B915CE">
                <wp:simplePos x="0" y="0"/>
                <wp:positionH relativeFrom="margin">
                  <wp:posOffset>2961640</wp:posOffset>
                </wp:positionH>
                <wp:positionV relativeFrom="paragraph">
                  <wp:posOffset>127000</wp:posOffset>
                </wp:positionV>
                <wp:extent cx="2463800" cy="81280"/>
                <wp:effectExtent l="0" t="0" r="0" b="0"/>
                <wp:wrapNone/>
                <wp:docPr id="1850614915" name="Rectangle 1"/>
                <wp:cNvGraphicFramePr/>
                <a:graphic xmlns:a="http://schemas.openxmlformats.org/drawingml/2006/main">
                  <a:graphicData uri="http://schemas.microsoft.com/office/word/2010/wordprocessingShape">
                    <wps:wsp>
                      <wps:cNvSpPr/>
                      <wps:spPr>
                        <a:xfrm>
                          <a:off x="0" y="0"/>
                          <a:ext cx="2463800" cy="8128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A3561" id="Rectangle 1" o:spid="_x0000_s1026" style="position:absolute;margin-left:233.2pt;margin-top:10pt;width:194pt;height:6.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" fillcolor="yellow" stroked="f" strokeweight="2pt">
                <v:fill opacity="32896f"/>
                <w10:wrap anchorx="margin"/>
              </v:rect>
            </w:pict>
          </mc:Fallback>
        </mc:AlternateContent>
      </w:r>
      <w:r w:rsidR="00285E30" w:rsidRPr="006E6C7A">
        <w:rPr>
          <w:noProof/>
        </w:rPr>
        <w:drawing>
          <wp:inline distT="0" distB="0" distL="0" distR="0" wp14:anchorId="304A3D20" wp14:editId="637C2B00">
            <wp:extent cx="5943600" cy="3342005"/>
            <wp:effectExtent l="0" t="0" r="0" b="0"/>
            <wp:docPr id="308002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2785" name="Picture 1" descr="A screenshot of a computer&#10;&#10;Description automatically generated"/>
                    <pic:cNvPicPr/>
                  </pic:nvPicPr>
                  <pic:blipFill>
                    <a:blip r:embed="rId49"/>
                    <a:stretch>
                      <a:fillRect/>
                    </a:stretch>
                  </pic:blipFill>
                  <pic:spPr>
                    <a:xfrm>
                      <a:off x="0" y="0"/>
                      <a:ext cx="5943600" cy="3342005"/>
                    </a:xfrm>
                    <a:prstGeom prst="rect">
                      <a:avLst/>
                    </a:prstGeom>
                  </pic:spPr>
                </pic:pic>
              </a:graphicData>
            </a:graphic>
          </wp:inline>
        </w:drawing>
      </w:r>
    </w:p>
    <w:p w14:paraId="1B823B0D" w14:textId="4E45C667" w:rsidR="00251738" w:rsidRDefault="00251738" w:rsidP="00251738">
      <w:r>
        <w:t>Figure1.</w:t>
      </w:r>
      <w:r w:rsidR="00360133">
        <w:t>2</w:t>
      </w:r>
      <w:r>
        <w:t>0: Terminal Screenshot - Adding Test Rules to SNORT</w:t>
      </w:r>
    </w:p>
    <w:p w14:paraId="5C80CBEF" w14:textId="7079358B" w:rsidR="00251738" w:rsidRDefault="00251738" w:rsidP="00251738">
      <w:r>
        <w:t>In this screenshot, the user adds test rules to SNORT for validation. The user edits the local.</w:t>
      </w:r>
      <w:r w:rsidR="00A8259D">
        <w:t xml:space="preserve"> Rules file (/</w:t>
      </w:r>
      <w:proofErr w:type="spellStart"/>
      <w:r w:rsidR="00A8259D">
        <w:t>etc</w:t>
      </w:r>
      <w:proofErr w:type="spellEnd"/>
      <w:r w:rsidR="00A8259D">
        <w:t>/snort/rules/</w:t>
      </w:r>
      <w:proofErr w:type="spellStart"/>
      <w:r w:rsidR="00A8259D">
        <w:t>local.rules</w:t>
      </w:r>
      <w:proofErr w:type="spellEnd"/>
      <w:r w:rsidR="00A8259D">
        <w:t>) should</w:t>
      </w:r>
      <w:r>
        <w:t xml:space="preserve"> include a test rule for detecting ICMP traffic. This step helps verify SNORT's functionality in detecting network traffic.</w:t>
      </w:r>
    </w:p>
    <w:p w14:paraId="36FC48ED" w14:textId="77777777" w:rsidR="00285E30" w:rsidRDefault="00285E30" w:rsidP="00285E30"/>
    <w:p w14:paraId="34118966" w14:textId="77777777" w:rsidR="00897D8B" w:rsidRDefault="00897D8B" w:rsidP="00285E30"/>
    <w:p w14:paraId="0786815F" w14:textId="02A0D132" w:rsidR="00285E30" w:rsidRDefault="00AD6506" w:rsidP="00285E30">
      <w:r>
        <w:rPr>
          <w:noProof/>
        </w:rPr>
        <w:lastRenderedPageBreak/>
        <mc:AlternateContent>
          <mc:Choice Requires="wps">
            <w:drawing>
              <wp:anchor distT="0" distB="0" distL="114300" distR="114300" simplePos="0" relativeHeight="251748352" behindDoc="0" locked="0" layoutInCell="1" allowOverlap="1" wp14:anchorId="28F54F87" wp14:editId="0BA297F2">
                <wp:simplePos x="0" y="0"/>
                <wp:positionH relativeFrom="margin">
                  <wp:posOffset>3845560</wp:posOffset>
                </wp:positionH>
                <wp:positionV relativeFrom="paragraph">
                  <wp:posOffset>319405</wp:posOffset>
                </wp:positionV>
                <wp:extent cx="1772920" cy="86360"/>
                <wp:effectExtent l="0" t="0" r="0" b="8890"/>
                <wp:wrapNone/>
                <wp:docPr id="759419881"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714F8" id="Rectangle 1" o:spid="_x0000_s1026" style="position:absolute;margin-left:302.8pt;margin-top:25.15pt;width:139.6pt;height:6.8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" fillcolor="yellow" stroked="f" strokeweight="2pt">
                <v:fill opacity="32896f"/>
                <w10:wrap anchorx="margin"/>
              </v:rect>
            </w:pict>
          </mc:Fallback>
        </mc:AlternateContent>
      </w:r>
      <w:r w:rsidR="00285E30" w:rsidRPr="001E77D7">
        <w:rPr>
          <w:noProof/>
        </w:rPr>
        <w:drawing>
          <wp:inline distT="0" distB="0" distL="0" distR="0" wp14:anchorId="4816E268" wp14:editId="27D5BC7A">
            <wp:extent cx="5943600" cy="3332480"/>
            <wp:effectExtent l="0" t="0" r="0" b="1270"/>
            <wp:docPr id="11534219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21967" name="Picture 1" descr="A screenshot of a computer screen&#10;&#10;Description automatically generated"/>
                    <pic:cNvPicPr/>
                  </pic:nvPicPr>
                  <pic:blipFill>
                    <a:blip r:embed="rId50"/>
                    <a:stretch>
                      <a:fillRect/>
                    </a:stretch>
                  </pic:blipFill>
                  <pic:spPr>
                    <a:xfrm>
                      <a:off x="0" y="0"/>
                      <a:ext cx="5943600" cy="3332480"/>
                    </a:xfrm>
                    <a:prstGeom prst="rect">
                      <a:avLst/>
                    </a:prstGeom>
                  </pic:spPr>
                </pic:pic>
              </a:graphicData>
            </a:graphic>
          </wp:inline>
        </w:drawing>
      </w:r>
    </w:p>
    <w:p w14:paraId="4E90BE09" w14:textId="1E0754C9" w:rsidR="00360133" w:rsidRDefault="00360133" w:rsidP="00360133">
      <w:r>
        <w:t>Figure</w:t>
      </w:r>
      <w:r w:rsidR="006C3379">
        <w:t>1</w:t>
      </w:r>
      <w:r>
        <w:t>.</w:t>
      </w:r>
      <w:r w:rsidR="006C3379">
        <w:t>2</w:t>
      </w:r>
      <w:r>
        <w:t>1: Terminal Screenshot - Running SNORT</w:t>
      </w:r>
    </w:p>
    <w:p w14:paraId="05D2495F" w14:textId="411DE2C6" w:rsidR="00285E30" w:rsidRDefault="00360133" w:rsidP="00285E30">
      <w:r>
        <w:t>This screenshot captures the execution of SNORT with the configured settings. The user runs SNORT with the command snort -c /</w:t>
      </w:r>
      <w:proofErr w:type="spellStart"/>
      <w:r>
        <w:t>etc</w:t>
      </w:r>
      <w:proofErr w:type="spellEnd"/>
      <w:r>
        <w:t>/snort/</w:t>
      </w:r>
      <w:proofErr w:type="spellStart"/>
      <w:r>
        <w:t>snort.conf</w:t>
      </w:r>
      <w:proofErr w:type="spellEnd"/>
      <w:r>
        <w:t xml:space="preserve"> -A console -</w:t>
      </w:r>
      <w:proofErr w:type="spellStart"/>
      <w:r>
        <w:t>i</w:t>
      </w:r>
      <w:proofErr w:type="spellEnd"/>
      <w:r>
        <w:t xml:space="preserve"> ens192 to start the IDS on the specified network interface (ens192) and monitor network traffic.</w:t>
      </w:r>
    </w:p>
    <w:p w14:paraId="6F557E93" w14:textId="77777777" w:rsidR="00285E30" w:rsidRDefault="00285E30" w:rsidP="00285E30"/>
    <w:p w14:paraId="34F3063D" w14:textId="77777777" w:rsidR="00285E30" w:rsidRDefault="00285E30" w:rsidP="00285E30"/>
    <w:p w14:paraId="6A431F42" w14:textId="5136F891" w:rsidR="00285E30" w:rsidRDefault="00AD6506" w:rsidP="00285E30">
      <w:r>
        <w:rPr>
          <w:noProof/>
        </w:rPr>
        <w:lastRenderedPageBreak/>
        <mc:AlternateContent>
          <mc:Choice Requires="wps">
            <w:drawing>
              <wp:anchor distT="0" distB="0" distL="114300" distR="114300" simplePos="0" relativeHeight="251752448" behindDoc="0" locked="0" layoutInCell="1" allowOverlap="1" wp14:anchorId="44EAAAB7" wp14:editId="1B1840F4">
                <wp:simplePos x="0" y="0"/>
                <wp:positionH relativeFrom="margin">
                  <wp:posOffset>2941320</wp:posOffset>
                </wp:positionH>
                <wp:positionV relativeFrom="paragraph">
                  <wp:posOffset>1377950</wp:posOffset>
                </wp:positionV>
                <wp:extent cx="2941320" cy="579120"/>
                <wp:effectExtent l="0" t="0" r="0" b="0"/>
                <wp:wrapNone/>
                <wp:docPr id="2112667330" name="Rectangle 1"/>
                <wp:cNvGraphicFramePr/>
                <a:graphic xmlns:a="http://schemas.openxmlformats.org/drawingml/2006/main">
                  <a:graphicData uri="http://schemas.microsoft.com/office/word/2010/wordprocessingShape">
                    <wps:wsp>
                      <wps:cNvSpPr/>
                      <wps:spPr>
                        <a:xfrm>
                          <a:off x="0" y="0"/>
                          <a:ext cx="2941320" cy="57912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44270" id="Rectangle 1" o:spid="_x0000_s1026" style="position:absolute;margin-left:231.6pt;margin-top:108.5pt;width:231.6pt;height:45.6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" fillcolor="yellow" stroked="f" strokeweight="2pt">
                <v:fill opacity="32896f"/>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2ABF8657" wp14:editId="16301063">
                <wp:simplePos x="0" y="0"/>
                <wp:positionH relativeFrom="margin">
                  <wp:posOffset>40640</wp:posOffset>
                </wp:positionH>
                <wp:positionV relativeFrom="paragraph">
                  <wp:posOffset>2539365</wp:posOffset>
                </wp:positionV>
                <wp:extent cx="1772920" cy="86360"/>
                <wp:effectExtent l="0" t="0" r="0" b="8890"/>
                <wp:wrapNone/>
                <wp:docPr id="1609532541" name="Rectangle 1"/>
                <wp:cNvGraphicFramePr/>
                <a:graphic xmlns:a="http://schemas.openxmlformats.org/drawingml/2006/main">
                  <a:graphicData uri="http://schemas.microsoft.com/office/word/2010/wordprocessingShape">
                    <wps:wsp>
                      <wps:cNvSpPr/>
                      <wps:spPr>
                        <a:xfrm>
                          <a:off x="0" y="0"/>
                          <a:ext cx="1772920" cy="86360"/>
                        </a:xfrm>
                        <a:prstGeom prst="rect">
                          <a:avLst/>
                        </a:prstGeom>
                        <a:solidFill>
                          <a:srgbClr val="FFFF00">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47768" id="Rectangle 1" o:spid="_x0000_s1026" style="position:absolute;margin-left:3.2pt;margin-top:199.95pt;width:139.6pt;height:6.8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" fillcolor="yellow" stroked="f" strokeweight="2pt">
                <v:fill opacity="32896f"/>
                <w10:wrap anchorx="margin"/>
              </v:rect>
            </w:pict>
          </mc:Fallback>
        </mc:AlternateContent>
      </w:r>
      <w:r w:rsidR="00285E30" w:rsidRPr="003743D9">
        <w:rPr>
          <w:noProof/>
        </w:rPr>
        <w:drawing>
          <wp:inline distT="0" distB="0" distL="0" distR="0" wp14:anchorId="355CDB6F" wp14:editId="137752C5">
            <wp:extent cx="5943600" cy="3342005"/>
            <wp:effectExtent l="0" t="0" r="0" b="0"/>
            <wp:docPr id="561347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7173" name="Picture 1" descr="A screenshot of a computer screen&#10;&#10;Description automatically generated"/>
                    <pic:cNvPicPr/>
                  </pic:nvPicPr>
                  <pic:blipFill>
                    <a:blip r:embed="rId51"/>
                    <a:stretch>
                      <a:fillRect/>
                    </a:stretch>
                  </pic:blipFill>
                  <pic:spPr>
                    <a:xfrm>
                      <a:off x="0" y="0"/>
                      <a:ext cx="5943600" cy="3342005"/>
                    </a:xfrm>
                    <a:prstGeom prst="rect">
                      <a:avLst/>
                    </a:prstGeom>
                  </pic:spPr>
                </pic:pic>
              </a:graphicData>
            </a:graphic>
          </wp:inline>
        </w:drawing>
      </w:r>
    </w:p>
    <w:p w14:paraId="464FF709" w14:textId="047DC0BC" w:rsidR="006C3379" w:rsidRDefault="006C3379" w:rsidP="006C3379">
      <w:r>
        <w:t>Figure1.22: Terminal Screenshot - Testing SNORT with Ping</w:t>
      </w:r>
    </w:p>
    <w:p w14:paraId="46EC2320" w14:textId="5146B06F" w:rsidR="006C3379" w:rsidRDefault="00A8259D" w:rsidP="006C3379">
      <w:r>
        <w:t xml:space="preserve">The user tests SNORT's functionality in this screenshot </w:t>
      </w:r>
      <w:r w:rsidR="006C3379">
        <w:t>by sending ICMP traffic (ping) to the SNORT server. The user verifies that SNORT can detect and log the ICMP traffic, confirming that the NIDS is operational and capable of detecting malicious activity on the network.</w:t>
      </w:r>
    </w:p>
    <w:p w14:paraId="2C1323A9" w14:textId="0DD090DC" w:rsidR="00285E30" w:rsidRDefault="00285E30" w:rsidP="00285E30"/>
    <w:p w14:paraId="2417BDE5" w14:textId="1FD0CDBF" w:rsidR="006D0175" w:rsidRDefault="006D0175" w:rsidP="00897D8B"/>
    <w:p w14:paraId="3DDCADAB" w14:textId="77777777" w:rsidR="006D0175" w:rsidRDefault="006D0175" w:rsidP="006D0175">
      <w:pPr>
        <w:pStyle w:val="Heading2"/>
        <w:rPr>
          <w:rStyle w:val="fieldlabel"/>
          <w:rFonts w:asciiTheme="minorHAnsi" w:hAnsiTheme="minorHAnsi"/>
          <w:color w:val="000000" w:themeColor="text1"/>
          <w:sz w:val="24"/>
        </w:rPr>
      </w:pPr>
      <w:bookmarkStart w:id="26" w:name="_Toc161348738"/>
      <w:r>
        <w:rPr>
          <w:rStyle w:val="fieldlabel"/>
          <w:rFonts w:asciiTheme="minorHAnsi" w:hAnsiTheme="minorHAnsi"/>
          <w:color w:val="000000" w:themeColor="text1"/>
          <w:sz w:val="24"/>
        </w:rPr>
        <w:t>Reflection</w:t>
      </w:r>
      <w:bookmarkEnd w:id="26"/>
    </w:p>
    <w:p w14:paraId="55FF4ACB" w14:textId="0CA9A11A" w:rsidR="006D0175" w:rsidRPr="006D0175" w:rsidRDefault="000A4E0D" w:rsidP="006D0175">
      <w:r w:rsidRPr="000A4E0D">
        <w:t xml:space="preserve">Upon completing Part 2 of the lab, it's evident that the configurations successfully enabled SNORT as an active intrusion detection system (IDS). </w:t>
      </w:r>
      <w:r w:rsidR="00A8259D">
        <w:t>Following</w:t>
      </w:r>
      <w:r w:rsidRPr="000A4E0D">
        <w:t xml:space="preserve"> the step-by-step instructions, the necessary directories and files were created, and permissions were set appropriately. Additionally, integrating </w:t>
      </w:r>
      <w:proofErr w:type="spellStart"/>
      <w:r w:rsidRPr="000A4E0D">
        <w:t>PulledPork</w:t>
      </w:r>
      <w:proofErr w:type="spellEnd"/>
      <w:r w:rsidRPr="000A4E0D">
        <w:t xml:space="preserve"> facilitated efficient management of SNORT rule sets. The adjustments made to the snort.conf file ensured proper inclusion of rule sets and paths while obtaining the </w:t>
      </w:r>
      <w:proofErr w:type="spellStart"/>
      <w:r w:rsidRPr="000A4E0D">
        <w:t>Oinkcode</w:t>
      </w:r>
      <w:proofErr w:type="spellEnd"/>
      <w:r w:rsidRPr="000A4E0D">
        <w:t xml:space="preserve"> allowed for personalized rule downloads. Overall, these actions led to the successful configuration of SNORT as an operational NIDS. The lab's objectives were achieved, and the NIDS is now ready to monitor and respond to network threats effectively.</w:t>
      </w:r>
    </w:p>
    <w:p w14:paraId="4ABBDAE7" w14:textId="77777777" w:rsidR="00CC024E" w:rsidRDefault="00CC024E" w:rsidP="00CC024E"/>
    <w:p w14:paraId="2DD4CF11" w14:textId="3CA93E6B" w:rsidR="00CC024E" w:rsidRDefault="00CC024E" w:rsidP="00CC024E">
      <w:pPr>
        <w:pStyle w:val="Heading1"/>
      </w:pPr>
      <w:bookmarkStart w:id="27" w:name="_Toc161348739"/>
      <w:r w:rsidRPr="001F7ADD">
        <w:lastRenderedPageBreak/>
        <w:t>References</w:t>
      </w:r>
      <w:bookmarkEnd w:id="27"/>
    </w:p>
    <w:p w14:paraId="1591AC01" w14:textId="7AB9A243" w:rsidR="00AD6506" w:rsidRDefault="002065D7" w:rsidP="002065D7">
      <w:pPr>
        <w:pStyle w:val="muitypography-root"/>
        <w:numPr>
          <w:ilvl w:val="0"/>
          <w:numId w:val="16"/>
        </w:numPr>
      </w:pPr>
      <w:proofErr w:type="spellStart"/>
      <w:r>
        <w:rPr>
          <w:i/>
          <w:iCs/>
        </w:rPr>
        <w:t>libdnet</w:t>
      </w:r>
      <w:proofErr w:type="spellEnd"/>
      <w:r>
        <w:rPr>
          <w:i/>
          <w:iCs/>
        </w:rPr>
        <w:t xml:space="preserve"> is installed but can’t be found by snort</w:t>
      </w:r>
      <w:r>
        <w:t xml:space="preserve">. (n.d.). Unix &amp; Linux Stack Exchange. </w:t>
      </w:r>
      <w:hyperlink r:id="rId52" w:history="1">
        <w:r w:rsidRPr="005E2F42">
          <w:rPr>
            <w:rStyle w:val="Hyperlink"/>
          </w:rPr>
          <w:t>https://unix.stackexchange.com/questions/209813/libdnet-is-installed-but-cant-be-found-by-snort</w:t>
        </w:r>
      </w:hyperlink>
    </w:p>
    <w:p w14:paraId="30FA4A1F" w14:textId="0923DD54" w:rsidR="002065D7" w:rsidRDefault="00A543C3" w:rsidP="00A543C3">
      <w:pPr>
        <w:pStyle w:val="muitypography-root"/>
        <w:numPr>
          <w:ilvl w:val="0"/>
          <w:numId w:val="16"/>
        </w:numPr>
      </w:pPr>
      <w:r>
        <w:rPr>
          <w:i/>
          <w:iCs/>
        </w:rPr>
        <w:t>Snort: Unable to open rules file</w:t>
      </w:r>
      <w:r>
        <w:t xml:space="preserve">. (n.d.). Server Fault. </w:t>
      </w:r>
      <w:hyperlink r:id="rId53" w:history="1">
        <w:r w:rsidRPr="005E2F42">
          <w:rPr>
            <w:rStyle w:val="Hyperlink"/>
          </w:rPr>
          <w:t>https://serverfault.com/questions/660273/snort-unable-to-open-rules-file</w:t>
        </w:r>
      </w:hyperlink>
    </w:p>
    <w:p w14:paraId="260EF8AB" w14:textId="03BE6C98" w:rsidR="00A543C3" w:rsidRDefault="00A543C3" w:rsidP="00A543C3">
      <w:pPr>
        <w:pStyle w:val="muitypography-root"/>
        <w:numPr>
          <w:ilvl w:val="0"/>
          <w:numId w:val="16"/>
        </w:numPr>
      </w:pPr>
      <w:r>
        <w:rPr>
          <w:i/>
          <w:iCs/>
        </w:rPr>
        <w:t xml:space="preserve">SNORT configuration issue - </w:t>
      </w:r>
      <w:proofErr w:type="spellStart"/>
      <w:r>
        <w:rPr>
          <w:i/>
          <w:iCs/>
        </w:rPr>
        <w:t>white_list.rules</w:t>
      </w:r>
      <w:proofErr w:type="spellEnd"/>
      <w:r>
        <w:rPr>
          <w:i/>
          <w:iCs/>
        </w:rPr>
        <w:t xml:space="preserve"> Error / Newbie Corner / Arch Linux Forums</w:t>
      </w:r>
      <w:r>
        <w:t xml:space="preserve">. (n.d.). </w:t>
      </w:r>
      <w:hyperlink r:id="rId54" w:history="1">
        <w:r w:rsidRPr="005E2F42">
          <w:rPr>
            <w:rStyle w:val="Hyperlink"/>
          </w:rPr>
          <w:t>https://bbs.archlinux.org/viewtopic.php?id=225236</w:t>
        </w:r>
      </w:hyperlink>
    </w:p>
    <w:p w14:paraId="6DFB14B5" w14:textId="652A1E71" w:rsidR="00A543C3" w:rsidRDefault="00A543C3" w:rsidP="00A543C3">
      <w:pPr>
        <w:pStyle w:val="muitypography-root"/>
        <w:numPr>
          <w:ilvl w:val="0"/>
          <w:numId w:val="16"/>
        </w:numPr>
      </w:pPr>
      <w:r>
        <w:rPr>
          <w:i/>
          <w:iCs/>
        </w:rPr>
        <w:t xml:space="preserve">[Snort-users] Warning: </w:t>
      </w:r>
      <w:r w:rsidR="00A8259D">
        <w:rPr>
          <w:i/>
          <w:iCs/>
        </w:rPr>
        <w:t>I can’t</w:t>
      </w:r>
      <w:r>
        <w:rPr>
          <w:i/>
          <w:iCs/>
        </w:rPr>
        <w:t xml:space="preserve"> find any whitelist/blacklist entries. Reputation Preprocessor disabled.</w:t>
      </w:r>
      <w:r>
        <w:t xml:space="preserve"> (n.d.). Google Groups. </w:t>
      </w:r>
      <w:hyperlink r:id="rId55" w:history="1">
        <w:r w:rsidRPr="005E2F42">
          <w:rPr>
            <w:rStyle w:val="Hyperlink"/>
          </w:rPr>
          <w:t>https://groups.google.com/g/mailing.unix.snort/c/RLeiOkPtQik?pli=1</w:t>
        </w:r>
      </w:hyperlink>
    </w:p>
    <w:p w14:paraId="3511E8F8" w14:textId="5A6EB9F0" w:rsidR="00A543C3" w:rsidRDefault="00A543C3" w:rsidP="00A543C3">
      <w:pPr>
        <w:pStyle w:val="muitypography-root"/>
        <w:numPr>
          <w:ilvl w:val="0"/>
          <w:numId w:val="16"/>
        </w:numPr>
      </w:pPr>
      <w:r>
        <w:rPr>
          <w:i/>
          <w:iCs/>
        </w:rPr>
        <w:t>Snort - Network Intrusion Detection &amp; Prevention System</w:t>
      </w:r>
      <w:r>
        <w:t xml:space="preserve">. (n.d.). </w:t>
      </w:r>
      <w:hyperlink r:id="rId56" w:history="1">
        <w:r w:rsidRPr="005E2F42">
          <w:rPr>
            <w:rStyle w:val="Hyperlink"/>
          </w:rPr>
          <w:t>https://www.snort.org/</w:t>
        </w:r>
      </w:hyperlink>
    </w:p>
    <w:p w14:paraId="27600FA5" w14:textId="7EEF00FD" w:rsidR="00A543C3" w:rsidRDefault="00866009" w:rsidP="00866009">
      <w:pPr>
        <w:pStyle w:val="muitypography-root"/>
        <w:numPr>
          <w:ilvl w:val="0"/>
          <w:numId w:val="16"/>
        </w:numPr>
      </w:pPr>
      <w:r>
        <w:rPr>
          <w:i/>
          <w:iCs/>
        </w:rPr>
        <w:t>Snort - Error while running</w:t>
      </w:r>
      <w:r>
        <w:t xml:space="preserve">. (n.d.). Stack Overflow. </w:t>
      </w:r>
      <w:hyperlink r:id="rId57" w:history="1">
        <w:r w:rsidRPr="005E2F42">
          <w:rPr>
            <w:rStyle w:val="Hyperlink"/>
          </w:rPr>
          <w:t>https://stackoverflow.com/questions/22608833/snort-error-while-running</w:t>
        </w:r>
      </w:hyperlink>
    </w:p>
    <w:p w14:paraId="5BFC6EEF" w14:textId="1BDEB962" w:rsidR="00866009" w:rsidRDefault="00866009" w:rsidP="00866009">
      <w:pPr>
        <w:pStyle w:val="muitypography-root"/>
        <w:numPr>
          <w:ilvl w:val="0"/>
          <w:numId w:val="16"/>
        </w:numPr>
      </w:pPr>
      <w:proofErr w:type="spellStart"/>
      <w:r>
        <w:rPr>
          <w:i/>
          <w:iCs/>
        </w:rPr>
        <w:t>PulledPork</w:t>
      </w:r>
      <w:proofErr w:type="spellEnd"/>
      <w:r>
        <w:rPr>
          <w:i/>
          <w:iCs/>
        </w:rPr>
        <w:t xml:space="preserve"> can’t locate </w:t>
      </w:r>
      <w:r w:rsidR="00A8259D">
        <w:rPr>
          <w:i/>
          <w:iCs/>
        </w:rPr>
        <w:t xml:space="preserve">the </w:t>
      </w:r>
      <w:r>
        <w:rPr>
          <w:i/>
          <w:iCs/>
        </w:rPr>
        <w:t>Snort binary</w:t>
      </w:r>
      <w:r>
        <w:t xml:space="preserve">. (n.d.). Stack Overflow. </w:t>
      </w:r>
      <w:hyperlink r:id="rId58" w:history="1">
        <w:r w:rsidRPr="005E2F42">
          <w:rPr>
            <w:rStyle w:val="Hyperlink"/>
          </w:rPr>
          <w:t>https://stackoverflow.com/questions/31096920/pulledpork-cant-locate-snort-binary</w:t>
        </w:r>
      </w:hyperlink>
    </w:p>
    <w:p w14:paraId="42F9324B" w14:textId="320868A8" w:rsidR="00866009" w:rsidRDefault="00866009" w:rsidP="00866009">
      <w:pPr>
        <w:pStyle w:val="muitypography-root"/>
        <w:numPr>
          <w:ilvl w:val="0"/>
          <w:numId w:val="16"/>
        </w:numPr>
      </w:pPr>
      <w:r>
        <w:t xml:space="preserve">R. (2022, July 7). </w:t>
      </w:r>
      <w:r>
        <w:rPr>
          <w:i/>
          <w:iCs/>
        </w:rPr>
        <w:t>Installing and Configuring SNORT IDS/IPS in Centos8</w:t>
      </w:r>
      <w:r>
        <w:t xml:space="preserve">. YouTube. </w:t>
      </w:r>
      <w:hyperlink r:id="rId59" w:history="1">
        <w:r w:rsidRPr="005E2F42">
          <w:rPr>
            <w:rStyle w:val="Hyperlink"/>
          </w:rPr>
          <w:t>https://www.youtube.com/watch?v=Cxlm6Iqw7j8</w:t>
        </w:r>
      </w:hyperlink>
    </w:p>
    <w:p w14:paraId="5A782A8B" w14:textId="468B0297" w:rsidR="00866009" w:rsidRDefault="007E7EFA" w:rsidP="007E7EFA">
      <w:pPr>
        <w:pStyle w:val="muitypography-root"/>
        <w:numPr>
          <w:ilvl w:val="0"/>
          <w:numId w:val="16"/>
        </w:numPr>
      </w:pPr>
      <w:proofErr w:type="spellStart"/>
      <w:r>
        <w:t>Ruostemaa</w:t>
      </w:r>
      <w:proofErr w:type="spellEnd"/>
      <w:r>
        <w:t xml:space="preserve">, J. (2023, May 24). </w:t>
      </w:r>
      <w:r>
        <w:rPr>
          <w:i/>
          <w:iCs/>
        </w:rPr>
        <w:t xml:space="preserve">How to install Snort on CentOS &amp;#x2d; </w:t>
      </w:r>
      <w:proofErr w:type="spellStart"/>
      <w:r>
        <w:rPr>
          <w:i/>
          <w:iCs/>
        </w:rPr>
        <w:t>UpCloud</w:t>
      </w:r>
      <w:proofErr w:type="spellEnd"/>
      <w:r>
        <w:t xml:space="preserve">. </w:t>
      </w:r>
      <w:proofErr w:type="spellStart"/>
      <w:r>
        <w:t>UpCloud</w:t>
      </w:r>
      <w:proofErr w:type="spellEnd"/>
      <w:r>
        <w:t xml:space="preserve">. </w:t>
      </w:r>
      <w:hyperlink r:id="rId60" w:history="1">
        <w:r w:rsidRPr="005E2F42">
          <w:rPr>
            <w:rStyle w:val="Hyperlink"/>
          </w:rPr>
          <w:t>https://upcloud.com/resources/tutorials/installing-snort-on-centos</w:t>
        </w:r>
      </w:hyperlink>
    </w:p>
    <w:p w14:paraId="16214DC7" w14:textId="14159035" w:rsidR="007E7EFA" w:rsidRDefault="007E7EFA" w:rsidP="007E7EFA">
      <w:pPr>
        <w:pStyle w:val="muitypography-root"/>
        <w:numPr>
          <w:ilvl w:val="0"/>
          <w:numId w:val="16"/>
        </w:numPr>
      </w:pPr>
      <w:r>
        <w:t xml:space="preserve">N. (2021, November 1). </w:t>
      </w:r>
      <w:r>
        <w:rPr>
          <w:i/>
          <w:iCs/>
        </w:rPr>
        <w:t>Rocky Linux8.</w:t>
      </w:r>
      <w:proofErr w:type="gramStart"/>
      <w:r>
        <w:rPr>
          <w:i/>
          <w:iCs/>
        </w:rPr>
        <w:t>4 ;</w:t>
      </w:r>
      <w:proofErr w:type="gramEnd"/>
      <w:r>
        <w:rPr>
          <w:i/>
          <w:iCs/>
        </w:rPr>
        <w:t xml:space="preserve"> Tripwire, </w:t>
      </w:r>
      <w:proofErr w:type="spellStart"/>
      <w:r>
        <w:rPr>
          <w:i/>
          <w:iCs/>
        </w:rPr>
        <w:t>Chkrootkit</w:t>
      </w:r>
      <w:proofErr w:type="spellEnd"/>
      <w:r>
        <w:rPr>
          <w:i/>
          <w:iCs/>
        </w:rPr>
        <w:t xml:space="preserve"> and Snort installed</w:t>
      </w:r>
      <w:r>
        <w:t xml:space="preserve">. Linux Server Construction. </w:t>
      </w:r>
      <w:hyperlink r:id="rId61" w:history="1">
        <w:r w:rsidRPr="005E2F42">
          <w:rPr>
            <w:rStyle w:val="Hyperlink"/>
          </w:rPr>
          <w:t>https://korodes.com/en/rocky_04-2/</w:t>
        </w:r>
      </w:hyperlink>
    </w:p>
    <w:p w14:paraId="05D6A42F" w14:textId="35A67F7D" w:rsidR="007E7EFA" w:rsidRDefault="007E7EFA" w:rsidP="007E7EFA">
      <w:pPr>
        <w:pStyle w:val="muitypography-root"/>
        <w:numPr>
          <w:ilvl w:val="0"/>
          <w:numId w:val="16"/>
        </w:numPr>
      </w:pPr>
      <w:proofErr w:type="spellStart"/>
      <w:r>
        <w:rPr>
          <w:i/>
          <w:iCs/>
        </w:rPr>
        <w:t>GlobalProtect</w:t>
      </w:r>
      <w:proofErr w:type="spellEnd"/>
      <w:r>
        <w:t xml:space="preserve">. (n.d.). </w:t>
      </w:r>
      <w:hyperlink r:id="rId62" w:history="1">
        <w:r w:rsidRPr="005E2F42">
          <w:rPr>
            <w:rStyle w:val="Hyperlink"/>
          </w:rPr>
          <w:t>https://s3.amazonaws.com/assets.paloaltonetworksacademy.net/elearning/EDU-110-MOD11/story_html5.html</w:t>
        </w:r>
      </w:hyperlink>
    </w:p>
    <w:p w14:paraId="405BC629" w14:textId="77777777" w:rsidR="007E7EFA" w:rsidRPr="00AD6506" w:rsidRDefault="007E7EFA" w:rsidP="007E7EFA">
      <w:pPr>
        <w:pStyle w:val="muitypography-root"/>
        <w:ind w:left="720"/>
      </w:pPr>
    </w:p>
    <w:p w14:paraId="6B301F05" w14:textId="77777777" w:rsidR="006D0175" w:rsidRPr="006D0175" w:rsidRDefault="006D0175" w:rsidP="006D0175"/>
    <w:p w14:paraId="10F3D842" w14:textId="77777777" w:rsidR="009838CB" w:rsidRDefault="009838CB" w:rsidP="009838CB">
      <w:pPr>
        <w:pStyle w:val="muitypography-root"/>
      </w:pPr>
    </w:p>
    <w:p w14:paraId="4E2B275F" w14:textId="77777777" w:rsidR="009B4CDA" w:rsidRPr="009B4CDA" w:rsidRDefault="009B4CDA" w:rsidP="009B4CDA"/>
    <w:p w14:paraId="38FCB68B" w14:textId="77777777" w:rsidR="009B4CDA" w:rsidRDefault="009B4CDA" w:rsidP="009B4CDA">
      <w:pPr>
        <w:pStyle w:val="Heading1"/>
      </w:pPr>
    </w:p>
    <w:p w14:paraId="124EA145" w14:textId="77777777" w:rsidR="009B4CDA" w:rsidRDefault="009B4CDA" w:rsidP="009B4CDA">
      <w:pPr>
        <w:pStyle w:val="Heading1"/>
      </w:pPr>
    </w:p>
    <w:p w14:paraId="3D684D5F" w14:textId="51F3D567" w:rsidR="009B4CDA" w:rsidRDefault="009B4CDA" w:rsidP="009B4CDA">
      <w:pPr>
        <w:pStyle w:val="Heading1"/>
      </w:pPr>
      <w:r>
        <w:br/>
      </w:r>
      <w:r>
        <w:br/>
      </w:r>
    </w:p>
    <w:p w14:paraId="11C40227" w14:textId="77777777" w:rsidR="009B4CDA" w:rsidRPr="009B4CDA" w:rsidRDefault="009B4CDA" w:rsidP="009B4CDA"/>
    <w:p w14:paraId="2ADB62C1" w14:textId="77777777" w:rsidR="009B4CDA" w:rsidRPr="001F7ADD" w:rsidRDefault="009B4CDA" w:rsidP="001F7ADD"/>
    <w:sectPr w:rsidR="009B4CDA" w:rsidRPr="001F7ADD" w:rsidSect="003D7CD4">
      <w:headerReference w:type="default" r:id="rId63"/>
      <w:footerReference w:type="default" r:id="rId64"/>
      <w:head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57001" w14:textId="77777777" w:rsidR="003D7CD4" w:rsidRDefault="003D7CD4" w:rsidP="008E4C28">
      <w:r>
        <w:separator/>
      </w:r>
    </w:p>
  </w:endnote>
  <w:endnote w:type="continuationSeparator" w:id="0">
    <w:p w14:paraId="15FCF22F" w14:textId="77777777" w:rsidR="003D7CD4" w:rsidRDefault="003D7CD4"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0FFA4"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10131E" w14:textId="77777777" w:rsidR="003D7CD4" w:rsidRDefault="003D7CD4" w:rsidP="008E4C28">
      <w:r>
        <w:separator/>
      </w:r>
    </w:p>
  </w:footnote>
  <w:footnote w:type="continuationSeparator" w:id="0">
    <w:p w14:paraId="4A632768" w14:textId="77777777" w:rsidR="003D7CD4" w:rsidRDefault="003D7CD4"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8E7D" w14:textId="567AB810" w:rsidR="001A2FC2" w:rsidRPr="001A2FC2" w:rsidRDefault="000024A2" w:rsidP="001A2FC2">
    <w:pPr>
      <w:pStyle w:val="Footer"/>
      <w:tabs>
        <w:tab w:val="clear" w:pos="9360"/>
        <w:tab w:val="right" w:pos="10800"/>
      </w:tabs>
    </w:pPr>
    <w:r w:rsidRPr="000024A2">
      <w:t>Remote Access VPN (Global Protect), IP/IDS Utilizing SNORT</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520E8"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C1FB1"/>
    <w:multiLevelType w:val="hybridMultilevel"/>
    <w:tmpl w:val="17AEC2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DC035B1"/>
    <w:multiLevelType w:val="hybridMultilevel"/>
    <w:tmpl w:val="1912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6D661B"/>
    <w:multiLevelType w:val="hybridMultilevel"/>
    <w:tmpl w:val="D65AC7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8FB5D6F"/>
    <w:multiLevelType w:val="hybridMultilevel"/>
    <w:tmpl w:val="8A1CC7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B6C67DB"/>
    <w:multiLevelType w:val="hybridMultilevel"/>
    <w:tmpl w:val="F9C481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0443CA2"/>
    <w:multiLevelType w:val="hybridMultilevel"/>
    <w:tmpl w:val="8D4885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C72863"/>
    <w:multiLevelType w:val="hybridMultilevel"/>
    <w:tmpl w:val="F496AF8E"/>
    <w:lvl w:ilvl="0" w:tplc="1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C90437"/>
    <w:multiLevelType w:val="hybridMultilevel"/>
    <w:tmpl w:val="D27C57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CFF28C1"/>
    <w:multiLevelType w:val="hybridMultilevel"/>
    <w:tmpl w:val="43D820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E973EC3"/>
    <w:multiLevelType w:val="hybridMultilevel"/>
    <w:tmpl w:val="2EFE3FD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38571448">
    <w:abstractNumId w:val="10"/>
  </w:num>
  <w:num w:numId="2" w16cid:durableId="1010718964">
    <w:abstractNumId w:val="12"/>
  </w:num>
  <w:num w:numId="3" w16cid:durableId="159321175">
    <w:abstractNumId w:val="1"/>
  </w:num>
  <w:num w:numId="4" w16cid:durableId="20938312">
    <w:abstractNumId w:val="0"/>
  </w:num>
  <w:num w:numId="5" w16cid:durableId="1814524075">
    <w:abstractNumId w:val="8"/>
  </w:num>
  <w:num w:numId="6" w16cid:durableId="1713771019">
    <w:abstractNumId w:val="11"/>
  </w:num>
  <w:num w:numId="7" w16cid:durableId="844905489">
    <w:abstractNumId w:val="3"/>
  </w:num>
  <w:num w:numId="8" w16cid:durableId="964459618">
    <w:abstractNumId w:val="2"/>
  </w:num>
  <w:num w:numId="9" w16cid:durableId="468744229">
    <w:abstractNumId w:val="9"/>
  </w:num>
  <w:num w:numId="10" w16cid:durableId="508837528">
    <w:abstractNumId w:val="4"/>
  </w:num>
  <w:num w:numId="11" w16cid:durableId="1118912819">
    <w:abstractNumId w:val="13"/>
  </w:num>
  <w:num w:numId="12" w16cid:durableId="243222533">
    <w:abstractNumId w:val="6"/>
  </w:num>
  <w:num w:numId="13" w16cid:durableId="2030720946">
    <w:abstractNumId w:val="14"/>
  </w:num>
  <w:num w:numId="14" w16cid:durableId="1006714228">
    <w:abstractNumId w:val="7"/>
  </w:num>
  <w:num w:numId="15" w16cid:durableId="1065831832">
    <w:abstractNumId w:val="15"/>
  </w:num>
  <w:num w:numId="16" w16cid:durableId="10022045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41F"/>
    <w:rsid w:val="00000AE0"/>
    <w:rsid w:val="00000C48"/>
    <w:rsid w:val="000024A2"/>
    <w:rsid w:val="0000426A"/>
    <w:rsid w:val="000079FB"/>
    <w:rsid w:val="00012E14"/>
    <w:rsid w:val="000143D2"/>
    <w:rsid w:val="0002496E"/>
    <w:rsid w:val="0002790E"/>
    <w:rsid w:val="00027AEF"/>
    <w:rsid w:val="00031764"/>
    <w:rsid w:val="00031FB2"/>
    <w:rsid w:val="000325A8"/>
    <w:rsid w:val="00034005"/>
    <w:rsid w:val="00034D07"/>
    <w:rsid w:val="00037A54"/>
    <w:rsid w:val="00040699"/>
    <w:rsid w:val="00065CFA"/>
    <w:rsid w:val="00074E76"/>
    <w:rsid w:val="00083D7F"/>
    <w:rsid w:val="00084448"/>
    <w:rsid w:val="00086503"/>
    <w:rsid w:val="00087153"/>
    <w:rsid w:val="000875C1"/>
    <w:rsid w:val="00090300"/>
    <w:rsid w:val="000905BD"/>
    <w:rsid w:val="000A12E6"/>
    <w:rsid w:val="000A4E0D"/>
    <w:rsid w:val="000A6323"/>
    <w:rsid w:val="000A668C"/>
    <w:rsid w:val="000B275B"/>
    <w:rsid w:val="000C6960"/>
    <w:rsid w:val="000E106D"/>
    <w:rsid w:val="000F0D54"/>
    <w:rsid w:val="000F2A4A"/>
    <w:rsid w:val="000F5B90"/>
    <w:rsid w:val="0010491E"/>
    <w:rsid w:val="0011300B"/>
    <w:rsid w:val="001151AB"/>
    <w:rsid w:val="001209CC"/>
    <w:rsid w:val="00120CD5"/>
    <w:rsid w:val="0012213B"/>
    <w:rsid w:val="00123258"/>
    <w:rsid w:val="00132024"/>
    <w:rsid w:val="00133588"/>
    <w:rsid w:val="00137657"/>
    <w:rsid w:val="00140545"/>
    <w:rsid w:val="00141D96"/>
    <w:rsid w:val="001421F0"/>
    <w:rsid w:val="00144A9C"/>
    <w:rsid w:val="0016009E"/>
    <w:rsid w:val="0016293F"/>
    <w:rsid w:val="00164C74"/>
    <w:rsid w:val="001669E6"/>
    <w:rsid w:val="0016792D"/>
    <w:rsid w:val="001749D5"/>
    <w:rsid w:val="001771CF"/>
    <w:rsid w:val="001812B6"/>
    <w:rsid w:val="001973D8"/>
    <w:rsid w:val="001A2FC2"/>
    <w:rsid w:val="001A5357"/>
    <w:rsid w:val="001A683D"/>
    <w:rsid w:val="001C0E68"/>
    <w:rsid w:val="001D095D"/>
    <w:rsid w:val="001D1CBF"/>
    <w:rsid w:val="001D7949"/>
    <w:rsid w:val="001E04D9"/>
    <w:rsid w:val="001E123F"/>
    <w:rsid w:val="001E3C10"/>
    <w:rsid w:val="001E41BA"/>
    <w:rsid w:val="001E6D21"/>
    <w:rsid w:val="001F7ADD"/>
    <w:rsid w:val="002065D7"/>
    <w:rsid w:val="00207CD2"/>
    <w:rsid w:val="00207D93"/>
    <w:rsid w:val="00211157"/>
    <w:rsid w:val="00222C0F"/>
    <w:rsid w:val="00227747"/>
    <w:rsid w:val="0023058F"/>
    <w:rsid w:val="002366AB"/>
    <w:rsid w:val="00236A37"/>
    <w:rsid w:val="00244A13"/>
    <w:rsid w:val="0025145F"/>
    <w:rsid w:val="00251738"/>
    <w:rsid w:val="002655E2"/>
    <w:rsid w:val="002677B8"/>
    <w:rsid w:val="002729BA"/>
    <w:rsid w:val="00273D8B"/>
    <w:rsid w:val="002751A0"/>
    <w:rsid w:val="00275E4D"/>
    <w:rsid w:val="002766F5"/>
    <w:rsid w:val="0027689D"/>
    <w:rsid w:val="00281B31"/>
    <w:rsid w:val="00285C47"/>
    <w:rsid w:val="00285E30"/>
    <w:rsid w:val="0028684C"/>
    <w:rsid w:val="002929FB"/>
    <w:rsid w:val="00295E12"/>
    <w:rsid w:val="002968CF"/>
    <w:rsid w:val="002A33C5"/>
    <w:rsid w:val="002A3B6C"/>
    <w:rsid w:val="002A56F1"/>
    <w:rsid w:val="002B2F2B"/>
    <w:rsid w:val="002B39C7"/>
    <w:rsid w:val="002B6EE0"/>
    <w:rsid w:val="002C1A33"/>
    <w:rsid w:val="002D2C68"/>
    <w:rsid w:val="002D7012"/>
    <w:rsid w:val="002D7837"/>
    <w:rsid w:val="002E17AA"/>
    <w:rsid w:val="002F1C56"/>
    <w:rsid w:val="002F26F7"/>
    <w:rsid w:val="002F5981"/>
    <w:rsid w:val="002F59BC"/>
    <w:rsid w:val="002F6D12"/>
    <w:rsid w:val="002F7BDF"/>
    <w:rsid w:val="00301626"/>
    <w:rsid w:val="00304D14"/>
    <w:rsid w:val="003137A4"/>
    <w:rsid w:val="00313986"/>
    <w:rsid w:val="00314307"/>
    <w:rsid w:val="0032154C"/>
    <w:rsid w:val="00327089"/>
    <w:rsid w:val="00327765"/>
    <w:rsid w:val="00330793"/>
    <w:rsid w:val="00331934"/>
    <w:rsid w:val="0033390F"/>
    <w:rsid w:val="00342C26"/>
    <w:rsid w:val="00343551"/>
    <w:rsid w:val="00343B46"/>
    <w:rsid w:val="00345D8D"/>
    <w:rsid w:val="003530C2"/>
    <w:rsid w:val="003537C7"/>
    <w:rsid w:val="003560C9"/>
    <w:rsid w:val="00360133"/>
    <w:rsid w:val="00365585"/>
    <w:rsid w:val="003712FA"/>
    <w:rsid w:val="003748DB"/>
    <w:rsid w:val="003758E8"/>
    <w:rsid w:val="0037749E"/>
    <w:rsid w:val="00377DAB"/>
    <w:rsid w:val="003855A0"/>
    <w:rsid w:val="00386F09"/>
    <w:rsid w:val="00390C47"/>
    <w:rsid w:val="003947C9"/>
    <w:rsid w:val="00394BF4"/>
    <w:rsid w:val="003B146C"/>
    <w:rsid w:val="003B66CB"/>
    <w:rsid w:val="003C1665"/>
    <w:rsid w:val="003C4BE1"/>
    <w:rsid w:val="003D5EFC"/>
    <w:rsid w:val="003D7CD4"/>
    <w:rsid w:val="003E1850"/>
    <w:rsid w:val="003E738A"/>
    <w:rsid w:val="003F4527"/>
    <w:rsid w:val="003F578C"/>
    <w:rsid w:val="003F6121"/>
    <w:rsid w:val="00401B8E"/>
    <w:rsid w:val="00406416"/>
    <w:rsid w:val="004065AC"/>
    <w:rsid w:val="004070E3"/>
    <w:rsid w:val="00411704"/>
    <w:rsid w:val="00417AB2"/>
    <w:rsid w:val="00417FC2"/>
    <w:rsid w:val="0042594B"/>
    <w:rsid w:val="00431EB0"/>
    <w:rsid w:val="0043400F"/>
    <w:rsid w:val="004365FD"/>
    <w:rsid w:val="00441473"/>
    <w:rsid w:val="00447220"/>
    <w:rsid w:val="00450FE2"/>
    <w:rsid w:val="00457BBE"/>
    <w:rsid w:val="00462593"/>
    <w:rsid w:val="00480449"/>
    <w:rsid w:val="00484914"/>
    <w:rsid w:val="00485909"/>
    <w:rsid w:val="00490D1A"/>
    <w:rsid w:val="00492C59"/>
    <w:rsid w:val="004A04DB"/>
    <w:rsid w:val="004A5A77"/>
    <w:rsid w:val="004A5CD9"/>
    <w:rsid w:val="004B1B40"/>
    <w:rsid w:val="004B3EEC"/>
    <w:rsid w:val="004B5EF6"/>
    <w:rsid w:val="004C65A5"/>
    <w:rsid w:val="004C6601"/>
    <w:rsid w:val="004E01D2"/>
    <w:rsid w:val="004E506B"/>
    <w:rsid w:val="004F00C6"/>
    <w:rsid w:val="004F2502"/>
    <w:rsid w:val="0050124B"/>
    <w:rsid w:val="00503F66"/>
    <w:rsid w:val="00504CD1"/>
    <w:rsid w:val="00507A1C"/>
    <w:rsid w:val="00517BBE"/>
    <w:rsid w:val="0052753F"/>
    <w:rsid w:val="005321E6"/>
    <w:rsid w:val="00537C76"/>
    <w:rsid w:val="00537D0E"/>
    <w:rsid w:val="0055232A"/>
    <w:rsid w:val="00560765"/>
    <w:rsid w:val="00562951"/>
    <w:rsid w:val="00567333"/>
    <w:rsid w:val="005701F3"/>
    <w:rsid w:val="005747A9"/>
    <w:rsid w:val="00577F51"/>
    <w:rsid w:val="00580BD4"/>
    <w:rsid w:val="005811CC"/>
    <w:rsid w:val="00583909"/>
    <w:rsid w:val="005852AE"/>
    <w:rsid w:val="00587EE8"/>
    <w:rsid w:val="00587F4F"/>
    <w:rsid w:val="005907B7"/>
    <w:rsid w:val="00591ABD"/>
    <w:rsid w:val="00591DED"/>
    <w:rsid w:val="00596971"/>
    <w:rsid w:val="005A6F86"/>
    <w:rsid w:val="005A77BE"/>
    <w:rsid w:val="005B2AFC"/>
    <w:rsid w:val="005B30C9"/>
    <w:rsid w:val="005B4151"/>
    <w:rsid w:val="005B4AD0"/>
    <w:rsid w:val="005C02D5"/>
    <w:rsid w:val="005C37D2"/>
    <w:rsid w:val="005C3D89"/>
    <w:rsid w:val="005C4F29"/>
    <w:rsid w:val="005D1B51"/>
    <w:rsid w:val="005D640E"/>
    <w:rsid w:val="005E03A2"/>
    <w:rsid w:val="005E6B95"/>
    <w:rsid w:val="005F51CA"/>
    <w:rsid w:val="0060079C"/>
    <w:rsid w:val="00600D89"/>
    <w:rsid w:val="006048A0"/>
    <w:rsid w:val="006066D3"/>
    <w:rsid w:val="0061291A"/>
    <w:rsid w:val="0062250A"/>
    <w:rsid w:val="00623656"/>
    <w:rsid w:val="00625716"/>
    <w:rsid w:val="00626DB1"/>
    <w:rsid w:val="00627900"/>
    <w:rsid w:val="0063218F"/>
    <w:rsid w:val="006446EB"/>
    <w:rsid w:val="00645974"/>
    <w:rsid w:val="00661210"/>
    <w:rsid w:val="0066626C"/>
    <w:rsid w:val="006678EB"/>
    <w:rsid w:val="00671B94"/>
    <w:rsid w:val="00674792"/>
    <w:rsid w:val="00674C4A"/>
    <w:rsid w:val="006755DF"/>
    <w:rsid w:val="00682A21"/>
    <w:rsid w:val="006850F4"/>
    <w:rsid w:val="00691F7A"/>
    <w:rsid w:val="00694AED"/>
    <w:rsid w:val="00696764"/>
    <w:rsid w:val="006A30D1"/>
    <w:rsid w:val="006B1DFB"/>
    <w:rsid w:val="006B73BC"/>
    <w:rsid w:val="006C3379"/>
    <w:rsid w:val="006C53B4"/>
    <w:rsid w:val="006C73CE"/>
    <w:rsid w:val="006D0175"/>
    <w:rsid w:val="006D2251"/>
    <w:rsid w:val="006E22B6"/>
    <w:rsid w:val="006E368D"/>
    <w:rsid w:val="006E4C58"/>
    <w:rsid w:val="006E4D26"/>
    <w:rsid w:val="006E6F02"/>
    <w:rsid w:val="006E6FB3"/>
    <w:rsid w:val="006E71AE"/>
    <w:rsid w:val="006F040C"/>
    <w:rsid w:val="006F2D02"/>
    <w:rsid w:val="00710225"/>
    <w:rsid w:val="00711AE9"/>
    <w:rsid w:val="007146C4"/>
    <w:rsid w:val="00721122"/>
    <w:rsid w:val="00722ACB"/>
    <w:rsid w:val="00723641"/>
    <w:rsid w:val="00723A8E"/>
    <w:rsid w:val="0072707C"/>
    <w:rsid w:val="00751732"/>
    <w:rsid w:val="0075792F"/>
    <w:rsid w:val="007618E5"/>
    <w:rsid w:val="00762EB9"/>
    <w:rsid w:val="007659E9"/>
    <w:rsid w:val="00766B3C"/>
    <w:rsid w:val="00771DF1"/>
    <w:rsid w:val="007947AC"/>
    <w:rsid w:val="00795011"/>
    <w:rsid w:val="0079631E"/>
    <w:rsid w:val="007965D7"/>
    <w:rsid w:val="007A62DD"/>
    <w:rsid w:val="007A7453"/>
    <w:rsid w:val="007B26D9"/>
    <w:rsid w:val="007B7C73"/>
    <w:rsid w:val="007C6C8C"/>
    <w:rsid w:val="007D106F"/>
    <w:rsid w:val="007D64E3"/>
    <w:rsid w:val="007D68E2"/>
    <w:rsid w:val="007E001E"/>
    <w:rsid w:val="007E3588"/>
    <w:rsid w:val="007E5CB1"/>
    <w:rsid w:val="007E7EFA"/>
    <w:rsid w:val="007F0426"/>
    <w:rsid w:val="007F2B0F"/>
    <w:rsid w:val="007F4005"/>
    <w:rsid w:val="00802B77"/>
    <w:rsid w:val="0081234C"/>
    <w:rsid w:val="00815DF5"/>
    <w:rsid w:val="0082782C"/>
    <w:rsid w:val="00831D20"/>
    <w:rsid w:val="008337F4"/>
    <w:rsid w:val="008365E3"/>
    <w:rsid w:val="00843DD9"/>
    <w:rsid w:val="008533B5"/>
    <w:rsid w:val="00854267"/>
    <w:rsid w:val="00861277"/>
    <w:rsid w:val="00862DA9"/>
    <w:rsid w:val="00866009"/>
    <w:rsid w:val="00867C7C"/>
    <w:rsid w:val="008710AF"/>
    <w:rsid w:val="0087616A"/>
    <w:rsid w:val="00882EBD"/>
    <w:rsid w:val="00883D8D"/>
    <w:rsid w:val="008859FB"/>
    <w:rsid w:val="00887153"/>
    <w:rsid w:val="00891BFF"/>
    <w:rsid w:val="008967DB"/>
    <w:rsid w:val="00897D8B"/>
    <w:rsid w:val="008A2B5D"/>
    <w:rsid w:val="008A6990"/>
    <w:rsid w:val="008A789B"/>
    <w:rsid w:val="008B29E7"/>
    <w:rsid w:val="008D1332"/>
    <w:rsid w:val="008D1405"/>
    <w:rsid w:val="008D1B33"/>
    <w:rsid w:val="008D6D5E"/>
    <w:rsid w:val="008E066F"/>
    <w:rsid w:val="008E1729"/>
    <w:rsid w:val="008E4C28"/>
    <w:rsid w:val="008F1157"/>
    <w:rsid w:val="008F2855"/>
    <w:rsid w:val="00901724"/>
    <w:rsid w:val="0090636C"/>
    <w:rsid w:val="00906D7E"/>
    <w:rsid w:val="009118E5"/>
    <w:rsid w:val="009212C0"/>
    <w:rsid w:val="009277BA"/>
    <w:rsid w:val="00930943"/>
    <w:rsid w:val="00936AEC"/>
    <w:rsid w:val="00946431"/>
    <w:rsid w:val="009473AE"/>
    <w:rsid w:val="009507ED"/>
    <w:rsid w:val="00951CDD"/>
    <w:rsid w:val="0096401A"/>
    <w:rsid w:val="00964ACC"/>
    <w:rsid w:val="009655A2"/>
    <w:rsid w:val="009662E3"/>
    <w:rsid w:val="00973F59"/>
    <w:rsid w:val="00974873"/>
    <w:rsid w:val="00981518"/>
    <w:rsid w:val="00982486"/>
    <w:rsid w:val="00982DB3"/>
    <w:rsid w:val="00982DEA"/>
    <w:rsid w:val="009838CB"/>
    <w:rsid w:val="009851C8"/>
    <w:rsid w:val="00994296"/>
    <w:rsid w:val="00994F19"/>
    <w:rsid w:val="0099531E"/>
    <w:rsid w:val="00995F47"/>
    <w:rsid w:val="009975A5"/>
    <w:rsid w:val="009A1C75"/>
    <w:rsid w:val="009A6B33"/>
    <w:rsid w:val="009B16CE"/>
    <w:rsid w:val="009B3A3A"/>
    <w:rsid w:val="009B4CDA"/>
    <w:rsid w:val="009C0A8C"/>
    <w:rsid w:val="009C7414"/>
    <w:rsid w:val="009D67E4"/>
    <w:rsid w:val="009D6F16"/>
    <w:rsid w:val="009E4019"/>
    <w:rsid w:val="009E603E"/>
    <w:rsid w:val="009F5978"/>
    <w:rsid w:val="009F5A95"/>
    <w:rsid w:val="009F5F14"/>
    <w:rsid w:val="009F6E35"/>
    <w:rsid w:val="00A00325"/>
    <w:rsid w:val="00A00A1B"/>
    <w:rsid w:val="00A011DF"/>
    <w:rsid w:val="00A01224"/>
    <w:rsid w:val="00A0316A"/>
    <w:rsid w:val="00A0374A"/>
    <w:rsid w:val="00A05460"/>
    <w:rsid w:val="00A06047"/>
    <w:rsid w:val="00A17B72"/>
    <w:rsid w:val="00A212EF"/>
    <w:rsid w:val="00A254BD"/>
    <w:rsid w:val="00A25B40"/>
    <w:rsid w:val="00A300FA"/>
    <w:rsid w:val="00A34B6C"/>
    <w:rsid w:val="00A36206"/>
    <w:rsid w:val="00A426FA"/>
    <w:rsid w:val="00A44664"/>
    <w:rsid w:val="00A452EC"/>
    <w:rsid w:val="00A543C3"/>
    <w:rsid w:val="00A54A81"/>
    <w:rsid w:val="00A577D2"/>
    <w:rsid w:val="00A602CD"/>
    <w:rsid w:val="00A6142F"/>
    <w:rsid w:val="00A61D92"/>
    <w:rsid w:val="00A64C55"/>
    <w:rsid w:val="00A71AB1"/>
    <w:rsid w:val="00A76F6C"/>
    <w:rsid w:val="00A8259D"/>
    <w:rsid w:val="00A85BB2"/>
    <w:rsid w:val="00A86E38"/>
    <w:rsid w:val="00A87E20"/>
    <w:rsid w:val="00A91714"/>
    <w:rsid w:val="00A94B85"/>
    <w:rsid w:val="00AA138C"/>
    <w:rsid w:val="00AA39AB"/>
    <w:rsid w:val="00AA457E"/>
    <w:rsid w:val="00AA629A"/>
    <w:rsid w:val="00AB7884"/>
    <w:rsid w:val="00AB7EA4"/>
    <w:rsid w:val="00AD16AE"/>
    <w:rsid w:val="00AD2544"/>
    <w:rsid w:val="00AD3B52"/>
    <w:rsid w:val="00AD5384"/>
    <w:rsid w:val="00AD6506"/>
    <w:rsid w:val="00AD7136"/>
    <w:rsid w:val="00AE0297"/>
    <w:rsid w:val="00AE0C88"/>
    <w:rsid w:val="00AF1F42"/>
    <w:rsid w:val="00B001E7"/>
    <w:rsid w:val="00B028DE"/>
    <w:rsid w:val="00B12BB5"/>
    <w:rsid w:val="00B21532"/>
    <w:rsid w:val="00B23425"/>
    <w:rsid w:val="00B23D8A"/>
    <w:rsid w:val="00B2482B"/>
    <w:rsid w:val="00B25553"/>
    <w:rsid w:val="00B26917"/>
    <w:rsid w:val="00B31900"/>
    <w:rsid w:val="00B3323F"/>
    <w:rsid w:val="00B350A2"/>
    <w:rsid w:val="00B3526A"/>
    <w:rsid w:val="00B36BB8"/>
    <w:rsid w:val="00B3716A"/>
    <w:rsid w:val="00B37B9E"/>
    <w:rsid w:val="00B400B8"/>
    <w:rsid w:val="00B42118"/>
    <w:rsid w:val="00B44EF1"/>
    <w:rsid w:val="00B45426"/>
    <w:rsid w:val="00B54760"/>
    <w:rsid w:val="00B54B36"/>
    <w:rsid w:val="00B612F2"/>
    <w:rsid w:val="00B654F0"/>
    <w:rsid w:val="00B664B7"/>
    <w:rsid w:val="00B67F75"/>
    <w:rsid w:val="00B73CAA"/>
    <w:rsid w:val="00B8333E"/>
    <w:rsid w:val="00B9012B"/>
    <w:rsid w:val="00B91A09"/>
    <w:rsid w:val="00B93247"/>
    <w:rsid w:val="00B94FEC"/>
    <w:rsid w:val="00B95463"/>
    <w:rsid w:val="00B972FE"/>
    <w:rsid w:val="00BB4E88"/>
    <w:rsid w:val="00BB5477"/>
    <w:rsid w:val="00BB5D56"/>
    <w:rsid w:val="00BB7BB6"/>
    <w:rsid w:val="00BC1979"/>
    <w:rsid w:val="00BD1D49"/>
    <w:rsid w:val="00BD6157"/>
    <w:rsid w:val="00BD65C2"/>
    <w:rsid w:val="00BD7D53"/>
    <w:rsid w:val="00BE047A"/>
    <w:rsid w:val="00BE13BE"/>
    <w:rsid w:val="00BE38F8"/>
    <w:rsid w:val="00BE3ADF"/>
    <w:rsid w:val="00BE4874"/>
    <w:rsid w:val="00BE66C3"/>
    <w:rsid w:val="00BE7CBA"/>
    <w:rsid w:val="00BF09C8"/>
    <w:rsid w:val="00BF6F57"/>
    <w:rsid w:val="00C01244"/>
    <w:rsid w:val="00C018DA"/>
    <w:rsid w:val="00C03959"/>
    <w:rsid w:val="00C04E10"/>
    <w:rsid w:val="00C063AE"/>
    <w:rsid w:val="00C111D2"/>
    <w:rsid w:val="00C16E19"/>
    <w:rsid w:val="00C200F7"/>
    <w:rsid w:val="00C20E7C"/>
    <w:rsid w:val="00C23ECE"/>
    <w:rsid w:val="00C2648C"/>
    <w:rsid w:val="00C359B3"/>
    <w:rsid w:val="00C40218"/>
    <w:rsid w:val="00C43D4E"/>
    <w:rsid w:val="00C44530"/>
    <w:rsid w:val="00C460FD"/>
    <w:rsid w:val="00C52650"/>
    <w:rsid w:val="00C52A95"/>
    <w:rsid w:val="00C5642D"/>
    <w:rsid w:val="00C613D3"/>
    <w:rsid w:val="00C64D55"/>
    <w:rsid w:val="00C66861"/>
    <w:rsid w:val="00C73FEF"/>
    <w:rsid w:val="00C76057"/>
    <w:rsid w:val="00C76790"/>
    <w:rsid w:val="00C85E2D"/>
    <w:rsid w:val="00C9689B"/>
    <w:rsid w:val="00C9733E"/>
    <w:rsid w:val="00CA09E2"/>
    <w:rsid w:val="00CA713F"/>
    <w:rsid w:val="00CB44A2"/>
    <w:rsid w:val="00CC024E"/>
    <w:rsid w:val="00CC2D3D"/>
    <w:rsid w:val="00CC313F"/>
    <w:rsid w:val="00CC4B2C"/>
    <w:rsid w:val="00CD3671"/>
    <w:rsid w:val="00CD4005"/>
    <w:rsid w:val="00CD6693"/>
    <w:rsid w:val="00CD7346"/>
    <w:rsid w:val="00CE70B9"/>
    <w:rsid w:val="00D02051"/>
    <w:rsid w:val="00D023E4"/>
    <w:rsid w:val="00D0270D"/>
    <w:rsid w:val="00D05756"/>
    <w:rsid w:val="00D07F03"/>
    <w:rsid w:val="00D14B47"/>
    <w:rsid w:val="00D14BD0"/>
    <w:rsid w:val="00D15447"/>
    <w:rsid w:val="00D17A7A"/>
    <w:rsid w:val="00D300DD"/>
    <w:rsid w:val="00D33038"/>
    <w:rsid w:val="00D33217"/>
    <w:rsid w:val="00D34CBD"/>
    <w:rsid w:val="00D370DC"/>
    <w:rsid w:val="00D41E41"/>
    <w:rsid w:val="00D41EA2"/>
    <w:rsid w:val="00D44BC3"/>
    <w:rsid w:val="00D50329"/>
    <w:rsid w:val="00D50BD2"/>
    <w:rsid w:val="00D579A8"/>
    <w:rsid w:val="00D579E4"/>
    <w:rsid w:val="00D57AA9"/>
    <w:rsid w:val="00D63673"/>
    <w:rsid w:val="00D6384B"/>
    <w:rsid w:val="00D63D6D"/>
    <w:rsid w:val="00D64A7A"/>
    <w:rsid w:val="00D64A7E"/>
    <w:rsid w:val="00D66468"/>
    <w:rsid w:val="00D66C8B"/>
    <w:rsid w:val="00D72626"/>
    <w:rsid w:val="00D7441F"/>
    <w:rsid w:val="00D7715A"/>
    <w:rsid w:val="00D82770"/>
    <w:rsid w:val="00D90241"/>
    <w:rsid w:val="00D911A3"/>
    <w:rsid w:val="00D92CEC"/>
    <w:rsid w:val="00D9746A"/>
    <w:rsid w:val="00DA4D63"/>
    <w:rsid w:val="00DA57D7"/>
    <w:rsid w:val="00DA7820"/>
    <w:rsid w:val="00DB2D17"/>
    <w:rsid w:val="00DB3524"/>
    <w:rsid w:val="00DB75E3"/>
    <w:rsid w:val="00DC2BD7"/>
    <w:rsid w:val="00DC4503"/>
    <w:rsid w:val="00DD23CF"/>
    <w:rsid w:val="00DD2F53"/>
    <w:rsid w:val="00DD4129"/>
    <w:rsid w:val="00DD6F81"/>
    <w:rsid w:val="00DE425A"/>
    <w:rsid w:val="00DE54A9"/>
    <w:rsid w:val="00DF00EF"/>
    <w:rsid w:val="00DF15FC"/>
    <w:rsid w:val="00DF26EB"/>
    <w:rsid w:val="00DF4C7E"/>
    <w:rsid w:val="00DF7014"/>
    <w:rsid w:val="00DF70F2"/>
    <w:rsid w:val="00E05501"/>
    <w:rsid w:val="00E06E90"/>
    <w:rsid w:val="00E1204C"/>
    <w:rsid w:val="00E1420F"/>
    <w:rsid w:val="00E304D1"/>
    <w:rsid w:val="00E31B90"/>
    <w:rsid w:val="00E31E8E"/>
    <w:rsid w:val="00E3217A"/>
    <w:rsid w:val="00E35FA2"/>
    <w:rsid w:val="00E434E4"/>
    <w:rsid w:val="00E457A2"/>
    <w:rsid w:val="00E47049"/>
    <w:rsid w:val="00E64681"/>
    <w:rsid w:val="00E7012E"/>
    <w:rsid w:val="00E727B8"/>
    <w:rsid w:val="00E72A4F"/>
    <w:rsid w:val="00E7343F"/>
    <w:rsid w:val="00E82DAF"/>
    <w:rsid w:val="00E9452B"/>
    <w:rsid w:val="00EB014D"/>
    <w:rsid w:val="00EB022D"/>
    <w:rsid w:val="00EB0E26"/>
    <w:rsid w:val="00EB46E7"/>
    <w:rsid w:val="00EC1925"/>
    <w:rsid w:val="00EC61A9"/>
    <w:rsid w:val="00EC7B73"/>
    <w:rsid w:val="00ED22BE"/>
    <w:rsid w:val="00ED2F99"/>
    <w:rsid w:val="00ED416F"/>
    <w:rsid w:val="00ED5046"/>
    <w:rsid w:val="00ED5FFF"/>
    <w:rsid w:val="00EF543E"/>
    <w:rsid w:val="00F01F2F"/>
    <w:rsid w:val="00F115B2"/>
    <w:rsid w:val="00F126C4"/>
    <w:rsid w:val="00F142A4"/>
    <w:rsid w:val="00F17016"/>
    <w:rsid w:val="00F2283C"/>
    <w:rsid w:val="00F313ED"/>
    <w:rsid w:val="00F354BF"/>
    <w:rsid w:val="00F358EE"/>
    <w:rsid w:val="00F40226"/>
    <w:rsid w:val="00F43F08"/>
    <w:rsid w:val="00F61B66"/>
    <w:rsid w:val="00F63F63"/>
    <w:rsid w:val="00F70544"/>
    <w:rsid w:val="00F82336"/>
    <w:rsid w:val="00F82B1F"/>
    <w:rsid w:val="00F97D21"/>
    <w:rsid w:val="00FA4244"/>
    <w:rsid w:val="00FA64BF"/>
    <w:rsid w:val="00FA6A8C"/>
    <w:rsid w:val="00FB25DF"/>
    <w:rsid w:val="00FB7725"/>
    <w:rsid w:val="00FC3DDC"/>
    <w:rsid w:val="00FC6F4D"/>
    <w:rsid w:val="00FD01A0"/>
    <w:rsid w:val="00FE6F31"/>
    <w:rsid w:val="00FF39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03A1749"/>
  <w15:docId w15:val="{11EAEA85-C479-46A3-9DDF-BA6CF5FC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E1729"/>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styleId="UnresolvedMention">
    <w:name w:val="Unresolved Mention"/>
    <w:basedOn w:val="DefaultParagraphFont"/>
    <w:uiPriority w:val="99"/>
    <w:rsid w:val="00891BFF"/>
    <w:rPr>
      <w:color w:val="605E5C"/>
      <w:shd w:val="clear" w:color="auto" w:fill="E1DFDD"/>
    </w:rPr>
  </w:style>
  <w:style w:type="paragraph" w:customStyle="1" w:styleId="muitypography-root">
    <w:name w:val="muitypography-root"/>
    <w:basedOn w:val="Normal"/>
    <w:rsid w:val="00074E76"/>
    <w:pPr>
      <w:spacing w:before="100" w:beforeAutospacing="1" w:after="100" w:afterAutospacing="1"/>
    </w:pPr>
    <w:rPr>
      <w:rFonts w:ascii="Times New Roman" w:hAnsi="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6318">
      <w:bodyDiv w:val="1"/>
      <w:marLeft w:val="0"/>
      <w:marRight w:val="0"/>
      <w:marTop w:val="0"/>
      <w:marBottom w:val="0"/>
      <w:divBdr>
        <w:top w:val="none" w:sz="0" w:space="0" w:color="auto"/>
        <w:left w:val="none" w:sz="0" w:space="0" w:color="auto"/>
        <w:bottom w:val="none" w:sz="0" w:space="0" w:color="auto"/>
        <w:right w:val="none" w:sz="0" w:space="0" w:color="auto"/>
      </w:divBdr>
    </w:div>
    <w:div w:id="360595720">
      <w:bodyDiv w:val="1"/>
      <w:marLeft w:val="0"/>
      <w:marRight w:val="0"/>
      <w:marTop w:val="0"/>
      <w:marBottom w:val="0"/>
      <w:divBdr>
        <w:top w:val="none" w:sz="0" w:space="0" w:color="auto"/>
        <w:left w:val="none" w:sz="0" w:space="0" w:color="auto"/>
        <w:bottom w:val="none" w:sz="0" w:space="0" w:color="auto"/>
        <w:right w:val="none" w:sz="0" w:space="0" w:color="auto"/>
      </w:divBdr>
    </w:div>
    <w:div w:id="413598387">
      <w:bodyDiv w:val="1"/>
      <w:marLeft w:val="0"/>
      <w:marRight w:val="0"/>
      <w:marTop w:val="0"/>
      <w:marBottom w:val="0"/>
      <w:divBdr>
        <w:top w:val="none" w:sz="0" w:space="0" w:color="auto"/>
        <w:left w:val="none" w:sz="0" w:space="0" w:color="auto"/>
        <w:bottom w:val="none" w:sz="0" w:space="0" w:color="auto"/>
        <w:right w:val="none" w:sz="0" w:space="0" w:color="auto"/>
      </w:divBdr>
    </w:div>
    <w:div w:id="604188298">
      <w:bodyDiv w:val="1"/>
      <w:marLeft w:val="0"/>
      <w:marRight w:val="0"/>
      <w:marTop w:val="0"/>
      <w:marBottom w:val="0"/>
      <w:divBdr>
        <w:top w:val="none" w:sz="0" w:space="0" w:color="auto"/>
        <w:left w:val="none" w:sz="0" w:space="0" w:color="auto"/>
        <w:bottom w:val="none" w:sz="0" w:space="0" w:color="auto"/>
        <w:right w:val="none" w:sz="0" w:space="0" w:color="auto"/>
      </w:divBdr>
    </w:div>
    <w:div w:id="684864793">
      <w:bodyDiv w:val="1"/>
      <w:marLeft w:val="0"/>
      <w:marRight w:val="0"/>
      <w:marTop w:val="0"/>
      <w:marBottom w:val="0"/>
      <w:divBdr>
        <w:top w:val="none" w:sz="0" w:space="0" w:color="auto"/>
        <w:left w:val="none" w:sz="0" w:space="0" w:color="auto"/>
        <w:bottom w:val="none" w:sz="0" w:space="0" w:color="auto"/>
        <w:right w:val="none" w:sz="0" w:space="0" w:color="auto"/>
      </w:divBdr>
    </w:div>
    <w:div w:id="693730087">
      <w:bodyDiv w:val="1"/>
      <w:marLeft w:val="0"/>
      <w:marRight w:val="0"/>
      <w:marTop w:val="0"/>
      <w:marBottom w:val="0"/>
      <w:divBdr>
        <w:top w:val="none" w:sz="0" w:space="0" w:color="auto"/>
        <w:left w:val="none" w:sz="0" w:space="0" w:color="auto"/>
        <w:bottom w:val="none" w:sz="0" w:space="0" w:color="auto"/>
        <w:right w:val="none" w:sz="0" w:space="0" w:color="auto"/>
      </w:divBdr>
    </w:div>
    <w:div w:id="754671431">
      <w:bodyDiv w:val="1"/>
      <w:marLeft w:val="0"/>
      <w:marRight w:val="0"/>
      <w:marTop w:val="0"/>
      <w:marBottom w:val="0"/>
      <w:divBdr>
        <w:top w:val="none" w:sz="0" w:space="0" w:color="auto"/>
        <w:left w:val="none" w:sz="0" w:space="0" w:color="auto"/>
        <w:bottom w:val="none" w:sz="0" w:space="0" w:color="auto"/>
        <w:right w:val="none" w:sz="0" w:space="0" w:color="auto"/>
      </w:divBdr>
    </w:div>
    <w:div w:id="878249250">
      <w:bodyDiv w:val="1"/>
      <w:marLeft w:val="0"/>
      <w:marRight w:val="0"/>
      <w:marTop w:val="0"/>
      <w:marBottom w:val="0"/>
      <w:divBdr>
        <w:top w:val="none" w:sz="0" w:space="0" w:color="auto"/>
        <w:left w:val="none" w:sz="0" w:space="0" w:color="auto"/>
        <w:bottom w:val="none" w:sz="0" w:space="0" w:color="auto"/>
        <w:right w:val="none" w:sz="0" w:space="0" w:color="auto"/>
      </w:divBdr>
    </w:div>
    <w:div w:id="920530941">
      <w:bodyDiv w:val="1"/>
      <w:marLeft w:val="0"/>
      <w:marRight w:val="0"/>
      <w:marTop w:val="0"/>
      <w:marBottom w:val="0"/>
      <w:divBdr>
        <w:top w:val="none" w:sz="0" w:space="0" w:color="auto"/>
        <w:left w:val="none" w:sz="0" w:space="0" w:color="auto"/>
        <w:bottom w:val="none" w:sz="0" w:space="0" w:color="auto"/>
        <w:right w:val="none" w:sz="0" w:space="0" w:color="auto"/>
      </w:divBdr>
    </w:div>
    <w:div w:id="989214564">
      <w:bodyDiv w:val="1"/>
      <w:marLeft w:val="0"/>
      <w:marRight w:val="0"/>
      <w:marTop w:val="0"/>
      <w:marBottom w:val="0"/>
      <w:divBdr>
        <w:top w:val="none" w:sz="0" w:space="0" w:color="auto"/>
        <w:left w:val="none" w:sz="0" w:space="0" w:color="auto"/>
        <w:bottom w:val="none" w:sz="0" w:space="0" w:color="auto"/>
        <w:right w:val="none" w:sz="0" w:space="0" w:color="auto"/>
      </w:divBdr>
    </w:div>
    <w:div w:id="1024941538">
      <w:bodyDiv w:val="1"/>
      <w:marLeft w:val="0"/>
      <w:marRight w:val="0"/>
      <w:marTop w:val="0"/>
      <w:marBottom w:val="0"/>
      <w:divBdr>
        <w:top w:val="none" w:sz="0" w:space="0" w:color="auto"/>
        <w:left w:val="none" w:sz="0" w:space="0" w:color="auto"/>
        <w:bottom w:val="none" w:sz="0" w:space="0" w:color="auto"/>
        <w:right w:val="none" w:sz="0" w:space="0" w:color="auto"/>
      </w:divBdr>
    </w:div>
    <w:div w:id="1086927250">
      <w:bodyDiv w:val="1"/>
      <w:marLeft w:val="0"/>
      <w:marRight w:val="0"/>
      <w:marTop w:val="0"/>
      <w:marBottom w:val="0"/>
      <w:divBdr>
        <w:top w:val="none" w:sz="0" w:space="0" w:color="auto"/>
        <w:left w:val="none" w:sz="0" w:space="0" w:color="auto"/>
        <w:bottom w:val="none" w:sz="0" w:space="0" w:color="auto"/>
        <w:right w:val="none" w:sz="0" w:space="0" w:color="auto"/>
      </w:divBdr>
    </w:div>
    <w:div w:id="1168399451">
      <w:bodyDiv w:val="1"/>
      <w:marLeft w:val="0"/>
      <w:marRight w:val="0"/>
      <w:marTop w:val="0"/>
      <w:marBottom w:val="0"/>
      <w:divBdr>
        <w:top w:val="none" w:sz="0" w:space="0" w:color="auto"/>
        <w:left w:val="none" w:sz="0" w:space="0" w:color="auto"/>
        <w:bottom w:val="none" w:sz="0" w:space="0" w:color="auto"/>
        <w:right w:val="none" w:sz="0" w:space="0" w:color="auto"/>
      </w:divBdr>
    </w:div>
    <w:div w:id="1216503659">
      <w:bodyDiv w:val="1"/>
      <w:marLeft w:val="0"/>
      <w:marRight w:val="0"/>
      <w:marTop w:val="0"/>
      <w:marBottom w:val="0"/>
      <w:divBdr>
        <w:top w:val="none" w:sz="0" w:space="0" w:color="auto"/>
        <w:left w:val="none" w:sz="0" w:space="0" w:color="auto"/>
        <w:bottom w:val="none" w:sz="0" w:space="0" w:color="auto"/>
        <w:right w:val="none" w:sz="0" w:space="0" w:color="auto"/>
      </w:divBdr>
    </w:div>
    <w:div w:id="1254241955">
      <w:bodyDiv w:val="1"/>
      <w:marLeft w:val="0"/>
      <w:marRight w:val="0"/>
      <w:marTop w:val="0"/>
      <w:marBottom w:val="0"/>
      <w:divBdr>
        <w:top w:val="none" w:sz="0" w:space="0" w:color="auto"/>
        <w:left w:val="none" w:sz="0" w:space="0" w:color="auto"/>
        <w:bottom w:val="none" w:sz="0" w:space="0" w:color="auto"/>
        <w:right w:val="none" w:sz="0" w:space="0" w:color="auto"/>
      </w:divBdr>
    </w:div>
    <w:div w:id="1296713816">
      <w:bodyDiv w:val="1"/>
      <w:marLeft w:val="0"/>
      <w:marRight w:val="0"/>
      <w:marTop w:val="0"/>
      <w:marBottom w:val="0"/>
      <w:divBdr>
        <w:top w:val="none" w:sz="0" w:space="0" w:color="auto"/>
        <w:left w:val="none" w:sz="0" w:space="0" w:color="auto"/>
        <w:bottom w:val="none" w:sz="0" w:space="0" w:color="auto"/>
        <w:right w:val="none" w:sz="0" w:space="0" w:color="auto"/>
      </w:divBdr>
    </w:div>
    <w:div w:id="1384911125">
      <w:bodyDiv w:val="1"/>
      <w:marLeft w:val="0"/>
      <w:marRight w:val="0"/>
      <w:marTop w:val="0"/>
      <w:marBottom w:val="0"/>
      <w:divBdr>
        <w:top w:val="none" w:sz="0" w:space="0" w:color="auto"/>
        <w:left w:val="none" w:sz="0" w:space="0" w:color="auto"/>
        <w:bottom w:val="none" w:sz="0" w:space="0" w:color="auto"/>
        <w:right w:val="none" w:sz="0" w:space="0" w:color="auto"/>
      </w:divBdr>
    </w:div>
    <w:div w:id="1404065534">
      <w:bodyDiv w:val="1"/>
      <w:marLeft w:val="0"/>
      <w:marRight w:val="0"/>
      <w:marTop w:val="0"/>
      <w:marBottom w:val="0"/>
      <w:divBdr>
        <w:top w:val="none" w:sz="0" w:space="0" w:color="auto"/>
        <w:left w:val="none" w:sz="0" w:space="0" w:color="auto"/>
        <w:bottom w:val="none" w:sz="0" w:space="0" w:color="auto"/>
        <w:right w:val="none" w:sz="0" w:space="0" w:color="auto"/>
      </w:divBdr>
    </w:div>
    <w:div w:id="1432702700">
      <w:bodyDiv w:val="1"/>
      <w:marLeft w:val="0"/>
      <w:marRight w:val="0"/>
      <w:marTop w:val="0"/>
      <w:marBottom w:val="0"/>
      <w:divBdr>
        <w:top w:val="none" w:sz="0" w:space="0" w:color="auto"/>
        <w:left w:val="none" w:sz="0" w:space="0" w:color="auto"/>
        <w:bottom w:val="none" w:sz="0" w:space="0" w:color="auto"/>
        <w:right w:val="none" w:sz="0" w:space="0" w:color="auto"/>
      </w:divBdr>
    </w:div>
    <w:div w:id="1473324089">
      <w:bodyDiv w:val="1"/>
      <w:marLeft w:val="0"/>
      <w:marRight w:val="0"/>
      <w:marTop w:val="0"/>
      <w:marBottom w:val="0"/>
      <w:divBdr>
        <w:top w:val="none" w:sz="0" w:space="0" w:color="auto"/>
        <w:left w:val="none" w:sz="0" w:space="0" w:color="auto"/>
        <w:bottom w:val="none" w:sz="0" w:space="0" w:color="auto"/>
        <w:right w:val="none" w:sz="0" w:space="0" w:color="auto"/>
      </w:divBdr>
    </w:div>
    <w:div w:id="1512524974">
      <w:bodyDiv w:val="1"/>
      <w:marLeft w:val="0"/>
      <w:marRight w:val="0"/>
      <w:marTop w:val="0"/>
      <w:marBottom w:val="0"/>
      <w:divBdr>
        <w:top w:val="none" w:sz="0" w:space="0" w:color="auto"/>
        <w:left w:val="none" w:sz="0" w:space="0" w:color="auto"/>
        <w:bottom w:val="none" w:sz="0" w:space="0" w:color="auto"/>
        <w:right w:val="none" w:sz="0" w:space="0" w:color="auto"/>
      </w:divBdr>
    </w:div>
    <w:div w:id="1634827458">
      <w:bodyDiv w:val="1"/>
      <w:marLeft w:val="0"/>
      <w:marRight w:val="0"/>
      <w:marTop w:val="0"/>
      <w:marBottom w:val="0"/>
      <w:divBdr>
        <w:top w:val="none" w:sz="0" w:space="0" w:color="auto"/>
        <w:left w:val="none" w:sz="0" w:space="0" w:color="auto"/>
        <w:bottom w:val="none" w:sz="0" w:space="0" w:color="auto"/>
        <w:right w:val="none" w:sz="0" w:space="0" w:color="auto"/>
      </w:divBdr>
    </w:div>
    <w:div w:id="1777020243">
      <w:bodyDiv w:val="1"/>
      <w:marLeft w:val="0"/>
      <w:marRight w:val="0"/>
      <w:marTop w:val="0"/>
      <w:marBottom w:val="0"/>
      <w:divBdr>
        <w:top w:val="none" w:sz="0" w:space="0" w:color="auto"/>
        <w:left w:val="none" w:sz="0" w:space="0" w:color="auto"/>
        <w:bottom w:val="none" w:sz="0" w:space="0" w:color="auto"/>
        <w:right w:val="none" w:sz="0" w:space="0" w:color="auto"/>
      </w:divBdr>
    </w:div>
    <w:div w:id="1802191827">
      <w:bodyDiv w:val="1"/>
      <w:marLeft w:val="0"/>
      <w:marRight w:val="0"/>
      <w:marTop w:val="0"/>
      <w:marBottom w:val="0"/>
      <w:divBdr>
        <w:top w:val="none" w:sz="0" w:space="0" w:color="auto"/>
        <w:left w:val="none" w:sz="0" w:space="0" w:color="auto"/>
        <w:bottom w:val="none" w:sz="0" w:space="0" w:color="auto"/>
        <w:right w:val="none" w:sz="0" w:space="0" w:color="auto"/>
      </w:divBdr>
    </w:div>
    <w:div w:id="1817600959">
      <w:bodyDiv w:val="1"/>
      <w:marLeft w:val="0"/>
      <w:marRight w:val="0"/>
      <w:marTop w:val="0"/>
      <w:marBottom w:val="0"/>
      <w:divBdr>
        <w:top w:val="none" w:sz="0" w:space="0" w:color="auto"/>
        <w:left w:val="none" w:sz="0" w:space="0" w:color="auto"/>
        <w:bottom w:val="none" w:sz="0" w:space="0" w:color="auto"/>
        <w:right w:val="none" w:sz="0" w:space="0" w:color="auto"/>
      </w:divBdr>
    </w:div>
    <w:div w:id="1863592351">
      <w:bodyDiv w:val="1"/>
      <w:marLeft w:val="0"/>
      <w:marRight w:val="0"/>
      <w:marTop w:val="0"/>
      <w:marBottom w:val="0"/>
      <w:divBdr>
        <w:top w:val="none" w:sz="0" w:space="0" w:color="auto"/>
        <w:left w:val="none" w:sz="0" w:space="0" w:color="auto"/>
        <w:bottom w:val="none" w:sz="0" w:space="0" w:color="auto"/>
        <w:right w:val="none" w:sz="0" w:space="0" w:color="auto"/>
      </w:divBdr>
      <w:divsChild>
        <w:div w:id="1764645733">
          <w:marLeft w:val="0"/>
          <w:marRight w:val="0"/>
          <w:marTop w:val="0"/>
          <w:marBottom w:val="0"/>
          <w:divBdr>
            <w:top w:val="single" w:sz="2" w:space="0" w:color="E3E3E3"/>
            <w:left w:val="single" w:sz="2" w:space="0" w:color="E3E3E3"/>
            <w:bottom w:val="single" w:sz="2" w:space="0" w:color="E3E3E3"/>
            <w:right w:val="single" w:sz="2" w:space="0" w:color="E3E3E3"/>
          </w:divBdr>
          <w:divsChild>
            <w:div w:id="355504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42718889">
                  <w:marLeft w:val="0"/>
                  <w:marRight w:val="0"/>
                  <w:marTop w:val="0"/>
                  <w:marBottom w:val="0"/>
                  <w:divBdr>
                    <w:top w:val="single" w:sz="2" w:space="0" w:color="E3E3E3"/>
                    <w:left w:val="single" w:sz="2" w:space="0" w:color="E3E3E3"/>
                    <w:bottom w:val="single" w:sz="2" w:space="0" w:color="E3E3E3"/>
                    <w:right w:val="single" w:sz="2" w:space="0" w:color="E3E3E3"/>
                  </w:divBdr>
                  <w:divsChild>
                    <w:div w:id="411050589">
                      <w:marLeft w:val="0"/>
                      <w:marRight w:val="0"/>
                      <w:marTop w:val="0"/>
                      <w:marBottom w:val="0"/>
                      <w:divBdr>
                        <w:top w:val="single" w:sz="2" w:space="0" w:color="E3E3E3"/>
                        <w:left w:val="single" w:sz="2" w:space="0" w:color="E3E3E3"/>
                        <w:bottom w:val="single" w:sz="2" w:space="0" w:color="E3E3E3"/>
                        <w:right w:val="single" w:sz="2" w:space="0" w:color="E3E3E3"/>
                      </w:divBdr>
                      <w:divsChild>
                        <w:div w:id="1951081852">
                          <w:marLeft w:val="0"/>
                          <w:marRight w:val="0"/>
                          <w:marTop w:val="0"/>
                          <w:marBottom w:val="0"/>
                          <w:divBdr>
                            <w:top w:val="single" w:sz="2" w:space="0" w:color="E3E3E3"/>
                            <w:left w:val="single" w:sz="2" w:space="0" w:color="E3E3E3"/>
                            <w:bottom w:val="single" w:sz="2" w:space="0" w:color="E3E3E3"/>
                            <w:right w:val="single" w:sz="2" w:space="0" w:color="E3E3E3"/>
                          </w:divBdr>
                          <w:divsChild>
                            <w:div w:id="1141070580">
                              <w:marLeft w:val="0"/>
                              <w:marRight w:val="0"/>
                              <w:marTop w:val="0"/>
                              <w:marBottom w:val="0"/>
                              <w:divBdr>
                                <w:top w:val="single" w:sz="2" w:space="0" w:color="E3E3E3"/>
                                <w:left w:val="single" w:sz="2" w:space="0" w:color="E3E3E3"/>
                                <w:bottom w:val="single" w:sz="2" w:space="0" w:color="E3E3E3"/>
                                <w:right w:val="single" w:sz="2" w:space="0" w:color="E3E3E3"/>
                              </w:divBdr>
                              <w:divsChild>
                                <w:div w:id="1726295312">
                                  <w:marLeft w:val="0"/>
                                  <w:marRight w:val="0"/>
                                  <w:marTop w:val="0"/>
                                  <w:marBottom w:val="0"/>
                                  <w:divBdr>
                                    <w:top w:val="single" w:sz="2" w:space="0" w:color="E3E3E3"/>
                                    <w:left w:val="single" w:sz="2" w:space="0" w:color="E3E3E3"/>
                                    <w:bottom w:val="single" w:sz="2" w:space="0" w:color="E3E3E3"/>
                                    <w:right w:val="single" w:sz="2" w:space="0" w:color="E3E3E3"/>
                                  </w:divBdr>
                                  <w:divsChild>
                                    <w:div w:id="39328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03770845">
      <w:bodyDiv w:val="1"/>
      <w:marLeft w:val="0"/>
      <w:marRight w:val="0"/>
      <w:marTop w:val="0"/>
      <w:marBottom w:val="0"/>
      <w:divBdr>
        <w:top w:val="none" w:sz="0" w:space="0" w:color="auto"/>
        <w:left w:val="none" w:sz="0" w:space="0" w:color="auto"/>
        <w:bottom w:val="none" w:sz="0" w:space="0" w:color="auto"/>
        <w:right w:val="none" w:sz="0" w:space="0" w:color="auto"/>
      </w:divBdr>
    </w:div>
    <w:div w:id="2030178125">
      <w:bodyDiv w:val="1"/>
      <w:marLeft w:val="0"/>
      <w:marRight w:val="0"/>
      <w:marTop w:val="0"/>
      <w:marBottom w:val="0"/>
      <w:divBdr>
        <w:top w:val="none" w:sz="0" w:space="0" w:color="auto"/>
        <w:left w:val="none" w:sz="0" w:space="0" w:color="auto"/>
        <w:bottom w:val="none" w:sz="0" w:space="0" w:color="auto"/>
        <w:right w:val="none" w:sz="0" w:space="0" w:color="auto"/>
      </w:divBdr>
    </w:div>
    <w:div w:id="2143570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roups.google.com/g/mailing.unix.snort/c/RLeiOkPtQik?pli=1" TargetMode="External"/><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erverfault.com/questions/660273/snort-unable-to-open-rules-file" TargetMode="External"/><Relationship Id="rId58" Type="http://schemas.openxmlformats.org/officeDocument/2006/relationships/hyperlink" Target="https://stackoverflow.com/questions/31096920/pulledpork-cant-locate-snort-binary"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korodes.com/en/rocky_04-2/"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snort.org/" TargetMode="External"/><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watch?v=Cxlm6Iqw7j8"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bs.archlinux.org/viewtopic.php?id=225236" TargetMode="External"/><Relationship Id="rId62" Type="http://schemas.openxmlformats.org/officeDocument/2006/relationships/hyperlink" Target="https://s3.amazonaws.com/assets.paloaltonetworksacademy.net/elearning/EDU-110-MOD11/story_html5.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tackoverflow.com/questions/22608833/snort-error-while-running"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unix.stackexchange.com/questions/209813/libdnet-is-installed-but-cant-be-found-by-snort" TargetMode="External"/><Relationship Id="rId60" Type="http://schemas.openxmlformats.org/officeDocument/2006/relationships/hyperlink" Target="https://upcloud.com/resources/tutorials/installing-snort-on-centos"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pyog\Downloads\Lab_Book_Template_V1.5_NS1_NS2%20(1)%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2.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4.xml><?xml version="1.0" encoding="utf-8"?>
<ds:datastoreItem xmlns:ds="http://schemas.openxmlformats.org/officeDocument/2006/customXml" ds:itemID="{37ACD9E8-D23C-42D9-AE8D-064819746A22}">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Lab_Book_Template_V1.5_NS1_NS2 (1) (1)</Template>
  <TotalTime>267</TotalTime>
  <Pages>38</Pages>
  <Words>3562</Words>
  <Characters>22765</Characters>
  <Application>Microsoft Office Word</Application>
  <DocSecurity>0</DocSecurity>
  <Lines>542</Lines>
  <Paragraphs>195</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26132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Yogaraj GP</dc:creator>
  <cp:keywords/>
  <dc:description/>
  <cp:lastModifiedBy>Yogaraj GP</cp:lastModifiedBy>
  <cp:revision>142</cp:revision>
  <dcterms:created xsi:type="dcterms:W3CDTF">2024-03-14T22:19:00Z</dcterms:created>
  <dcterms:modified xsi:type="dcterms:W3CDTF">2024-03-25T03:11:00Z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y fmtid="{D5CDD505-2E9C-101B-9397-08002B2CF9AE}" pid="3" name="GrammarlyDocumentId">
    <vt:lpwstr>b027212d-4f9b-41ee-977b-da2cab080b07</vt:lpwstr>
  </property>
</Properties>
</file>